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A641E" w14:textId="77777777" w:rsidR="005B3340" w:rsidRPr="008F7829" w:rsidRDefault="000C300E" w:rsidP="00C27B02">
      <w:pPr>
        <w:pStyle w:val="BodyText"/>
        <w:ind w:left="-425"/>
        <w:rPr>
          <w:rFonts w:ascii="Calibri Light" w:hAnsi="Calibri Light" w:cs="Calibri Light"/>
          <w:sz w:val="20"/>
        </w:rPr>
      </w:pPr>
      <w:r w:rsidRPr="008F7829">
        <w:rPr>
          <w:rFonts w:ascii="Calibri Light" w:hAnsi="Calibri Light" w:cs="Calibri Light"/>
          <w:noProof/>
          <w:lang w:val="en-GB" w:eastAsia="en-GB" w:bidi="ar-SA"/>
        </w:rPr>
        <mc:AlternateContent>
          <mc:Choice Requires="wpg">
            <w:drawing>
              <wp:anchor distT="0" distB="0" distL="114300" distR="114300" simplePos="0" relativeHeight="1048" behindDoc="0" locked="0" layoutInCell="1" allowOverlap="1" wp14:anchorId="6A3A64C5" wp14:editId="32B29741">
                <wp:simplePos x="0" y="0"/>
                <wp:positionH relativeFrom="page">
                  <wp:align>right</wp:align>
                </wp:positionH>
                <wp:positionV relativeFrom="page">
                  <wp:posOffset>5723890</wp:posOffset>
                </wp:positionV>
                <wp:extent cx="7560310" cy="4968875"/>
                <wp:effectExtent l="0" t="0" r="2540" b="3175"/>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968875"/>
                          <a:chOff x="0" y="9014"/>
                          <a:chExt cx="11906" cy="7825"/>
                        </a:xfrm>
                      </wpg:grpSpPr>
                      <wps:wsp>
                        <wps:cNvPr id="12" name="Freeform 10"/>
                        <wps:cNvSpPr>
                          <a:spLocks/>
                        </wps:cNvSpPr>
                        <wps:spPr bwMode="auto">
                          <a:xfrm>
                            <a:off x="0" y="9013"/>
                            <a:ext cx="8750" cy="782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9"/>
                        <wps:cNvSpPr>
                          <a:spLocks noChangeArrowheads="1"/>
                        </wps:cNvSpPr>
                        <wps:spPr bwMode="auto">
                          <a:xfrm>
                            <a:off x="7346" y="9014"/>
                            <a:ext cx="4560" cy="4671"/>
                          </a:xfrm>
                          <a:prstGeom prst="rect">
                            <a:avLst/>
                          </a:prstGeom>
                          <a:solidFill>
                            <a:srgbClr val="F582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56EF47" id="Group 8" o:spid="_x0000_s1026" style="position:absolute;margin-left:544.1pt;margin-top:450.7pt;width:595.3pt;height:391.25pt;z-index:1048;mso-position-horizontal:right;mso-position-horizontal-relative:page;mso-position-vertical-relative:page" coordorigin=",9014" coordsize="11906,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">
                <v:shape id="Freeform 10" o:spid="_x0000_s1027" style="position:absolute;top:9013;width:8750;height:7825;visibility:visible;mso-wrap-style:square;v-text-anchor:top" coordsize="8750,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l8EA&#10;AADbAAAADwAAAGRycy9kb3ducmV2LnhtbERPTWuDQBC9F/Iflin0InWNhxJs1iANoT0FmpaeJ+5E&#10;Je6s7K5R/303UOhtHu9ztrvZ9OJGzneWFazTDARxbXXHjYLvr8PzBoQPyBp7y6RgIQ+7cvWwxULb&#10;iT/pdgqNiCHsC1TQhjAUUvq6JYM+tQNx5C7WGQwRukZqh1MMN73Ms+xFGuw4NrQ40FtL9fU0GgU/&#10;yWDn6ry8nyu7oX3nxqPTiVJPj3P1CiLQHP7Ff+4PHefncP8lHi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q05fBAAAA2wAAAA8AAAAAAAAAAAAAAAAAmAIAAGRycy9kb3du&#10;cmV2LnhtbFBLBQYAAAAABAAEAPUAAACGAw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9014;8749,16838;8749,14389;8744,14237;8736,14086;8724,13936;8707,13787;8687,13639;8663,13493;8635,13348;8603,13205;8567,13063;8528,12922;8485,12783;8438,12646;8388,12510;8335,12376;8278,12244;8217,12114;8154,11985;8087,11859;8017,11734;7944,11612;7867,11491;7788,11373;7706,11257;7620,11143;7532,11032;7441,10923;7348,10816;7251,10712;7152,10610;7051,10511;6947,10415;6840,10321;6731,10230;6619,10142;6506,10057;6390,9975;6271,9896;6151,9819;6028,9746;5904,9676;5777,9609;5649,9545;5518,9485;5386,9428;5252,9375;5117,9325;4979,9278;4840,9235;4700,9196;4558,9160;4414,9128;4269,9100;4123,9076;3976,9056;3827,9039;3677,9027;3526,9018;3374,9014" o:connectangles="0,0,0,0,0,0,0,0,0,0,0,0,0,0,0,0,0,0,0,0,0,0,0,0,0,0,0,0,0,0,0,0,0,0,0,0,0,0,0,0,0,0,0,0,0,0,0,0,0,0,0,0,0,0,0,0,0,0,0,0,0"/>
                </v:shape>
                <v:rect id="Rectangle 9" o:spid="_x0000_s1028" style="position:absolute;left:7346;top:9014;width:4560;height: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s8EA&#10;AADbAAAADwAAAGRycy9kb3ducmV2LnhtbERP32vCMBB+H/g/hBN8m6kKY1SjqCCUwWBz9f1szqba&#10;XEqS1W5//TIY7O0+vp+32gy2FT350DhWMJtmIIgrpxuuFZQfh8dnECEia2wdk4IvCrBZjx5WmGt3&#10;53fqj7EWKYRDjgpMjF0uZagMWQxT1xEn7uK8xZigr6X2eE/htpXzLHuSFhtODQY72huqbsdPq2D3&#10;0t3MoSjit+/d22s2lNfTuVRqMh62SxCRhvgv/nMXOs1fwO8v6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Ff7PBAAAA2wAAAA8AAAAAAAAAAAAAAAAAmAIAAGRycy9kb3du&#10;cmV2LnhtbFBLBQYAAAAABAAEAPUAAACGAwAAAAA=&#10;" fillcolor="#f58232" stroked="f"/>
                <w10:wrap anchorx="page" anchory="page"/>
              </v:group>
            </w:pict>
          </mc:Fallback>
        </mc:AlternateContent>
      </w:r>
      <w:r w:rsidRPr="008F7829">
        <w:rPr>
          <w:rFonts w:ascii="Calibri Light" w:hAnsi="Calibri Light" w:cs="Calibri Light"/>
          <w:noProof/>
          <w:sz w:val="20"/>
          <w:lang w:val="en-GB" w:eastAsia="en-GB" w:bidi="ar-SA"/>
        </w:rPr>
        <mc:AlternateContent>
          <mc:Choice Requires="wpg">
            <w:drawing>
              <wp:inline distT="0" distB="0" distL="0" distR="0" wp14:anchorId="6A3A64C7" wp14:editId="6A3A64C8">
                <wp:extent cx="852805" cy="443865"/>
                <wp:effectExtent l="3175" t="0" r="1270" b="3810"/>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805" cy="443865"/>
                          <a:chOff x="0" y="0"/>
                          <a:chExt cx="1343" cy="699"/>
                        </a:xfrm>
                      </wpg:grpSpPr>
                      <wps:wsp>
                        <wps:cNvPr id="7" name="AutoShape 7"/>
                        <wps:cNvSpPr>
                          <a:spLocks/>
                        </wps:cNvSpPr>
                        <wps:spPr bwMode="auto">
                          <a:xfrm>
                            <a:off x="534" y="0"/>
                            <a:ext cx="808" cy="699"/>
                          </a:xfrm>
                          <a:custGeom>
                            <a:avLst/>
                            <a:gdLst>
                              <a:gd name="T0" fmla="+- 0 605 534"/>
                              <a:gd name="T1" fmla="*/ T0 w 808"/>
                              <a:gd name="T2" fmla="*/ 563 h 699"/>
                              <a:gd name="T3" fmla="+- 0 534 534"/>
                              <a:gd name="T4" fmla="*/ T3 w 808"/>
                              <a:gd name="T5" fmla="*/ 563 h 699"/>
                              <a:gd name="T6" fmla="+- 0 534 534"/>
                              <a:gd name="T7" fmla="*/ T6 w 808"/>
                              <a:gd name="T8" fmla="*/ 699 h 699"/>
                              <a:gd name="T9" fmla="+- 0 994 534"/>
                              <a:gd name="T10" fmla="*/ T9 w 808"/>
                              <a:gd name="T11" fmla="*/ 699 h 699"/>
                              <a:gd name="T12" fmla="+- 0 1064 534"/>
                              <a:gd name="T13" fmla="*/ T12 w 808"/>
                              <a:gd name="T14" fmla="*/ 692 h 699"/>
                              <a:gd name="T15" fmla="+- 0 1129 534"/>
                              <a:gd name="T16" fmla="*/ T15 w 808"/>
                              <a:gd name="T17" fmla="*/ 671 h 699"/>
                              <a:gd name="T18" fmla="+- 0 1188 534"/>
                              <a:gd name="T19" fmla="*/ T18 w 808"/>
                              <a:gd name="T20" fmla="*/ 639 h 699"/>
                              <a:gd name="T21" fmla="+- 0 1201 534"/>
                              <a:gd name="T22" fmla="*/ T21 w 808"/>
                              <a:gd name="T23" fmla="*/ 628 h 699"/>
                              <a:gd name="T24" fmla="+- 0 605 534"/>
                              <a:gd name="T25" fmla="*/ T24 w 808"/>
                              <a:gd name="T26" fmla="*/ 628 h 699"/>
                              <a:gd name="T27" fmla="+- 0 605 534"/>
                              <a:gd name="T28" fmla="*/ T27 w 808"/>
                              <a:gd name="T29" fmla="*/ 563 h 699"/>
                              <a:gd name="T30" fmla="+- 0 994 534"/>
                              <a:gd name="T31" fmla="*/ T30 w 808"/>
                              <a:gd name="T32" fmla="*/ 0 h 699"/>
                              <a:gd name="T33" fmla="+- 0 880 534"/>
                              <a:gd name="T34" fmla="*/ T33 w 808"/>
                              <a:gd name="T35" fmla="*/ 0 h 699"/>
                              <a:gd name="T36" fmla="+- 0 866 534"/>
                              <a:gd name="T37" fmla="*/ T36 w 808"/>
                              <a:gd name="T38" fmla="*/ 3 h 699"/>
                              <a:gd name="T39" fmla="+- 0 855 534"/>
                              <a:gd name="T40" fmla="*/ T39 w 808"/>
                              <a:gd name="T41" fmla="*/ 10 h 699"/>
                              <a:gd name="T42" fmla="+- 0 848 534"/>
                              <a:gd name="T43" fmla="*/ T42 w 808"/>
                              <a:gd name="T44" fmla="*/ 22 h 699"/>
                              <a:gd name="T45" fmla="+- 0 845 534"/>
                              <a:gd name="T46" fmla="*/ T45 w 808"/>
                              <a:gd name="T47" fmla="*/ 35 h 699"/>
                              <a:gd name="T48" fmla="+- 0 848 534"/>
                              <a:gd name="T49" fmla="*/ T48 w 808"/>
                              <a:gd name="T50" fmla="*/ 49 h 699"/>
                              <a:gd name="T51" fmla="+- 0 855 534"/>
                              <a:gd name="T52" fmla="*/ T51 w 808"/>
                              <a:gd name="T53" fmla="*/ 60 h 699"/>
                              <a:gd name="T54" fmla="+- 0 866 534"/>
                              <a:gd name="T55" fmla="*/ T54 w 808"/>
                              <a:gd name="T56" fmla="*/ 68 h 699"/>
                              <a:gd name="T57" fmla="+- 0 880 534"/>
                              <a:gd name="T58" fmla="*/ T57 w 808"/>
                              <a:gd name="T59" fmla="*/ 71 h 699"/>
                              <a:gd name="T60" fmla="+- 0 993 534"/>
                              <a:gd name="T61" fmla="*/ T60 w 808"/>
                              <a:gd name="T62" fmla="*/ 71 h 699"/>
                              <a:gd name="T63" fmla="+- 0 1067 534"/>
                              <a:gd name="T64" fmla="*/ T63 w 808"/>
                              <a:gd name="T65" fmla="*/ 81 h 699"/>
                              <a:gd name="T66" fmla="+- 0 1133 534"/>
                              <a:gd name="T67" fmla="*/ T66 w 808"/>
                              <a:gd name="T68" fmla="*/ 109 h 699"/>
                              <a:gd name="T69" fmla="+- 0 1190 534"/>
                              <a:gd name="T70" fmla="*/ T69 w 808"/>
                              <a:gd name="T71" fmla="*/ 153 h 699"/>
                              <a:gd name="T72" fmla="+- 0 1233 534"/>
                              <a:gd name="T73" fmla="*/ T72 w 808"/>
                              <a:gd name="T74" fmla="*/ 209 h 699"/>
                              <a:gd name="T75" fmla="+- 0 1261 534"/>
                              <a:gd name="T76" fmla="*/ T75 w 808"/>
                              <a:gd name="T77" fmla="*/ 275 h 699"/>
                              <a:gd name="T78" fmla="+- 0 1271 534"/>
                              <a:gd name="T79" fmla="*/ T78 w 808"/>
                              <a:gd name="T80" fmla="*/ 349 h 699"/>
                              <a:gd name="T81" fmla="+- 0 1261 534"/>
                              <a:gd name="T82" fmla="*/ T81 w 808"/>
                              <a:gd name="T83" fmla="*/ 423 h 699"/>
                              <a:gd name="T84" fmla="+- 0 1233 534"/>
                              <a:gd name="T85" fmla="*/ T84 w 808"/>
                              <a:gd name="T86" fmla="*/ 490 h 699"/>
                              <a:gd name="T87" fmla="+- 0 1190 534"/>
                              <a:gd name="T88" fmla="*/ T87 w 808"/>
                              <a:gd name="T89" fmla="*/ 546 h 699"/>
                              <a:gd name="T90" fmla="+- 0 1133 534"/>
                              <a:gd name="T91" fmla="*/ T90 w 808"/>
                              <a:gd name="T92" fmla="*/ 590 h 699"/>
                              <a:gd name="T93" fmla="+- 0 1067 534"/>
                              <a:gd name="T94" fmla="*/ T93 w 808"/>
                              <a:gd name="T95" fmla="*/ 618 h 699"/>
                              <a:gd name="T96" fmla="+- 0 993 534"/>
                              <a:gd name="T97" fmla="*/ T96 w 808"/>
                              <a:gd name="T98" fmla="*/ 628 h 699"/>
                              <a:gd name="T99" fmla="+- 0 1201 534"/>
                              <a:gd name="T100" fmla="*/ T99 w 808"/>
                              <a:gd name="T101" fmla="*/ 628 h 699"/>
                              <a:gd name="T102" fmla="+- 0 1240 534"/>
                              <a:gd name="T103" fmla="*/ T102 w 808"/>
                              <a:gd name="T104" fmla="*/ 596 h 699"/>
                              <a:gd name="T105" fmla="+- 0 1283 534"/>
                              <a:gd name="T106" fmla="*/ T105 w 808"/>
                              <a:gd name="T107" fmla="*/ 544 h 699"/>
                              <a:gd name="T108" fmla="+- 0 1315 534"/>
                              <a:gd name="T109" fmla="*/ T108 w 808"/>
                              <a:gd name="T110" fmla="*/ 485 h 699"/>
                              <a:gd name="T111" fmla="+- 0 1335 534"/>
                              <a:gd name="T112" fmla="*/ T111 w 808"/>
                              <a:gd name="T113" fmla="*/ 420 h 699"/>
                              <a:gd name="T114" fmla="+- 0 1342 534"/>
                              <a:gd name="T115" fmla="*/ T114 w 808"/>
                              <a:gd name="T116" fmla="*/ 349 h 699"/>
                              <a:gd name="T117" fmla="+- 0 1335 534"/>
                              <a:gd name="T118" fmla="*/ T117 w 808"/>
                              <a:gd name="T119" fmla="*/ 279 h 699"/>
                              <a:gd name="T120" fmla="+- 0 1315 534"/>
                              <a:gd name="T121" fmla="*/ T120 w 808"/>
                              <a:gd name="T122" fmla="*/ 214 h 699"/>
                              <a:gd name="T123" fmla="+- 0 1283 534"/>
                              <a:gd name="T124" fmla="*/ T123 w 808"/>
                              <a:gd name="T125" fmla="*/ 155 h 699"/>
                              <a:gd name="T126" fmla="+- 0 1240 534"/>
                              <a:gd name="T127" fmla="*/ T126 w 808"/>
                              <a:gd name="T128" fmla="*/ 103 h 699"/>
                              <a:gd name="T129" fmla="+- 0 1189 534"/>
                              <a:gd name="T130" fmla="*/ T129 w 808"/>
                              <a:gd name="T131" fmla="*/ 60 h 699"/>
                              <a:gd name="T132" fmla="+- 0 1130 534"/>
                              <a:gd name="T133" fmla="*/ T132 w 808"/>
                              <a:gd name="T134" fmla="*/ 28 h 699"/>
                              <a:gd name="T135" fmla="+- 0 1065 534"/>
                              <a:gd name="T136" fmla="*/ T135 w 808"/>
                              <a:gd name="T137" fmla="*/ 7 h 699"/>
                              <a:gd name="T138" fmla="+- 0 995 534"/>
                              <a:gd name="T139" fmla="*/ T138 w 808"/>
                              <a:gd name="T140" fmla="*/ 0 h 699"/>
                              <a:gd name="T141" fmla="+- 0 994 534"/>
                              <a:gd name="T142" fmla="*/ T141 w 808"/>
                              <a:gd name="T143" fmla="*/ 0 h 699"/>
                              <a:gd name="T144" fmla="+- 0 994 534"/>
                              <a:gd name="T145" fmla="*/ T144 w 808"/>
                              <a:gd name="T146" fmla="*/ 0 h 6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Lst>
                            <a:rect l="0" t="0" r="r" b="b"/>
                            <a:pathLst>
                              <a:path w="808" h="699">
                                <a:moveTo>
                                  <a:pt x="71" y="563"/>
                                </a:moveTo>
                                <a:lnTo>
                                  <a:pt x="0" y="563"/>
                                </a:lnTo>
                                <a:lnTo>
                                  <a:pt x="0" y="699"/>
                                </a:lnTo>
                                <a:lnTo>
                                  <a:pt x="460" y="699"/>
                                </a:lnTo>
                                <a:lnTo>
                                  <a:pt x="530" y="692"/>
                                </a:lnTo>
                                <a:lnTo>
                                  <a:pt x="595" y="671"/>
                                </a:lnTo>
                                <a:lnTo>
                                  <a:pt x="654" y="639"/>
                                </a:lnTo>
                                <a:lnTo>
                                  <a:pt x="667" y="628"/>
                                </a:lnTo>
                                <a:lnTo>
                                  <a:pt x="71" y="628"/>
                                </a:lnTo>
                                <a:lnTo>
                                  <a:pt x="71" y="563"/>
                                </a:lnTo>
                                <a:close/>
                                <a:moveTo>
                                  <a:pt x="460" y="0"/>
                                </a:moveTo>
                                <a:lnTo>
                                  <a:pt x="346" y="0"/>
                                </a:lnTo>
                                <a:lnTo>
                                  <a:pt x="332" y="3"/>
                                </a:lnTo>
                                <a:lnTo>
                                  <a:pt x="321" y="10"/>
                                </a:lnTo>
                                <a:lnTo>
                                  <a:pt x="314" y="22"/>
                                </a:lnTo>
                                <a:lnTo>
                                  <a:pt x="311" y="35"/>
                                </a:lnTo>
                                <a:lnTo>
                                  <a:pt x="314" y="49"/>
                                </a:lnTo>
                                <a:lnTo>
                                  <a:pt x="321" y="60"/>
                                </a:lnTo>
                                <a:lnTo>
                                  <a:pt x="332" y="68"/>
                                </a:lnTo>
                                <a:lnTo>
                                  <a:pt x="346" y="71"/>
                                </a:lnTo>
                                <a:lnTo>
                                  <a:pt x="459" y="71"/>
                                </a:lnTo>
                                <a:lnTo>
                                  <a:pt x="533" y="81"/>
                                </a:lnTo>
                                <a:lnTo>
                                  <a:pt x="599" y="109"/>
                                </a:lnTo>
                                <a:lnTo>
                                  <a:pt x="656" y="153"/>
                                </a:lnTo>
                                <a:lnTo>
                                  <a:pt x="699" y="209"/>
                                </a:lnTo>
                                <a:lnTo>
                                  <a:pt x="727" y="275"/>
                                </a:lnTo>
                                <a:lnTo>
                                  <a:pt x="737" y="349"/>
                                </a:lnTo>
                                <a:lnTo>
                                  <a:pt x="727" y="423"/>
                                </a:lnTo>
                                <a:lnTo>
                                  <a:pt x="699" y="490"/>
                                </a:lnTo>
                                <a:lnTo>
                                  <a:pt x="656" y="546"/>
                                </a:lnTo>
                                <a:lnTo>
                                  <a:pt x="599" y="590"/>
                                </a:lnTo>
                                <a:lnTo>
                                  <a:pt x="533" y="618"/>
                                </a:lnTo>
                                <a:lnTo>
                                  <a:pt x="459" y="628"/>
                                </a:lnTo>
                                <a:lnTo>
                                  <a:pt x="667" y="628"/>
                                </a:lnTo>
                                <a:lnTo>
                                  <a:pt x="706" y="596"/>
                                </a:lnTo>
                                <a:lnTo>
                                  <a:pt x="749" y="544"/>
                                </a:lnTo>
                                <a:lnTo>
                                  <a:pt x="781" y="485"/>
                                </a:lnTo>
                                <a:lnTo>
                                  <a:pt x="801" y="420"/>
                                </a:lnTo>
                                <a:lnTo>
                                  <a:pt x="808" y="349"/>
                                </a:lnTo>
                                <a:lnTo>
                                  <a:pt x="801" y="279"/>
                                </a:lnTo>
                                <a:lnTo>
                                  <a:pt x="781" y="214"/>
                                </a:lnTo>
                                <a:lnTo>
                                  <a:pt x="749" y="155"/>
                                </a:lnTo>
                                <a:lnTo>
                                  <a:pt x="706" y="103"/>
                                </a:lnTo>
                                <a:lnTo>
                                  <a:pt x="655" y="60"/>
                                </a:lnTo>
                                <a:lnTo>
                                  <a:pt x="596" y="28"/>
                                </a:lnTo>
                                <a:lnTo>
                                  <a:pt x="531" y="7"/>
                                </a:lnTo>
                                <a:lnTo>
                                  <a:pt x="461" y="0"/>
                                </a:lnTo>
                                <a:lnTo>
                                  <a:pt x="46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6"/>
                        <wps:cNvSpPr>
                          <a:spLocks/>
                        </wps:cNvSpPr>
                        <wps:spPr bwMode="auto">
                          <a:xfrm>
                            <a:off x="0" y="0"/>
                            <a:ext cx="808" cy="699"/>
                          </a:xfrm>
                          <a:custGeom>
                            <a:avLst/>
                            <a:gdLst>
                              <a:gd name="T0" fmla="*/ 808 w 808"/>
                              <a:gd name="T1" fmla="*/ 0 h 699"/>
                              <a:gd name="T2" fmla="*/ 348 w 808"/>
                              <a:gd name="T3" fmla="*/ 0 h 699"/>
                              <a:gd name="T4" fmla="*/ 278 w 808"/>
                              <a:gd name="T5" fmla="*/ 7 h 699"/>
                              <a:gd name="T6" fmla="*/ 213 w 808"/>
                              <a:gd name="T7" fmla="*/ 28 h 699"/>
                              <a:gd name="T8" fmla="*/ 154 w 808"/>
                              <a:gd name="T9" fmla="*/ 60 h 699"/>
                              <a:gd name="T10" fmla="*/ 102 w 808"/>
                              <a:gd name="T11" fmla="*/ 103 h 699"/>
                              <a:gd name="T12" fmla="*/ 60 w 808"/>
                              <a:gd name="T13" fmla="*/ 154 h 699"/>
                              <a:gd name="T14" fmla="*/ 27 w 808"/>
                              <a:gd name="T15" fmla="*/ 214 h 699"/>
                              <a:gd name="T16" fmla="*/ 7 w 808"/>
                              <a:gd name="T17" fmla="*/ 279 h 699"/>
                              <a:gd name="T18" fmla="*/ 0 w 808"/>
                              <a:gd name="T19" fmla="*/ 349 h 699"/>
                              <a:gd name="T20" fmla="*/ 7 w 808"/>
                              <a:gd name="T21" fmla="*/ 420 h 699"/>
                              <a:gd name="T22" fmla="*/ 27 w 808"/>
                              <a:gd name="T23" fmla="*/ 485 h 699"/>
                              <a:gd name="T24" fmla="*/ 59 w 808"/>
                              <a:gd name="T25" fmla="*/ 544 h 699"/>
                              <a:gd name="T26" fmla="*/ 102 w 808"/>
                              <a:gd name="T27" fmla="*/ 596 h 699"/>
                              <a:gd name="T28" fmla="*/ 153 w 808"/>
                              <a:gd name="T29" fmla="*/ 638 h 699"/>
                              <a:gd name="T30" fmla="*/ 212 w 808"/>
                              <a:gd name="T31" fmla="*/ 671 h 699"/>
                              <a:gd name="T32" fmla="*/ 277 w 808"/>
                              <a:gd name="T33" fmla="*/ 691 h 699"/>
                              <a:gd name="T34" fmla="*/ 347 w 808"/>
                              <a:gd name="T35" fmla="*/ 699 h 699"/>
                              <a:gd name="T36" fmla="*/ 348 w 808"/>
                              <a:gd name="T37" fmla="*/ 699 h 699"/>
                              <a:gd name="T38" fmla="*/ 348 w 808"/>
                              <a:gd name="T39" fmla="*/ 699 h 699"/>
                              <a:gd name="T40" fmla="*/ 462 w 808"/>
                              <a:gd name="T41" fmla="*/ 699 h 699"/>
                              <a:gd name="T42" fmla="*/ 476 w 808"/>
                              <a:gd name="T43" fmla="*/ 696 h 699"/>
                              <a:gd name="T44" fmla="*/ 487 w 808"/>
                              <a:gd name="T45" fmla="*/ 688 h 699"/>
                              <a:gd name="T46" fmla="*/ 494 w 808"/>
                              <a:gd name="T47" fmla="*/ 677 h 699"/>
                              <a:gd name="T48" fmla="*/ 497 w 808"/>
                              <a:gd name="T49" fmla="*/ 663 h 699"/>
                              <a:gd name="T50" fmla="*/ 494 w 808"/>
                              <a:gd name="T51" fmla="*/ 650 h 699"/>
                              <a:gd name="T52" fmla="*/ 487 w 808"/>
                              <a:gd name="T53" fmla="*/ 638 h 699"/>
                              <a:gd name="T54" fmla="*/ 476 w 808"/>
                              <a:gd name="T55" fmla="*/ 631 h 699"/>
                              <a:gd name="T56" fmla="*/ 462 w 808"/>
                              <a:gd name="T57" fmla="*/ 628 h 699"/>
                              <a:gd name="T58" fmla="*/ 349 w 808"/>
                              <a:gd name="T59" fmla="*/ 628 h 699"/>
                              <a:gd name="T60" fmla="*/ 275 w 808"/>
                              <a:gd name="T61" fmla="*/ 618 h 699"/>
                              <a:gd name="T62" fmla="*/ 209 w 808"/>
                              <a:gd name="T63" fmla="*/ 590 h 699"/>
                              <a:gd name="T64" fmla="*/ 153 w 808"/>
                              <a:gd name="T65" fmla="*/ 546 h 699"/>
                              <a:gd name="T66" fmla="*/ 109 w 808"/>
                              <a:gd name="T67" fmla="*/ 490 h 699"/>
                              <a:gd name="T68" fmla="*/ 81 w 808"/>
                              <a:gd name="T69" fmla="*/ 423 h 699"/>
                              <a:gd name="T70" fmla="*/ 71 w 808"/>
                              <a:gd name="T71" fmla="*/ 349 h 699"/>
                              <a:gd name="T72" fmla="*/ 81 w 808"/>
                              <a:gd name="T73" fmla="*/ 275 h 699"/>
                              <a:gd name="T74" fmla="*/ 109 w 808"/>
                              <a:gd name="T75" fmla="*/ 209 h 699"/>
                              <a:gd name="T76" fmla="*/ 153 w 808"/>
                              <a:gd name="T77" fmla="*/ 153 h 699"/>
                              <a:gd name="T78" fmla="*/ 209 w 808"/>
                              <a:gd name="T79" fmla="*/ 109 h 699"/>
                              <a:gd name="T80" fmla="*/ 275 w 808"/>
                              <a:gd name="T81" fmla="*/ 81 h 699"/>
                              <a:gd name="T82" fmla="*/ 349 w 808"/>
                              <a:gd name="T83" fmla="*/ 71 h 699"/>
                              <a:gd name="T84" fmla="*/ 808 w 808"/>
                              <a:gd name="T85" fmla="*/ 71 h 699"/>
                              <a:gd name="T86" fmla="*/ 808 w 808"/>
                              <a:gd name="T87" fmla="*/ 0 h 699"/>
                              <a:gd name="T88" fmla="*/ 808 w 808"/>
                              <a:gd name="T89" fmla="*/ 71 h 699"/>
                              <a:gd name="T90" fmla="*/ 737 w 808"/>
                              <a:gd name="T91" fmla="*/ 71 h 699"/>
                              <a:gd name="T92" fmla="*/ 737 w 808"/>
                              <a:gd name="T93" fmla="*/ 136 h 699"/>
                              <a:gd name="T94" fmla="*/ 808 w 808"/>
                              <a:gd name="T95" fmla="*/ 136 h 699"/>
                              <a:gd name="T96" fmla="*/ 808 w 808"/>
                              <a:gd name="T97" fmla="*/ 71 h 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08" h="699">
                                <a:moveTo>
                                  <a:pt x="808" y="0"/>
                                </a:moveTo>
                                <a:lnTo>
                                  <a:pt x="348" y="0"/>
                                </a:lnTo>
                                <a:lnTo>
                                  <a:pt x="278" y="7"/>
                                </a:lnTo>
                                <a:lnTo>
                                  <a:pt x="213" y="28"/>
                                </a:lnTo>
                                <a:lnTo>
                                  <a:pt x="154" y="60"/>
                                </a:lnTo>
                                <a:lnTo>
                                  <a:pt x="102" y="103"/>
                                </a:lnTo>
                                <a:lnTo>
                                  <a:pt x="60" y="154"/>
                                </a:lnTo>
                                <a:lnTo>
                                  <a:pt x="27" y="214"/>
                                </a:lnTo>
                                <a:lnTo>
                                  <a:pt x="7" y="279"/>
                                </a:lnTo>
                                <a:lnTo>
                                  <a:pt x="0" y="349"/>
                                </a:lnTo>
                                <a:lnTo>
                                  <a:pt x="7" y="420"/>
                                </a:lnTo>
                                <a:lnTo>
                                  <a:pt x="27" y="485"/>
                                </a:lnTo>
                                <a:lnTo>
                                  <a:pt x="59" y="544"/>
                                </a:lnTo>
                                <a:lnTo>
                                  <a:pt x="102" y="596"/>
                                </a:lnTo>
                                <a:lnTo>
                                  <a:pt x="153" y="638"/>
                                </a:lnTo>
                                <a:lnTo>
                                  <a:pt x="212" y="671"/>
                                </a:lnTo>
                                <a:lnTo>
                                  <a:pt x="277" y="691"/>
                                </a:lnTo>
                                <a:lnTo>
                                  <a:pt x="347" y="699"/>
                                </a:lnTo>
                                <a:lnTo>
                                  <a:pt x="348" y="699"/>
                                </a:lnTo>
                                <a:lnTo>
                                  <a:pt x="462" y="699"/>
                                </a:lnTo>
                                <a:lnTo>
                                  <a:pt x="476" y="696"/>
                                </a:lnTo>
                                <a:lnTo>
                                  <a:pt x="487" y="688"/>
                                </a:lnTo>
                                <a:lnTo>
                                  <a:pt x="494" y="677"/>
                                </a:lnTo>
                                <a:lnTo>
                                  <a:pt x="497" y="663"/>
                                </a:lnTo>
                                <a:lnTo>
                                  <a:pt x="494" y="650"/>
                                </a:lnTo>
                                <a:lnTo>
                                  <a:pt x="487" y="638"/>
                                </a:lnTo>
                                <a:lnTo>
                                  <a:pt x="476" y="631"/>
                                </a:lnTo>
                                <a:lnTo>
                                  <a:pt x="462" y="628"/>
                                </a:lnTo>
                                <a:lnTo>
                                  <a:pt x="349" y="628"/>
                                </a:lnTo>
                                <a:lnTo>
                                  <a:pt x="275" y="618"/>
                                </a:lnTo>
                                <a:lnTo>
                                  <a:pt x="209" y="590"/>
                                </a:lnTo>
                                <a:lnTo>
                                  <a:pt x="153" y="546"/>
                                </a:lnTo>
                                <a:lnTo>
                                  <a:pt x="109" y="490"/>
                                </a:lnTo>
                                <a:lnTo>
                                  <a:pt x="81" y="423"/>
                                </a:lnTo>
                                <a:lnTo>
                                  <a:pt x="71" y="349"/>
                                </a:lnTo>
                                <a:lnTo>
                                  <a:pt x="81" y="275"/>
                                </a:lnTo>
                                <a:lnTo>
                                  <a:pt x="109" y="209"/>
                                </a:lnTo>
                                <a:lnTo>
                                  <a:pt x="153" y="153"/>
                                </a:lnTo>
                                <a:lnTo>
                                  <a:pt x="209" y="109"/>
                                </a:lnTo>
                                <a:lnTo>
                                  <a:pt x="275" y="81"/>
                                </a:lnTo>
                                <a:lnTo>
                                  <a:pt x="349" y="71"/>
                                </a:lnTo>
                                <a:lnTo>
                                  <a:pt x="808" y="71"/>
                                </a:lnTo>
                                <a:lnTo>
                                  <a:pt x="808" y="0"/>
                                </a:lnTo>
                                <a:close/>
                                <a:moveTo>
                                  <a:pt x="808" y="71"/>
                                </a:moveTo>
                                <a:lnTo>
                                  <a:pt x="737" y="71"/>
                                </a:lnTo>
                                <a:lnTo>
                                  <a:pt x="737" y="136"/>
                                </a:lnTo>
                                <a:lnTo>
                                  <a:pt x="808" y="136"/>
                                </a:lnTo>
                                <a:lnTo>
                                  <a:pt x="808" y="71"/>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5" y="205"/>
                            <a:ext cx="59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52" y="198"/>
                            <a:ext cx="27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1D916A2" id="Group 3" o:spid="_x0000_s1026" style="width:67.15pt;height:34.95pt;mso-position-horizontal-relative:char;mso-position-vertical-relative:line" coordsize="1343,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">
                <v:shape id="AutoShape 7" o:spid="_x0000_s1027" style="position:absolute;left:534;width:808;height:699;visibility:visible;mso-wrap-style:square;v-text-anchor:top" coordsize="80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LhcEA&#10;AADaAAAADwAAAGRycy9kb3ducmV2LnhtbESPT4vCMBTE78J+h/CEvWnqCrrbbRQpiOLNP+D10bxt&#10;WpuX0kTtfnsjCB6HmfkNky1724gbdb5yrGAyTkAQF05XXCo4HdejbxA+IGtsHJOCf/KwXHwMMky1&#10;u/OebodQighhn6ICE0KbSukLQxb92LXE0ftzncUQZVdK3eE9wm0jv5JkJi1WHBcMtpQbKi6Hq1Ww&#10;Mk1N57A+1uftT55feXOh3VSpz2G/+gURqA/v8Ku91Qrm8LwSb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Di4XBAAAA2gAAAA8AAAAAAAAAAAAAAAAAmAIAAGRycy9kb3du&#10;cmV2LnhtbFBLBQYAAAAABAAEAPUAAACGAwAAAAA=&#10;" path="m71,563l,563,,699r460,l530,692r65,-21l654,639r13,-11l71,628r,-65xm460,l346,,332,3r-11,7l314,22r-3,13l314,49r7,11l332,68r14,3l459,71r74,10l599,109r57,44l699,209r28,66l737,349r-10,74l699,490r-43,56l599,590r-66,28l459,628r208,l706,596r43,-52l781,485r20,-65l808,349r-7,-70l781,214,749,155,706,103,655,60,596,28,531,7,461,r-1,xe" fillcolor="#00aeef" stroked="f">
                  <v:path arrowok="t" o:connecttype="custom" o:connectlocs="71,563;0,563;0,699;460,699;530,692;595,671;654,639;667,628;71,628;71,563;460,0;346,0;332,3;321,10;314,22;311,35;314,49;321,60;332,68;346,71;459,71;533,81;599,109;656,153;699,209;727,275;737,349;727,423;699,490;656,546;599,590;533,618;459,628;667,628;706,596;749,544;781,485;801,420;808,349;801,279;781,214;749,155;706,103;655,60;596,28;531,7;461,0;460,0;460,0" o:connectangles="0,0,0,0,0,0,0,0,0,0,0,0,0,0,0,0,0,0,0,0,0,0,0,0,0,0,0,0,0,0,0,0,0,0,0,0,0,0,0,0,0,0,0,0,0,0,0,0,0"/>
                </v:shape>
                <v:shape id="AutoShape 6" o:spid="_x0000_s1028" style="position:absolute;width:808;height:699;visibility:visible;mso-wrap-style:square;v-text-anchor:top" coordsize="80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wf97sA&#10;AADaAAAADwAAAGRycy9kb3ducmV2LnhtbERPSwrCMBDdC94hjOBOUxVEq1GkIIo7P+B2aMam2kxK&#10;E7Xe3iwEl4/3X65bW4kXNb50rGA0TEAQ506XXCi4nLeDGQgfkDVWjknBhzysV93OElPt3nyk1ykU&#10;IoawT1GBCaFOpfS5IYt+6GriyN1cYzFE2BRSN/iO4baS4ySZSoslxwaDNWWG8sfpaRVsTHWna9ie&#10;79f9PMuevHvQYaJUv9duFiACteEv/rn3WkHcGq/EG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cH/e7AAAA2gAAAA8AAAAAAAAAAAAAAAAAmAIAAGRycy9kb3ducmV2Lnht&#10;bFBLBQYAAAAABAAEAPUAAACAAwAAAAA=&#10;" path="m808,l348,,278,7,213,28,154,60r-52,43l60,154,27,214,7,279,,349r7,71l27,485r32,59l102,596r51,42l212,671r65,20l347,699r1,l462,699r14,-3l487,688r7,-11l497,663r-3,-13l487,638r-11,-7l462,628r-113,l275,618,209,590,153,546,109,490,81,423,71,349,81,275r28,-66l153,153r56,-44l275,81,349,71r459,l808,xm808,71r-71,l737,136r71,l808,71xe" fillcolor="#00aeef" stroked="f">
                  <v:path arrowok="t" o:connecttype="custom" o:connectlocs="808,0;348,0;278,7;213,28;154,60;102,103;60,154;27,214;7,279;0,349;7,420;27,485;59,544;102,596;153,638;212,671;277,691;347,699;348,699;348,699;462,699;476,696;487,688;494,677;497,663;494,650;487,638;476,631;462,628;349,628;275,618;209,590;153,546;109,490;81,423;71,349;81,275;109,209;153,153;209,109;275,81;349,71;808,71;808,0;808,71;737,71;737,136;808,136;808,71" o:connectangles="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215;top:205;width:593;height: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k+q7CAAAA2gAAAA8AAABkcnMvZG93bnJldi54bWxEj91qAjEUhO+FvkM4hd5pVkuXdjWKCNIW&#10;RKj1AY6b4+7i5iRu4v68vSkUvBxm5htmsepNLVpqfGVZwXSSgCDOra64UHD83Y7fQfiArLG2TAoG&#10;8rBaPo0WmGnb8Q+1h1CICGGfoYIyBJdJ6fOSDPqJdcTRO9vGYIiyKaRusItwU8tZkqTSYMVxoURH&#10;m5Lyy+FmFAQenHtNrftO3/bH3ecU2/Z0VerluV/PQQTqwyP83/7SCj7g70q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5PquwgAAANoAAAAPAAAAAAAAAAAAAAAAAJ8C&#10;AABkcnMvZG93bnJldi54bWxQSwUGAAAAAAQABAD3AAAAjgMAAAAA&#10;">
                  <v:imagedata r:id="rId15" o:title=""/>
                </v:shape>
                <v:shape id="Picture 4" o:spid="_x0000_s1030" type="#_x0000_t75" style="position:absolute;left:852;top:198;width:277;height: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BAAAA2wAAAA8AAABkcnMvZG93bnJldi54bWxEj0FvwjAMhe9I/IfISLtBuk1DqBDQVDGJ&#10;K4ULN7fxmmqNUzUByr/HB6TdbL3n9z5vdqPv1I2G2AY28L7IQBHXwbbcGDiffuYrUDEhW+wCk4EH&#10;Rdhtp5MN5jbc+Ui3MjVKQjjmaMCl1Odax9qRx7gIPbFov2HwmGQdGm0HvEu47/RHli21x5alwWFP&#10;haP6r7x6A/7TXY5Fvy/16VFU7UFX7gsrY95m4/caVKIx/Ztf1wcr+EIvv8gAevs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BAAAA2wAAAA8AAAAAAAAAAAAAAAAAnwIA&#10;AGRycy9kb3ducmV2LnhtbFBLBQYAAAAABAAEAPcAAACNAwAAAAA=&#10;">
                  <v:imagedata r:id="rId16" o:title=""/>
                </v:shape>
                <w10:anchorlock/>
              </v:group>
            </w:pict>
          </mc:Fallback>
        </mc:AlternateContent>
      </w:r>
    </w:p>
    <w:p w14:paraId="6A3A641F" w14:textId="77777777" w:rsidR="005B3340" w:rsidRPr="008F7829" w:rsidRDefault="000C300E" w:rsidP="00C27B02">
      <w:pPr>
        <w:spacing w:before="39"/>
        <w:ind w:left="110"/>
        <w:rPr>
          <w:rFonts w:ascii="Calibri Light" w:hAnsi="Calibri Light" w:cs="Calibri Light"/>
          <w:b/>
          <w:sz w:val="16"/>
        </w:rPr>
      </w:pPr>
      <w:r w:rsidRPr="008F7829">
        <w:rPr>
          <w:rFonts w:ascii="Calibri Light" w:hAnsi="Calibri Light" w:cs="Calibri Light"/>
          <w:b/>
          <w:color w:val="004A8F"/>
          <w:sz w:val="16"/>
        </w:rPr>
        <w:t>Realisatie</w:t>
      </w:r>
    </w:p>
    <w:p w14:paraId="6A3A6420" w14:textId="77777777" w:rsidR="005B3340" w:rsidRPr="008F7829" w:rsidRDefault="005B3340" w:rsidP="00C27B02">
      <w:pPr>
        <w:pStyle w:val="BodyText"/>
        <w:rPr>
          <w:rFonts w:ascii="Calibri Light" w:hAnsi="Calibri Light" w:cs="Calibri Light"/>
          <w:b/>
          <w:sz w:val="20"/>
        </w:rPr>
      </w:pPr>
    </w:p>
    <w:p w14:paraId="6A3A6421" w14:textId="77777777" w:rsidR="005B3340" w:rsidRPr="008F7829" w:rsidRDefault="005B3340" w:rsidP="00C27B02">
      <w:pPr>
        <w:pStyle w:val="BodyText"/>
        <w:rPr>
          <w:rFonts w:ascii="Calibri Light" w:hAnsi="Calibri Light" w:cs="Calibri Light"/>
          <w:b/>
          <w:sz w:val="20"/>
        </w:rPr>
      </w:pPr>
    </w:p>
    <w:p w14:paraId="6A3A6422" w14:textId="77777777" w:rsidR="005B3340" w:rsidRPr="008F7829" w:rsidRDefault="005B3340" w:rsidP="00C27B02">
      <w:pPr>
        <w:pStyle w:val="BodyText"/>
        <w:rPr>
          <w:rFonts w:ascii="Calibri Light" w:hAnsi="Calibri Light" w:cs="Calibri Light"/>
          <w:b/>
          <w:sz w:val="20"/>
        </w:rPr>
      </w:pPr>
    </w:p>
    <w:p w14:paraId="6A3A6423" w14:textId="77777777" w:rsidR="005B3340" w:rsidRPr="008F7829" w:rsidRDefault="005B3340" w:rsidP="00C27B02">
      <w:pPr>
        <w:pStyle w:val="BodyText"/>
        <w:rPr>
          <w:rFonts w:ascii="Calibri Light" w:hAnsi="Calibri Light" w:cs="Calibri Light"/>
          <w:b/>
          <w:sz w:val="20"/>
        </w:rPr>
      </w:pPr>
      <w:bookmarkStart w:id="0" w:name="_GoBack"/>
      <w:bookmarkEnd w:id="0"/>
    </w:p>
    <w:p w14:paraId="6A3A6424" w14:textId="77777777" w:rsidR="005B3340" w:rsidRPr="008F7829" w:rsidRDefault="005B3340" w:rsidP="00C27B02">
      <w:pPr>
        <w:pStyle w:val="BodyText"/>
        <w:rPr>
          <w:rFonts w:ascii="Calibri Light" w:hAnsi="Calibri Light" w:cs="Calibri Light"/>
          <w:b/>
          <w:sz w:val="20"/>
        </w:rPr>
      </w:pPr>
    </w:p>
    <w:p w14:paraId="6A3A6425" w14:textId="77777777" w:rsidR="005B3340" w:rsidRPr="008F7829" w:rsidRDefault="005B3340" w:rsidP="00C27B02">
      <w:pPr>
        <w:pStyle w:val="BodyText"/>
        <w:rPr>
          <w:rFonts w:ascii="Calibri Light" w:hAnsi="Calibri Light" w:cs="Calibri Light"/>
          <w:b/>
          <w:sz w:val="20"/>
        </w:rPr>
      </w:pPr>
    </w:p>
    <w:p w14:paraId="6A3A6426" w14:textId="77777777" w:rsidR="005B3340" w:rsidRPr="008F7829" w:rsidRDefault="005B3340" w:rsidP="00C27B02">
      <w:pPr>
        <w:pStyle w:val="BodyText"/>
        <w:rPr>
          <w:rFonts w:ascii="Calibri Light" w:hAnsi="Calibri Light" w:cs="Calibri Light"/>
          <w:b/>
          <w:sz w:val="20"/>
        </w:rPr>
      </w:pPr>
    </w:p>
    <w:p w14:paraId="6A3A6427" w14:textId="77777777" w:rsidR="005B3340" w:rsidRPr="008F7829" w:rsidRDefault="005B3340" w:rsidP="00C27B02">
      <w:pPr>
        <w:pStyle w:val="BodyText"/>
        <w:rPr>
          <w:rFonts w:ascii="Calibri Light" w:hAnsi="Calibri Light" w:cs="Calibri Light"/>
          <w:b/>
          <w:sz w:val="20"/>
        </w:rPr>
      </w:pPr>
    </w:p>
    <w:p w14:paraId="6A3A6428" w14:textId="77777777" w:rsidR="005B3340" w:rsidRPr="008F7829" w:rsidRDefault="005B3340" w:rsidP="00C27B02">
      <w:pPr>
        <w:pStyle w:val="BodyText"/>
        <w:rPr>
          <w:rFonts w:ascii="Calibri Light" w:hAnsi="Calibri Light" w:cs="Calibri Light"/>
          <w:b/>
          <w:sz w:val="20"/>
        </w:rPr>
      </w:pPr>
    </w:p>
    <w:p w14:paraId="6A3A6429" w14:textId="77777777" w:rsidR="005B3340" w:rsidRPr="008F7829" w:rsidRDefault="005B3340" w:rsidP="00C27B02">
      <w:pPr>
        <w:pStyle w:val="BodyText"/>
        <w:rPr>
          <w:rFonts w:ascii="Calibri Light" w:hAnsi="Calibri Light" w:cs="Calibri Light"/>
          <w:b/>
          <w:sz w:val="20"/>
        </w:rPr>
      </w:pPr>
    </w:p>
    <w:p w14:paraId="6A3A642A" w14:textId="77777777" w:rsidR="005B3340" w:rsidRPr="008F7829" w:rsidRDefault="005B3340" w:rsidP="00C27B02">
      <w:pPr>
        <w:pStyle w:val="BodyText"/>
        <w:rPr>
          <w:rFonts w:ascii="Calibri Light" w:hAnsi="Calibri Light" w:cs="Calibri Light"/>
          <w:b/>
          <w:sz w:val="20"/>
        </w:rPr>
      </w:pPr>
    </w:p>
    <w:p w14:paraId="6A3A642B" w14:textId="77777777" w:rsidR="005B3340" w:rsidRPr="008F7829" w:rsidRDefault="005B3340" w:rsidP="00C27B02">
      <w:pPr>
        <w:pStyle w:val="BodyText"/>
        <w:rPr>
          <w:rFonts w:ascii="Calibri Light" w:hAnsi="Calibri Light" w:cs="Calibri Light"/>
          <w:b/>
          <w:sz w:val="20"/>
        </w:rPr>
      </w:pPr>
    </w:p>
    <w:p w14:paraId="6A3A642C" w14:textId="77777777" w:rsidR="005B3340" w:rsidRPr="008F7829" w:rsidRDefault="005B3340" w:rsidP="00C27B02">
      <w:pPr>
        <w:pStyle w:val="BodyText"/>
        <w:rPr>
          <w:rFonts w:ascii="Calibri Light" w:hAnsi="Calibri Light" w:cs="Calibri Light"/>
          <w:b/>
          <w:sz w:val="20"/>
        </w:rPr>
      </w:pPr>
    </w:p>
    <w:p w14:paraId="6A3A642D" w14:textId="77777777" w:rsidR="005B3340" w:rsidRPr="008F7829" w:rsidRDefault="005B3340" w:rsidP="00C27B02">
      <w:pPr>
        <w:pStyle w:val="BodyText"/>
        <w:spacing w:before="10"/>
        <w:rPr>
          <w:rFonts w:ascii="Calibri Light" w:hAnsi="Calibri Light" w:cs="Calibri Light"/>
          <w:b/>
          <w:sz w:val="15"/>
        </w:rPr>
      </w:pPr>
    </w:p>
    <w:p w14:paraId="6A3A642E" w14:textId="4916EDA6" w:rsidR="005B3340" w:rsidRPr="008F7829" w:rsidRDefault="00663757" w:rsidP="00C27B02">
      <w:pPr>
        <w:spacing w:before="90"/>
        <w:ind w:left="110"/>
        <w:rPr>
          <w:rFonts w:ascii="Calibri Light" w:hAnsi="Calibri Light" w:cs="Calibri Light"/>
          <w:sz w:val="32"/>
        </w:rPr>
      </w:pPr>
      <w:r w:rsidRPr="008F7829">
        <w:rPr>
          <w:rFonts w:ascii="Calibri Light" w:hAnsi="Calibri Light" w:cs="Calibri Light"/>
          <w:color w:val="0C9DD8"/>
          <w:sz w:val="32"/>
        </w:rPr>
        <w:t>Waarstaatjegemeente.nl</w:t>
      </w:r>
    </w:p>
    <w:p w14:paraId="6A3A642F" w14:textId="77777777" w:rsidR="005B3340" w:rsidRPr="008F7829" w:rsidRDefault="005B3340" w:rsidP="00C27B02">
      <w:pPr>
        <w:pStyle w:val="BodyText"/>
        <w:spacing w:before="10"/>
        <w:rPr>
          <w:rFonts w:ascii="Calibri Light" w:hAnsi="Calibri Light" w:cs="Calibri Light"/>
          <w:sz w:val="53"/>
        </w:rPr>
      </w:pPr>
    </w:p>
    <w:p w14:paraId="6A3A6430" w14:textId="3D249E31" w:rsidR="005B3340" w:rsidRPr="008F7829" w:rsidRDefault="002B0A2E" w:rsidP="00C27B02">
      <w:pPr>
        <w:pStyle w:val="Heading1"/>
        <w:spacing w:before="0"/>
        <w:rPr>
          <w:rFonts w:ascii="Calibri Light" w:hAnsi="Calibri Light" w:cs="Calibri Light"/>
        </w:rPr>
      </w:pPr>
      <w:bookmarkStart w:id="1" w:name="_Toc509834864"/>
      <w:bookmarkStart w:id="2" w:name="_Toc517433818"/>
      <w:r w:rsidRPr="008F7829">
        <w:rPr>
          <w:rFonts w:ascii="Calibri Light" w:hAnsi="Calibri Light" w:cs="Calibri Light"/>
          <w:color w:val="0A4E8C"/>
        </w:rPr>
        <w:t>Burgerpeiling</w:t>
      </w:r>
      <w:bookmarkEnd w:id="1"/>
      <w:r w:rsidRPr="008F7829">
        <w:rPr>
          <w:rFonts w:ascii="Calibri Light" w:hAnsi="Calibri Light" w:cs="Calibri Light"/>
          <w:color w:val="0A4E8C"/>
        </w:rPr>
        <w:t xml:space="preserve"> </w:t>
      </w:r>
      <w:r w:rsidR="001F0E03" w:rsidRPr="008F7829">
        <w:rPr>
          <w:rFonts w:ascii="Calibri Light" w:hAnsi="Calibri Light" w:cs="Calibri Light"/>
          <w:color w:val="0A4E8C"/>
        </w:rPr>
        <w:t>‘Waar staat je gemeente</w:t>
      </w:r>
      <w:r w:rsidR="00825A03">
        <w:rPr>
          <w:rFonts w:ascii="Calibri Light" w:hAnsi="Calibri Light" w:cs="Calibri Light"/>
          <w:color w:val="0A4E8C"/>
        </w:rPr>
        <w:t>?</w:t>
      </w:r>
      <w:r w:rsidR="001F0E03" w:rsidRPr="008F7829">
        <w:rPr>
          <w:rFonts w:ascii="Calibri Light" w:hAnsi="Calibri Light" w:cs="Calibri Light"/>
          <w:color w:val="0A4E8C"/>
        </w:rPr>
        <w:t>’</w:t>
      </w:r>
      <w:bookmarkEnd w:id="2"/>
    </w:p>
    <w:p w14:paraId="6A3A6431" w14:textId="79D7C53E" w:rsidR="005B3340" w:rsidRPr="008F7829" w:rsidRDefault="002B0A2E" w:rsidP="00C27B02">
      <w:pPr>
        <w:spacing w:before="173"/>
        <w:ind w:left="110"/>
        <w:rPr>
          <w:rFonts w:ascii="Calibri Light" w:hAnsi="Calibri Light" w:cs="Calibri Light"/>
          <w:sz w:val="36"/>
          <w:szCs w:val="36"/>
        </w:rPr>
      </w:pPr>
      <w:r w:rsidRPr="008F7829">
        <w:rPr>
          <w:rFonts w:ascii="Calibri Light" w:hAnsi="Calibri Light" w:cs="Calibri Light"/>
          <w:color w:val="0C9DD8"/>
          <w:sz w:val="36"/>
          <w:szCs w:val="36"/>
        </w:rPr>
        <w:t xml:space="preserve">Richtlijnen voor afname van de modelvragenlijst </w:t>
      </w:r>
      <w:r w:rsidR="00840B2C" w:rsidRPr="008F7829">
        <w:rPr>
          <w:rFonts w:ascii="Calibri Light" w:hAnsi="Calibri Light" w:cs="Calibri Light"/>
          <w:color w:val="0C9DD8"/>
          <w:sz w:val="36"/>
          <w:szCs w:val="36"/>
        </w:rPr>
        <w:t>belevings</w:t>
      </w:r>
      <w:r w:rsidRPr="008F7829">
        <w:rPr>
          <w:rFonts w:ascii="Calibri Light" w:hAnsi="Calibri Light" w:cs="Calibri Light"/>
          <w:color w:val="0C9DD8"/>
          <w:sz w:val="36"/>
          <w:szCs w:val="36"/>
        </w:rPr>
        <w:t>onderzoek</w:t>
      </w:r>
      <w:r w:rsidR="00840B2C" w:rsidRPr="008F7829">
        <w:rPr>
          <w:rFonts w:ascii="Calibri Light" w:hAnsi="Calibri Light" w:cs="Calibri Light"/>
          <w:color w:val="0C9DD8"/>
          <w:sz w:val="36"/>
          <w:szCs w:val="36"/>
        </w:rPr>
        <w:t xml:space="preserve"> onder inwoners</w:t>
      </w:r>
    </w:p>
    <w:p w14:paraId="6A3A6432" w14:textId="77777777" w:rsidR="005B3340" w:rsidRPr="008F7829" w:rsidRDefault="005B3340" w:rsidP="00C27B02">
      <w:pPr>
        <w:rPr>
          <w:rFonts w:ascii="Calibri Light" w:hAnsi="Calibri Light" w:cs="Calibri Light"/>
          <w:sz w:val="48"/>
        </w:rPr>
        <w:sectPr w:rsidR="005B3340" w:rsidRPr="008F7829">
          <w:type w:val="continuous"/>
          <w:pgSz w:w="11910" w:h="16840"/>
          <w:pgMar w:top="600" w:right="1420" w:bottom="0" w:left="1420" w:header="708" w:footer="708" w:gutter="0"/>
          <w:cols w:space="708"/>
        </w:sectPr>
      </w:pPr>
    </w:p>
    <w:p w14:paraId="6A3A6433" w14:textId="77777777" w:rsidR="005B3340" w:rsidRPr="008F7829" w:rsidRDefault="005B3340" w:rsidP="00C27B02">
      <w:pPr>
        <w:pStyle w:val="BodyText"/>
        <w:rPr>
          <w:rFonts w:ascii="Calibri Light" w:hAnsi="Calibri Light" w:cs="Calibri Light"/>
          <w:sz w:val="20"/>
        </w:rPr>
      </w:pPr>
    </w:p>
    <w:p w14:paraId="6A3A6434" w14:textId="77777777" w:rsidR="005B3340" w:rsidRPr="008F7829" w:rsidRDefault="005B3340" w:rsidP="00C27B02">
      <w:pPr>
        <w:pStyle w:val="BodyText"/>
        <w:rPr>
          <w:rFonts w:ascii="Calibri Light" w:hAnsi="Calibri Light" w:cs="Calibri Light"/>
          <w:sz w:val="20"/>
        </w:rPr>
      </w:pPr>
    </w:p>
    <w:p w14:paraId="6A3A6435" w14:textId="77777777" w:rsidR="005B3340" w:rsidRPr="008F7829" w:rsidRDefault="005B3340" w:rsidP="00C27B02">
      <w:pPr>
        <w:pStyle w:val="BodyText"/>
        <w:rPr>
          <w:rFonts w:ascii="Calibri Light" w:hAnsi="Calibri Light" w:cs="Calibri Light"/>
          <w:sz w:val="20"/>
        </w:rPr>
      </w:pPr>
    </w:p>
    <w:p w14:paraId="6A3A6436" w14:textId="77777777" w:rsidR="005B3340" w:rsidRPr="008F7829" w:rsidRDefault="005B3340" w:rsidP="00C27B02">
      <w:pPr>
        <w:pStyle w:val="BodyText"/>
        <w:rPr>
          <w:rFonts w:ascii="Calibri Light" w:hAnsi="Calibri Light" w:cs="Calibri Light"/>
          <w:sz w:val="20"/>
        </w:rPr>
      </w:pPr>
    </w:p>
    <w:p w14:paraId="6A3A6437" w14:textId="77777777" w:rsidR="005B3340" w:rsidRPr="008F7829" w:rsidRDefault="005B3340" w:rsidP="00C27B02">
      <w:pPr>
        <w:pStyle w:val="BodyText"/>
        <w:rPr>
          <w:rFonts w:ascii="Calibri Light" w:hAnsi="Calibri Light" w:cs="Calibri Light"/>
          <w:sz w:val="20"/>
        </w:rPr>
      </w:pPr>
    </w:p>
    <w:p w14:paraId="6A3A6438" w14:textId="77777777" w:rsidR="005B3340" w:rsidRPr="008F7829" w:rsidRDefault="005B3340" w:rsidP="00C27B02">
      <w:pPr>
        <w:pStyle w:val="BodyText"/>
        <w:rPr>
          <w:rFonts w:ascii="Calibri Light" w:hAnsi="Calibri Light" w:cs="Calibri Light"/>
          <w:sz w:val="20"/>
        </w:rPr>
      </w:pPr>
    </w:p>
    <w:p w14:paraId="6A3A6439" w14:textId="77777777" w:rsidR="005B3340" w:rsidRPr="008F7829" w:rsidRDefault="005B3340" w:rsidP="00C27B02">
      <w:pPr>
        <w:pStyle w:val="BodyText"/>
        <w:rPr>
          <w:rFonts w:ascii="Calibri Light" w:hAnsi="Calibri Light" w:cs="Calibri Light"/>
          <w:sz w:val="20"/>
        </w:rPr>
      </w:pPr>
    </w:p>
    <w:p w14:paraId="6A3A643A" w14:textId="77777777" w:rsidR="005B3340" w:rsidRPr="008F7829" w:rsidRDefault="005B3340" w:rsidP="00C27B02">
      <w:pPr>
        <w:pStyle w:val="BodyText"/>
        <w:rPr>
          <w:rFonts w:ascii="Calibri Light" w:hAnsi="Calibri Light" w:cs="Calibri Light"/>
          <w:sz w:val="20"/>
        </w:rPr>
      </w:pPr>
    </w:p>
    <w:p w14:paraId="6A3A643B" w14:textId="77777777" w:rsidR="005B3340" w:rsidRPr="008F7829" w:rsidRDefault="005B3340" w:rsidP="00C27B02">
      <w:pPr>
        <w:pStyle w:val="BodyText"/>
        <w:rPr>
          <w:rFonts w:ascii="Calibri Light" w:hAnsi="Calibri Light" w:cs="Calibri Light"/>
          <w:sz w:val="20"/>
        </w:rPr>
      </w:pPr>
    </w:p>
    <w:p w14:paraId="6A3A643C" w14:textId="77777777" w:rsidR="005B3340" w:rsidRPr="008F7829" w:rsidRDefault="005B3340" w:rsidP="00C27B02">
      <w:pPr>
        <w:pStyle w:val="BodyText"/>
        <w:rPr>
          <w:rFonts w:ascii="Calibri Light" w:hAnsi="Calibri Light" w:cs="Calibri Light"/>
          <w:sz w:val="20"/>
        </w:rPr>
      </w:pPr>
    </w:p>
    <w:p w14:paraId="6A3A643D" w14:textId="77777777" w:rsidR="005B3340" w:rsidRPr="008F7829" w:rsidRDefault="005B3340" w:rsidP="00C27B02">
      <w:pPr>
        <w:pStyle w:val="BodyText"/>
        <w:rPr>
          <w:rFonts w:ascii="Calibri Light" w:hAnsi="Calibri Light" w:cs="Calibri Light"/>
          <w:sz w:val="20"/>
        </w:rPr>
      </w:pPr>
    </w:p>
    <w:p w14:paraId="6A3A643E" w14:textId="77777777" w:rsidR="005B3340" w:rsidRPr="008F7829" w:rsidRDefault="005B3340" w:rsidP="00C27B02">
      <w:pPr>
        <w:pStyle w:val="BodyText"/>
        <w:rPr>
          <w:rFonts w:ascii="Calibri Light" w:hAnsi="Calibri Light" w:cs="Calibri Light"/>
          <w:sz w:val="20"/>
        </w:rPr>
      </w:pPr>
    </w:p>
    <w:p w14:paraId="6A3A643F" w14:textId="77777777" w:rsidR="005B3340" w:rsidRPr="008F7829" w:rsidRDefault="005B3340" w:rsidP="00C27B02">
      <w:pPr>
        <w:pStyle w:val="BodyText"/>
        <w:rPr>
          <w:rFonts w:ascii="Calibri Light" w:hAnsi="Calibri Light" w:cs="Calibri Light"/>
          <w:sz w:val="20"/>
        </w:rPr>
      </w:pPr>
    </w:p>
    <w:p w14:paraId="6A3A6440" w14:textId="77777777" w:rsidR="005B3340" w:rsidRPr="008F7829" w:rsidRDefault="005B3340" w:rsidP="00C27B02">
      <w:pPr>
        <w:pStyle w:val="BodyText"/>
        <w:rPr>
          <w:rFonts w:ascii="Calibri Light" w:hAnsi="Calibri Light" w:cs="Calibri Light"/>
          <w:sz w:val="20"/>
        </w:rPr>
      </w:pPr>
    </w:p>
    <w:p w14:paraId="6A3A6441" w14:textId="77777777" w:rsidR="005B3340" w:rsidRPr="008F7829" w:rsidRDefault="005B3340" w:rsidP="00C27B02">
      <w:pPr>
        <w:pStyle w:val="BodyText"/>
        <w:rPr>
          <w:rFonts w:ascii="Calibri Light" w:hAnsi="Calibri Light" w:cs="Calibri Light"/>
          <w:sz w:val="20"/>
        </w:rPr>
      </w:pPr>
    </w:p>
    <w:p w14:paraId="6A3A6442" w14:textId="77777777" w:rsidR="005B3340" w:rsidRPr="008F7829" w:rsidRDefault="005B3340" w:rsidP="00C27B02">
      <w:pPr>
        <w:pStyle w:val="BodyText"/>
        <w:rPr>
          <w:rFonts w:ascii="Calibri Light" w:hAnsi="Calibri Light" w:cs="Calibri Light"/>
          <w:sz w:val="20"/>
        </w:rPr>
      </w:pPr>
    </w:p>
    <w:p w14:paraId="6A3A6443" w14:textId="77777777" w:rsidR="005B3340" w:rsidRPr="008F7829" w:rsidRDefault="005B3340" w:rsidP="00C27B02">
      <w:pPr>
        <w:pStyle w:val="BodyText"/>
        <w:rPr>
          <w:rFonts w:ascii="Calibri Light" w:hAnsi="Calibri Light" w:cs="Calibri Light"/>
          <w:sz w:val="20"/>
        </w:rPr>
      </w:pPr>
    </w:p>
    <w:p w14:paraId="6A3A6444" w14:textId="77777777" w:rsidR="005B3340" w:rsidRPr="008F7829" w:rsidRDefault="005B3340" w:rsidP="00C27B02">
      <w:pPr>
        <w:pStyle w:val="BodyText"/>
        <w:rPr>
          <w:rFonts w:ascii="Calibri Light" w:hAnsi="Calibri Light" w:cs="Calibri Light"/>
          <w:sz w:val="20"/>
        </w:rPr>
      </w:pPr>
    </w:p>
    <w:p w14:paraId="6A3A6445" w14:textId="77777777" w:rsidR="005B3340" w:rsidRPr="008F7829" w:rsidRDefault="005B3340" w:rsidP="00C27B02">
      <w:pPr>
        <w:pStyle w:val="BodyText"/>
        <w:rPr>
          <w:rFonts w:ascii="Calibri Light" w:hAnsi="Calibri Light" w:cs="Calibri Light"/>
          <w:sz w:val="20"/>
        </w:rPr>
      </w:pPr>
    </w:p>
    <w:p w14:paraId="6A3A6446" w14:textId="77777777" w:rsidR="005B3340" w:rsidRPr="008F7829" w:rsidRDefault="005B3340" w:rsidP="00C27B02">
      <w:pPr>
        <w:pStyle w:val="BodyText"/>
        <w:rPr>
          <w:rFonts w:ascii="Calibri Light" w:hAnsi="Calibri Light" w:cs="Calibri Light"/>
          <w:sz w:val="20"/>
        </w:rPr>
      </w:pPr>
    </w:p>
    <w:p w14:paraId="6A3A6447" w14:textId="77777777" w:rsidR="005B3340" w:rsidRPr="008F7829" w:rsidRDefault="005B3340" w:rsidP="00C27B02">
      <w:pPr>
        <w:pStyle w:val="BodyText"/>
        <w:rPr>
          <w:rFonts w:ascii="Calibri Light" w:hAnsi="Calibri Light" w:cs="Calibri Light"/>
          <w:sz w:val="20"/>
        </w:rPr>
      </w:pPr>
    </w:p>
    <w:p w14:paraId="6A3A6448" w14:textId="77777777" w:rsidR="005B3340" w:rsidRPr="008F7829" w:rsidRDefault="005B3340" w:rsidP="00C27B02">
      <w:pPr>
        <w:pStyle w:val="BodyText"/>
        <w:rPr>
          <w:rFonts w:ascii="Calibri Light" w:hAnsi="Calibri Light" w:cs="Calibri Light"/>
          <w:sz w:val="20"/>
        </w:rPr>
      </w:pPr>
    </w:p>
    <w:p w14:paraId="6A3A6449" w14:textId="77777777" w:rsidR="005B3340" w:rsidRPr="008F7829" w:rsidRDefault="005B3340" w:rsidP="00C27B02">
      <w:pPr>
        <w:pStyle w:val="BodyText"/>
        <w:rPr>
          <w:rFonts w:ascii="Calibri Light" w:hAnsi="Calibri Light" w:cs="Calibri Light"/>
          <w:sz w:val="20"/>
        </w:rPr>
      </w:pPr>
    </w:p>
    <w:p w14:paraId="6A3A644A" w14:textId="77777777" w:rsidR="005B3340" w:rsidRPr="008F7829" w:rsidRDefault="005B3340" w:rsidP="00C27B02">
      <w:pPr>
        <w:pStyle w:val="BodyText"/>
        <w:rPr>
          <w:rFonts w:ascii="Calibri Light" w:hAnsi="Calibri Light" w:cs="Calibri Light"/>
          <w:sz w:val="20"/>
        </w:rPr>
      </w:pPr>
    </w:p>
    <w:p w14:paraId="6A3A644B" w14:textId="77777777" w:rsidR="005B3340" w:rsidRPr="008F7829" w:rsidRDefault="005B3340" w:rsidP="00C27B02">
      <w:pPr>
        <w:pStyle w:val="BodyText"/>
        <w:rPr>
          <w:rFonts w:ascii="Calibri Light" w:hAnsi="Calibri Light" w:cs="Calibri Light"/>
          <w:sz w:val="20"/>
        </w:rPr>
      </w:pPr>
    </w:p>
    <w:p w14:paraId="6A3A644C" w14:textId="77777777" w:rsidR="005B3340" w:rsidRPr="008F7829" w:rsidRDefault="005B3340" w:rsidP="00C27B02">
      <w:pPr>
        <w:pStyle w:val="BodyText"/>
        <w:rPr>
          <w:rFonts w:ascii="Calibri Light" w:hAnsi="Calibri Light" w:cs="Calibri Light"/>
          <w:sz w:val="20"/>
        </w:rPr>
      </w:pPr>
    </w:p>
    <w:p w14:paraId="6A3A644D" w14:textId="77777777" w:rsidR="005B3340" w:rsidRPr="008F7829" w:rsidRDefault="005B3340" w:rsidP="00C27B02">
      <w:pPr>
        <w:pStyle w:val="BodyText"/>
        <w:rPr>
          <w:rFonts w:ascii="Calibri Light" w:hAnsi="Calibri Light" w:cs="Calibri Light"/>
          <w:sz w:val="20"/>
        </w:rPr>
      </w:pPr>
    </w:p>
    <w:p w14:paraId="6A3A644E" w14:textId="77777777" w:rsidR="005B3340" w:rsidRPr="008F7829" w:rsidRDefault="005B3340" w:rsidP="00C27B02">
      <w:pPr>
        <w:pStyle w:val="BodyText"/>
        <w:rPr>
          <w:rFonts w:ascii="Calibri Light" w:hAnsi="Calibri Light" w:cs="Calibri Light"/>
          <w:sz w:val="20"/>
        </w:rPr>
      </w:pPr>
    </w:p>
    <w:p w14:paraId="6A3A644F" w14:textId="77777777" w:rsidR="005B3340" w:rsidRPr="008F7829" w:rsidRDefault="005B3340" w:rsidP="00C27B02">
      <w:pPr>
        <w:pStyle w:val="BodyText"/>
        <w:rPr>
          <w:rFonts w:ascii="Calibri Light" w:hAnsi="Calibri Light" w:cs="Calibri Light"/>
          <w:sz w:val="20"/>
        </w:rPr>
      </w:pPr>
    </w:p>
    <w:p w14:paraId="6A3A6450" w14:textId="77777777" w:rsidR="005B3340" w:rsidRPr="008F7829" w:rsidRDefault="005B3340" w:rsidP="00C27B02">
      <w:pPr>
        <w:pStyle w:val="BodyText"/>
        <w:rPr>
          <w:rFonts w:ascii="Calibri Light" w:hAnsi="Calibri Light" w:cs="Calibri Light"/>
          <w:sz w:val="20"/>
        </w:rPr>
      </w:pPr>
    </w:p>
    <w:p w14:paraId="6A3A6451" w14:textId="77777777" w:rsidR="005B3340" w:rsidRPr="008F7829" w:rsidRDefault="005B3340" w:rsidP="00C27B02">
      <w:pPr>
        <w:pStyle w:val="BodyText"/>
        <w:rPr>
          <w:rFonts w:ascii="Calibri Light" w:hAnsi="Calibri Light" w:cs="Calibri Light"/>
          <w:sz w:val="20"/>
        </w:rPr>
      </w:pPr>
    </w:p>
    <w:p w14:paraId="6A3A6452" w14:textId="77777777" w:rsidR="005B3340" w:rsidRPr="008F7829" w:rsidRDefault="005B3340" w:rsidP="00C27B02">
      <w:pPr>
        <w:pStyle w:val="BodyText"/>
        <w:rPr>
          <w:rFonts w:ascii="Calibri Light" w:hAnsi="Calibri Light" w:cs="Calibri Light"/>
          <w:sz w:val="20"/>
        </w:rPr>
      </w:pPr>
    </w:p>
    <w:p w14:paraId="6A3A6453" w14:textId="77777777" w:rsidR="005B3340" w:rsidRPr="008F7829" w:rsidRDefault="005B3340" w:rsidP="00C27B02">
      <w:pPr>
        <w:pStyle w:val="BodyText"/>
        <w:rPr>
          <w:rFonts w:ascii="Calibri Light" w:hAnsi="Calibri Light" w:cs="Calibri Light"/>
          <w:sz w:val="20"/>
        </w:rPr>
      </w:pPr>
    </w:p>
    <w:p w14:paraId="6A3A6454" w14:textId="77777777" w:rsidR="005B3340" w:rsidRPr="008F7829" w:rsidRDefault="005B3340" w:rsidP="00C27B02">
      <w:pPr>
        <w:pStyle w:val="BodyText"/>
        <w:rPr>
          <w:rFonts w:ascii="Calibri Light" w:hAnsi="Calibri Light" w:cs="Calibri Light"/>
          <w:sz w:val="20"/>
        </w:rPr>
      </w:pPr>
    </w:p>
    <w:p w14:paraId="6A3A6455" w14:textId="77777777" w:rsidR="005B3340" w:rsidRPr="008F7829" w:rsidRDefault="005B3340" w:rsidP="00C27B02">
      <w:pPr>
        <w:pStyle w:val="BodyText"/>
        <w:rPr>
          <w:rFonts w:ascii="Calibri Light" w:hAnsi="Calibri Light" w:cs="Calibri Light"/>
          <w:sz w:val="20"/>
        </w:rPr>
      </w:pPr>
    </w:p>
    <w:p w14:paraId="6A3A6456" w14:textId="77777777" w:rsidR="005B3340" w:rsidRPr="008F7829" w:rsidRDefault="005B3340" w:rsidP="00C27B02">
      <w:pPr>
        <w:pStyle w:val="BodyText"/>
        <w:rPr>
          <w:rFonts w:ascii="Calibri Light" w:hAnsi="Calibri Light" w:cs="Calibri Light"/>
          <w:sz w:val="20"/>
        </w:rPr>
      </w:pPr>
    </w:p>
    <w:p w14:paraId="6A3A6457" w14:textId="77777777" w:rsidR="005B3340" w:rsidRPr="008F7829" w:rsidRDefault="005B3340" w:rsidP="00C27B02">
      <w:pPr>
        <w:pStyle w:val="BodyText"/>
        <w:rPr>
          <w:rFonts w:ascii="Calibri Light" w:hAnsi="Calibri Light" w:cs="Calibri Light"/>
          <w:sz w:val="20"/>
        </w:rPr>
      </w:pPr>
    </w:p>
    <w:p w14:paraId="6A3A6458" w14:textId="77777777" w:rsidR="005B3340" w:rsidRPr="008F7829" w:rsidRDefault="005B3340" w:rsidP="00C27B02">
      <w:pPr>
        <w:pStyle w:val="BodyText"/>
        <w:rPr>
          <w:rFonts w:ascii="Calibri Light" w:hAnsi="Calibri Light" w:cs="Calibri Light"/>
          <w:sz w:val="20"/>
        </w:rPr>
      </w:pPr>
    </w:p>
    <w:p w14:paraId="6A3A6459" w14:textId="77777777" w:rsidR="005B3340" w:rsidRPr="008F7829" w:rsidRDefault="005B3340" w:rsidP="00C27B02">
      <w:pPr>
        <w:pStyle w:val="BodyText"/>
        <w:rPr>
          <w:rFonts w:ascii="Calibri Light" w:hAnsi="Calibri Light" w:cs="Calibri Light"/>
          <w:sz w:val="20"/>
        </w:rPr>
      </w:pPr>
    </w:p>
    <w:p w14:paraId="6A3A645A" w14:textId="77777777" w:rsidR="005B3340" w:rsidRPr="008F7829" w:rsidRDefault="005B3340" w:rsidP="00C27B02">
      <w:pPr>
        <w:pStyle w:val="BodyText"/>
        <w:rPr>
          <w:rFonts w:ascii="Calibri Light" w:hAnsi="Calibri Light" w:cs="Calibri Light"/>
          <w:sz w:val="20"/>
        </w:rPr>
      </w:pPr>
    </w:p>
    <w:p w14:paraId="6A3A645B" w14:textId="77777777" w:rsidR="005B3340" w:rsidRPr="008F7829" w:rsidRDefault="005B3340" w:rsidP="00C27B02">
      <w:pPr>
        <w:pStyle w:val="BodyText"/>
        <w:rPr>
          <w:rFonts w:ascii="Calibri Light" w:hAnsi="Calibri Light" w:cs="Calibri Light"/>
          <w:sz w:val="20"/>
        </w:rPr>
      </w:pPr>
    </w:p>
    <w:p w14:paraId="6A3A645C" w14:textId="77777777" w:rsidR="005B3340" w:rsidRPr="008F7829" w:rsidRDefault="005B3340" w:rsidP="00C27B02">
      <w:pPr>
        <w:pStyle w:val="BodyText"/>
        <w:rPr>
          <w:rFonts w:ascii="Calibri Light" w:hAnsi="Calibri Light" w:cs="Calibri Light"/>
          <w:sz w:val="20"/>
        </w:rPr>
      </w:pPr>
    </w:p>
    <w:p w14:paraId="6A3A645D" w14:textId="77777777" w:rsidR="005B3340" w:rsidRPr="008F7829" w:rsidRDefault="005B3340" w:rsidP="00C27B02">
      <w:pPr>
        <w:pStyle w:val="BodyText"/>
        <w:rPr>
          <w:rFonts w:ascii="Calibri Light" w:hAnsi="Calibri Light" w:cs="Calibri Light"/>
          <w:sz w:val="20"/>
        </w:rPr>
      </w:pPr>
    </w:p>
    <w:p w14:paraId="6A3A645E" w14:textId="77777777" w:rsidR="005B3340" w:rsidRPr="008F7829" w:rsidRDefault="005B3340" w:rsidP="00C27B02">
      <w:pPr>
        <w:pStyle w:val="BodyText"/>
        <w:rPr>
          <w:rFonts w:ascii="Calibri Light" w:hAnsi="Calibri Light" w:cs="Calibri Light"/>
          <w:sz w:val="20"/>
        </w:rPr>
      </w:pPr>
    </w:p>
    <w:p w14:paraId="6A3A645F" w14:textId="77777777" w:rsidR="005B3340" w:rsidRPr="008F7829" w:rsidRDefault="005B3340" w:rsidP="00C27B02">
      <w:pPr>
        <w:pStyle w:val="BodyText"/>
        <w:rPr>
          <w:rFonts w:ascii="Calibri Light" w:hAnsi="Calibri Light" w:cs="Calibri Light"/>
          <w:sz w:val="20"/>
        </w:rPr>
      </w:pPr>
    </w:p>
    <w:p w14:paraId="6A3A6460" w14:textId="77777777" w:rsidR="005B3340" w:rsidRPr="008F7829" w:rsidRDefault="005B3340" w:rsidP="00C27B02">
      <w:pPr>
        <w:pStyle w:val="BodyText"/>
        <w:rPr>
          <w:rFonts w:ascii="Calibri Light" w:hAnsi="Calibri Light" w:cs="Calibri Light"/>
          <w:sz w:val="20"/>
        </w:rPr>
      </w:pPr>
    </w:p>
    <w:p w14:paraId="6A3A6461" w14:textId="77777777" w:rsidR="005B3340" w:rsidRPr="008F7829" w:rsidRDefault="005B3340" w:rsidP="00C27B02">
      <w:pPr>
        <w:pStyle w:val="BodyText"/>
        <w:rPr>
          <w:rFonts w:ascii="Calibri Light" w:hAnsi="Calibri Light" w:cs="Calibri Light"/>
          <w:sz w:val="20"/>
        </w:rPr>
      </w:pPr>
    </w:p>
    <w:p w14:paraId="6A3A6462" w14:textId="77777777" w:rsidR="005B3340" w:rsidRPr="008F7829" w:rsidRDefault="005B3340" w:rsidP="00C27B02">
      <w:pPr>
        <w:pStyle w:val="BodyText"/>
        <w:rPr>
          <w:rFonts w:ascii="Calibri Light" w:hAnsi="Calibri Light" w:cs="Calibri Light"/>
          <w:sz w:val="20"/>
        </w:rPr>
      </w:pPr>
    </w:p>
    <w:p w14:paraId="6A3A6463" w14:textId="77777777" w:rsidR="005B3340" w:rsidRPr="008F7829" w:rsidRDefault="005B3340" w:rsidP="00C27B02">
      <w:pPr>
        <w:pStyle w:val="BodyText"/>
        <w:rPr>
          <w:rFonts w:ascii="Calibri Light" w:hAnsi="Calibri Light" w:cs="Calibri Light"/>
          <w:sz w:val="20"/>
        </w:rPr>
      </w:pPr>
    </w:p>
    <w:p w14:paraId="6A3A6464" w14:textId="77777777" w:rsidR="005B3340" w:rsidRPr="008F7829" w:rsidRDefault="005B3340" w:rsidP="00C27B02">
      <w:pPr>
        <w:pStyle w:val="BodyText"/>
        <w:rPr>
          <w:rFonts w:ascii="Calibri Light" w:hAnsi="Calibri Light" w:cs="Calibri Light"/>
          <w:sz w:val="20"/>
        </w:rPr>
      </w:pPr>
    </w:p>
    <w:p w14:paraId="6A3A6465" w14:textId="77777777" w:rsidR="005B3340" w:rsidRPr="008F7829" w:rsidRDefault="005B3340" w:rsidP="00C27B02">
      <w:pPr>
        <w:pStyle w:val="BodyText"/>
        <w:rPr>
          <w:rFonts w:ascii="Calibri Light" w:hAnsi="Calibri Light" w:cs="Calibri Light"/>
          <w:sz w:val="20"/>
        </w:rPr>
      </w:pPr>
    </w:p>
    <w:p w14:paraId="6A3A6466" w14:textId="77777777" w:rsidR="005B3340" w:rsidRPr="008F7829" w:rsidRDefault="005B3340" w:rsidP="00C27B02">
      <w:pPr>
        <w:pStyle w:val="BodyText"/>
        <w:rPr>
          <w:rFonts w:ascii="Calibri Light" w:hAnsi="Calibri Light" w:cs="Calibri Light"/>
          <w:sz w:val="20"/>
        </w:rPr>
      </w:pPr>
    </w:p>
    <w:p w14:paraId="6A3A6467" w14:textId="77777777" w:rsidR="005B3340" w:rsidRPr="008F7829" w:rsidRDefault="005B3340" w:rsidP="00C27B02">
      <w:pPr>
        <w:pStyle w:val="BodyText"/>
        <w:rPr>
          <w:rFonts w:ascii="Calibri Light" w:hAnsi="Calibri Light" w:cs="Calibri Light"/>
          <w:sz w:val="20"/>
        </w:rPr>
      </w:pPr>
    </w:p>
    <w:p w14:paraId="6A3A6468" w14:textId="77777777" w:rsidR="005B3340" w:rsidRPr="008F7829" w:rsidRDefault="005B3340" w:rsidP="00C27B02">
      <w:pPr>
        <w:pStyle w:val="BodyText"/>
        <w:spacing w:before="8"/>
        <w:rPr>
          <w:rFonts w:ascii="Calibri Light" w:hAnsi="Calibri Light" w:cs="Calibri Light"/>
          <w:sz w:val="23"/>
        </w:rPr>
      </w:pPr>
    </w:p>
    <w:p w14:paraId="6A3A6469" w14:textId="042428D2" w:rsidR="005B3340" w:rsidRPr="008F7829" w:rsidRDefault="009D0EAA" w:rsidP="008573E8">
      <w:pPr>
        <w:pStyle w:val="BodyText"/>
        <w:rPr>
          <w:rFonts w:ascii="Calibri Light" w:hAnsi="Calibri Light" w:cs="Calibri Light"/>
          <w:color w:val="00B0F0"/>
        </w:rPr>
      </w:pPr>
      <w:r w:rsidRPr="008F7829">
        <w:rPr>
          <w:rFonts w:ascii="Calibri Light" w:hAnsi="Calibri Light" w:cs="Calibri Light"/>
          <w:color w:val="00B0F0"/>
        </w:rPr>
        <w:t>Burgerpeiling</w:t>
      </w:r>
      <w:r w:rsidR="003649A6" w:rsidRPr="008F7829">
        <w:rPr>
          <w:rFonts w:ascii="Calibri Light" w:hAnsi="Calibri Light" w:cs="Calibri Light"/>
          <w:color w:val="00B0F0"/>
        </w:rPr>
        <w:t xml:space="preserve"> Waarstaatjegemeente.nl</w:t>
      </w:r>
    </w:p>
    <w:p w14:paraId="6A3A646A" w14:textId="77777777" w:rsidR="005B3340" w:rsidRPr="008F7829" w:rsidRDefault="005B3340" w:rsidP="00C27B02">
      <w:pPr>
        <w:pStyle w:val="BodyText"/>
        <w:spacing w:before="1"/>
        <w:rPr>
          <w:rFonts w:ascii="Calibri Light" w:hAnsi="Calibri Light" w:cs="Calibri Light"/>
          <w:b/>
          <w:sz w:val="25"/>
        </w:rPr>
      </w:pPr>
    </w:p>
    <w:p w14:paraId="7EFEE388" w14:textId="77777777" w:rsidR="009D0EAA" w:rsidRPr="008F7829" w:rsidRDefault="009D0EAA" w:rsidP="00C27B02">
      <w:pPr>
        <w:pStyle w:val="BodyText"/>
        <w:ind w:left="110"/>
        <w:rPr>
          <w:rFonts w:ascii="Calibri Light" w:hAnsi="Calibri Light" w:cs="Calibri Light"/>
        </w:rPr>
      </w:pPr>
    </w:p>
    <w:p w14:paraId="10130C95" w14:textId="5516BC61" w:rsidR="001C351D" w:rsidRPr="008F7829" w:rsidRDefault="000C300E" w:rsidP="00C27B02">
      <w:pPr>
        <w:pStyle w:val="BodyText"/>
        <w:ind w:left="110"/>
        <w:rPr>
          <w:rFonts w:ascii="Calibri Light" w:hAnsi="Calibri Light" w:cs="Calibri Light"/>
        </w:rPr>
      </w:pPr>
      <w:r w:rsidRPr="008F7829">
        <w:rPr>
          <w:rFonts w:ascii="Calibri Light" w:hAnsi="Calibri Light" w:cs="Calibri Light"/>
        </w:rPr>
        <w:t xml:space="preserve">©Vereniging van Nederlandse Gemeenten, Den Haag, </w:t>
      </w:r>
      <w:r w:rsidR="0057412E">
        <w:rPr>
          <w:rFonts w:ascii="Calibri Light" w:hAnsi="Calibri Light" w:cs="Calibri Light"/>
        </w:rPr>
        <w:t>22</w:t>
      </w:r>
      <w:r w:rsidR="001C351D" w:rsidRPr="008F7829">
        <w:rPr>
          <w:rFonts w:ascii="Calibri Light" w:hAnsi="Calibri Light" w:cs="Calibri Light"/>
        </w:rPr>
        <w:t>/</w:t>
      </w:r>
      <w:r w:rsidR="0057412E">
        <w:rPr>
          <w:rFonts w:ascii="Calibri Light" w:hAnsi="Calibri Light" w:cs="Calibri Light"/>
        </w:rPr>
        <w:t>10</w:t>
      </w:r>
      <w:r w:rsidR="001C351D" w:rsidRPr="008F7829">
        <w:rPr>
          <w:rFonts w:ascii="Calibri Light" w:hAnsi="Calibri Light" w:cs="Calibri Light"/>
        </w:rPr>
        <w:t>/201</w:t>
      </w:r>
      <w:r w:rsidR="00075E35">
        <w:rPr>
          <w:rFonts w:ascii="Calibri Light" w:hAnsi="Calibri Light" w:cs="Calibri Light"/>
        </w:rPr>
        <w:t>9</w:t>
      </w:r>
      <w:r w:rsidR="001C351D" w:rsidRPr="008F7829">
        <w:rPr>
          <w:rFonts w:ascii="Calibri Light" w:hAnsi="Calibri Light" w:cs="Calibri Light"/>
        </w:rPr>
        <w:t xml:space="preserve">  </w:t>
      </w:r>
    </w:p>
    <w:p w14:paraId="6A3A646F" w14:textId="6002B7EB" w:rsidR="005B3340" w:rsidRPr="008F7829" w:rsidRDefault="001C351D" w:rsidP="007E1AE9">
      <w:pPr>
        <w:pStyle w:val="BodyText"/>
        <w:ind w:left="110"/>
        <w:rPr>
          <w:rFonts w:ascii="Calibri Light" w:hAnsi="Calibri Light" w:cs="Calibri Light"/>
        </w:rPr>
        <w:sectPr w:rsidR="005B3340" w:rsidRPr="008F7829">
          <w:footerReference w:type="even" r:id="rId17"/>
          <w:footerReference w:type="default" r:id="rId18"/>
          <w:pgSz w:w="11910" w:h="16840"/>
          <w:pgMar w:top="1580" w:right="1420" w:bottom="740" w:left="1420" w:header="0" w:footer="554" w:gutter="0"/>
          <w:pgNumType w:start="2"/>
          <w:cols w:space="708"/>
        </w:sectPr>
      </w:pPr>
      <w:r w:rsidRPr="008F7829">
        <w:rPr>
          <w:rFonts w:ascii="Calibri Light" w:hAnsi="Calibri Light" w:cs="Calibri Light"/>
        </w:rPr>
        <w:t xml:space="preserve">Mark </w:t>
      </w:r>
      <w:r w:rsidR="00075E35">
        <w:rPr>
          <w:rFonts w:ascii="Calibri Light" w:hAnsi="Calibri Light" w:cs="Calibri Light"/>
        </w:rPr>
        <w:t xml:space="preserve">Henry </w:t>
      </w:r>
      <w:proofErr w:type="spellStart"/>
      <w:r w:rsidRPr="008F7829">
        <w:rPr>
          <w:rFonts w:ascii="Calibri Light" w:hAnsi="Calibri Light" w:cs="Calibri Light"/>
        </w:rPr>
        <w:t>Gremmen</w:t>
      </w:r>
      <w:proofErr w:type="spellEnd"/>
      <w:r w:rsidRPr="008F7829">
        <w:rPr>
          <w:rFonts w:ascii="Calibri Light" w:hAnsi="Calibri Light" w:cs="Calibri Light"/>
        </w:rPr>
        <w:t xml:space="preserve"> (Auteur) Versie 1</w:t>
      </w:r>
      <w:r w:rsidR="0057412E">
        <w:rPr>
          <w:rFonts w:ascii="Calibri Light" w:hAnsi="Calibri Light" w:cs="Calibri Light"/>
        </w:rPr>
        <w:t>8</w:t>
      </w:r>
    </w:p>
    <w:p w14:paraId="6A3A64BE" w14:textId="77777777" w:rsidR="005B3340" w:rsidRPr="008F7829" w:rsidRDefault="005B3340" w:rsidP="00C27B02">
      <w:pPr>
        <w:pStyle w:val="BodyText"/>
        <w:rPr>
          <w:rFonts w:ascii="Calibri Light" w:hAnsi="Calibri Light" w:cs="Calibri Light"/>
          <w:sz w:val="20"/>
        </w:rPr>
      </w:pPr>
    </w:p>
    <w:sdt>
      <w:sdtPr>
        <w:rPr>
          <w:rFonts w:ascii="Calibri Light" w:eastAsia="Arial" w:hAnsi="Calibri Light" w:cs="Calibri Light"/>
          <w:color w:val="auto"/>
          <w:sz w:val="22"/>
          <w:szCs w:val="22"/>
          <w:lang w:val="nl-NL" w:eastAsia="nl-NL" w:bidi="nl-NL"/>
        </w:rPr>
        <w:id w:val="722954835"/>
        <w:docPartObj>
          <w:docPartGallery w:val="Table of Contents"/>
          <w:docPartUnique/>
        </w:docPartObj>
      </w:sdtPr>
      <w:sdtEndPr>
        <w:rPr>
          <w:b/>
          <w:bCs/>
        </w:rPr>
      </w:sdtEndPr>
      <w:sdtContent>
        <w:p w14:paraId="235C3C94" w14:textId="6CD72AA5" w:rsidR="0047207A" w:rsidRPr="00075E35" w:rsidRDefault="0047207A" w:rsidP="00C27B02">
          <w:pPr>
            <w:pStyle w:val="TOCHeading"/>
            <w:tabs>
              <w:tab w:val="left" w:pos="851"/>
            </w:tabs>
            <w:rPr>
              <w:rFonts w:ascii="Calibri Light" w:hAnsi="Calibri Light" w:cs="Calibri Light"/>
              <w:lang w:val="nl-NL"/>
            </w:rPr>
          </w:pPr>
          <w:r w:rsidRPr="008F7829">
            <w:rPr>
              <w:rFonts w:ascii="Calibri Light" w:hAnsi="Calibri Light" w:cs="Calibri Light"/>
              <w:lang w:val="nl-NL"/>
            </w:rPr>
            <w:t>Inhoudsopgave</w:t>
          </w:r>
        </w:p>
        <w:p w14:paraId="6F8C094C" w14:textId="3E3D2062" w:rsidR="008D755B" w:rsidRPr="008F7829" w:rsidRDefault="0047207A">
          <w:pPr>
            <w:pStyle w:val="TOC1"/>
            <w:tabs>
              <w:tab w:val="right" w:leader="dot" w:pos="9401"/>
            </w:tabs>
            <w:rPr>
              <w:rFonts w:ascii="Calibri Light" w:eastAsiaTheme="minorEastAsia" w:hAnsi="Calibri Light" w:cs="Calibri Light"/>
              <w:noProof/>
              <w:lang w:val="en-US" w:eastAsia="en-US" w:bidi="ar-SA"/>
            </w:rPr>
          </w:pPr>
          <w:r w:rsidRPr="008F7829">
            <w:rPr>
              <w:rFonts w:ascii="Calibri Light" w:hAnsi="Calibri Light" w:cs="Calibri Light"/>
            </w:rPr>
            <w:fldChar w:fldCharType="begin"/>
          </w:r>
          <w:r w:rsidRPr="008F7829">
            <w:rPr>
              <w:rFonts w:ascii="Calibri Light" w:hAnsi="Calibri Light" w:cs="Calibri Light"/>
            </w:rPr>
            <w:instrText xml:space="preserve"> TOC \o "1-3" \h \z \u </w:instrText>
          </w:r>
          <w:r w:rsidRPr="008F7829">
            <w:rPr>
              <w:rFonts w:ascii="Calibri Light" w:hAnsi="Calibri Light" w:cs="Calibri Light"/>
            </w:rPr>
            <w:fldChar w:fldCharType="separate"/>
          </w:r>
          <w:hyperlink w:anchor="_Toc517433818" w:history="1">
            <w:r w:rsidR="008D755B" w:rsidRPr="008F7829">
              <w:rPr>
                <w:rStyle w:val="Hyperlink"/>
                <w:rFonts w:ascii="Calibri Light" w:hAnsi="Calibri Light" w:cs="Calibri Light"/>
                <w:noProof/>
              </w:rPr>
              <w:t>Burgerpeiling ‘Waar staat je gemeente’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_Toc517433818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1</w:t>
            </w:r>
            <w:r w:rsidR="008D755B" w:rsidRPr="008F7829">
              <w:rPr>
                <w:rFonts w:ascii="Calibri Light" w:hAnsi="Calibri Light" w:cs="Calibri Light"/>
                <w:noProof/>
                <w:webHidden/>
              </w:rPr>
              <w:fldChar w:fldCharType="end"/>
            </w:r>
          </w:hyperlink>
        </w:p>
        <w:p w14:paraId="6A4DA5D0" w14:textId="3A68254E" w:rsidR="008D755B" w:rsidRPr="008F7829" w:rsidRDefault="00EB066A">
          <w:pPr>
            <w:pStyle w:val="TOC1"/>
            <w:tabs>
              <w:tab w:val="left" w:pos="440"/>
              <w:tab w:val="right" w:leader="dot" w:pos="9401"/>
            </w:tabs>
            <w:rPr>
              <w:rFonts w:ascii="Calibri Light" w:eastAsiaTheme="minorEastAsia" w:hAnsi="Calibri Light" w:cs="Calibri Light"/>
              <w:noProof/>
              <w:lang w:val="en-US" w:eastAsia="en-US" w:bidi="ar-SA"/>
            </w:rPr>
          </w:pPr>
          <w:hyperlink w:anchor="_Toc517433819" w:history="1">
            <w:r w:rsidR="008D755B" w:rsidRPr="008F7829">
              <w:rPr>
                <w:rStyle w:val="Hyperlink"/>
                <w:rFonts w:ascii="Calibri Light" w:hAnsi="Calibri Light" w:cs="Calibri Light"/>
                <w:noProof/>
              </w:rPr>
              <w:t>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Inleiding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_Toc517433819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3FDF0A7C" w14:textId="4C143FAD"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20" w:history="1">
            <w:r w:rsidR="008D755B" w:rsidRPr="008F7829">
              <w:rPr>
                <w:rStyle w:val="Hyperlink"/>
                <w:rFonts w:ascii="Calibri Light" w:hAnsi="Calibri Light" w:cs="Calibri Light"/>
                <w:noProof/>
              </w:rPr>
              <w:t>1.1.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Doel van dit protocol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6AA1FC6E" w14:textId="58CD5642"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21" w:history="1">
            <w:r w:rsidR="008D755B" w:rsidRPr="008F7829">
              <w:rPr>
                <w:rStyle w:val="Hyperlink"/>
                <w:rFonts w:ascii="Calibri Light" w:hAnsi="Calibri Light" w:cs="Calibri Light"/>
                <w:noProof/>
              </w:rPr>
              <w:t>1.2.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VNG Realisatie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635DE971" w14:textId="7E8164C0"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22" w:history="1">
            <w:r w:rsidR="008D755B" w:rsidRPr="008F7829">
              <w:rPr>
                <w:rStyle w:val="Hyperlink"/>
                <w:rFonts w:ascii="Calibri Light" w:hAnsi="Calibri Light" w:cs="Calibri Light"/>
                <w:noProof/>
              </w:rPr>
              <w:t>1.3.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Waarstaatjegemeente.nl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24D179F5" w14:textId="7A9CD70B"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23" w:history="1">
            <w:r w:rsidR="008D755B" w:rsidRPr="008F7829">
              <w:rPr>
                <w:rStyle w:val="Hyperlink"/>
                <w:rFonts w:ascii="Calibri Light" w:hAnsi="Calibri Light" w:cs="Calibri Light"/>
                <w:noProof/>
              </w:rPr>
              <w:t>1.4.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Nut en noodzaak van belevingsonderzoek onder inwoners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134060AE" w14:textId="2B7AD526"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24" w:history="1">
            <w:r w:rsidR="008D755B" w:rsidRPr="008F7829">
              <w:rPr>
                <w:rStyle w:val="Hyperlink"/>
                <w:rFonts w:ascii="Calibri Light" w:hAnsi="Calibri Light" w:cs="Calibri Light"/>
                <w:noProof/>
              </w:rPr>
              <w:t>1.5.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Burgerpeiling Nieuwe stijl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5</w:t>
            </w:r>
            <w:r w:rsidR="008D755B" w:rsidRPr="008F7829">
              <w:rPr>
                <w:rFonts w:ascii="Calibri Light" w:hAnsi="Calibri Light" w:cs="Calibri Light"/>
                <w:noProof/>
                <w:webHidden/>
              </w:rPr>
              <w:fldChar w:fldCharType="end"/>
            </w:r>
          </w:hyperlink>
        </w:p>
        <w:p w14:paraId="27C9C14A" w14:textId="58264F9C"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25" w:history="1">
            <w:r w:rsidR="008D755B" w:rsidRPr="008F7829">
              <w:rPr>
                <w:rStyle w:val="Hyperlink"/>
                <w:rFonts w:ascii="Calibri Light" w:hAnsi="Calibri Light" w:cs="Calibri Light"/>
                <w:noProof/>
              </w:rPr>
              <w:t>1.6.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Leeswijzer</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6</w:t>
            </w:r>
            <w:r w:rsidR="008D755B" w:rsidRPr="008F7829">
              <w:rPr>
                <w:rFonts w:ascii="Calibri Light" w:hAnsi="Calibri Light" w:cs="Calibri Light"/>
                <w:noProof/>
                <w:webHidden/>
              </w:rPr>
              <w:fldChar w:fldCharType="end"/>
            </w:r>
          </w:hyperlink>
        </w:p>
        <w:p w14:paraId="0208F1B4" w14:textId="40EF3FB4" w:rsidR="008D755B" w:rsidRPr="008F7829" w:rsidRDefault="00EB066A">
          <w:pPr>
            <w:pStyle w:val="TOC1"/>
            <w:tabs>
              <w:tab w:val="left" w:pos="440"/>
              <w:tab w:val="right" w:leader="dot" w:pos="9401"/>
            </w:tabs>
            <w:rPr>
              <w:rFonts w:ascii="Calibri Light" w:eastAsiaTheme="minorEastAsia" w:hAnsi="Calibri Light" w:cs="Calibri Light"/>
              <w:noProof/>
              <w:lang w:val="en-US" w:eastAsia="en-US" w:bidi="ar-SA"/>
            </w:rPr>
          </w:pPr>
          <w:hyperlink w:anchor="_Toc517433826" w:history="1">
            <w:r w:rsidR="008D755B" w:rsidRPr="008F7829">
              <w:rPr>
                <w:rStyle w:val="Hyperlink"/>
                <w:rFonts w:ascii="Calibri Light" w:hAnsi="Calibri Light" w:cs="Calibri Light"/>
                <w:noProof/>
              </w:rPr>
              <w:t>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Opzet onderzoek</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7</w:t>
            </w:r>
            <w:r w:rsidR="008D755B" w:rsidRPr="008F7829">
              <w:rPr>
                <w:rFonts w:ascii="Calibri Light" w:hAnsi="Calibri Light" w:cs="Calibri Light"/>
                <w:noProof/>
                <w:webHidden/>
              </w:rPr>
              <w:fldChar w:fldCharType="end"/>
            </w:r>
          </w:hyperlink>
        </w:p>
        <w:p w14:paraId="2C2D3440" w14:textId="03C6CAFF"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27" w:history="1">
            <w:r w:rsidR="008D755B" w:rsidRPr="008F7829">
              <w:rPr>
                <w:rStyle w:val="Hyperlink"/>
                <w:rFonts w:ascii="Calibri Light" w:hAnsi="Calibri Light" w:cs="Calibri Light"/>
                <w:noProof/>
              </w:rPr>
              <w:t>1.1.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Onderzoekspopulatie en steekproef</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7</w:t>
            </w:r>
            <w:r w:rsidR="008D755B" w:rsidRPr="008F7829">
              <w:rPr>
                <w:rFonts w:ascii="Calibri Light" w:hAnsi="Calibri Light" w:cs="Calibri Light"/>
                <w:noProof/>
                <w:webHidden/>
              </w:rPr>
              <w:fldChar w:fldCharType="end"/>
            </w:r>
          </w:hyperlink>
        </w:p>
        <w:p w14:paraId="5D3A3505" w14:textId="2C4469B9"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28" w:history="1">
            <w:r w:rsidR="008D755B" w:rsidRPr="008F7829">
              <w:rPr>
                <w:rStyle w:val="Hyperlink"/>
                <w:rFonts w:ascii="Calibri Light" w:hAnsi="Calibri Light" w:cs="Calibri Light"/>
                <w:noProof/>
              </w:rPr>
              <w:t>1.2.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Betrouwbaarheid van de onderzoeksresultaten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8</w:t>
            </w:r>
            <w:r w:rsidR="008D755B" w:rsidRPr="008F7829">
              <w:rPr>
                <w:rFonts w:ascii="Calibri Light" w:hAnsi="Calibri Light" w:cs="Calibri Light"/>
                <w:noProof/>
                <w:webHidden/>
              </w:rPr>
              <w:fldChar w:fldCharType="end"/>
            </w:r>
          </w:hyperlink>
        </w:p>
        <w:p w14:paraId="1D10F362" w14:textId="3A772B7B"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29" w:history="1">
            <w:r w:rsidR="008D755B" w:rsidRPr="008F7829">
              <w:rPr>
                <w:rStyle w:val="Hyperlink"/>
                <w:rFonts w:ascii="Calibri Light" w:hAnsi="Calibri Light" w:cs="Calibri Light"/>
                <w:noProof/>
              </w:rPr>
              <w:t>1.3.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Steekproeftrekking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8</w:t>
            </w:r>
            <w:r w:rsidR="008D755B" w:rsidRPr="008F7829">
              <w:rPr>
                <w:rFonts w:ascii="Calibri Light" w:hAnsi="Calibri Light" w:cs="Calibri Light"/>
                <w:noProof/>
                <w:webHidden/>
              </w:rPr>
              <w:fldChar w:fldCharType="end"/>
            </w:r>
          </w:hyperlink>
        </w:p>
        <w:p w14:paraId="2E55C607" w14:textId="7F8133F8"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30" w:history="1">
            <w:r w:rsidR="008D755B" w:rsidRPr="008F7829">
              <w:rPr>
                <w:rStyle w:val="Hyperlink"/>
                <w:rFonts w:ascii="Calibri Light" w:hAnsi="Calibri Light" w:cs="Calibri Light"/>
                <w:noProof/>
              </w:rPr>
              <w:t>1.4.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Verrijken van de resultaten op basis van pseudonimisatie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10</w:t>
            </w:r>
            <w:r w:rsidR="008D755B" w:rsidRPr="008F7829">
              <w:rPr>
                <w:rFonts w:ascii="Calibri Light" w:hAnsi="Calibri Light" w:cs="Calibri Light"/>
                <w:noProof/>
                <w:webHidden/>
              </w:rPr>
              <w:fldChar w:fldCharType="end"/>
            </w:r>
          </w:hyperlink>
        </w:p>
        <w:p w14:paraId="2B9AC2B3" w14:textId="52141CD3"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31" w:history="1">
            <w:r w:rsidR="008D755B" w:rsidRPr="008F7829">
              <w:rPr>
                <w:rStyle w:val="Hyperlink"/>
                <w:rFonts w:ascii="Calibri Light" w:hAnsi="Calibri Light" w:cs="Calibri Light"/>
                <w:noProof/>
              </w:rPr>
              <w:t>1.5.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Privacy en ethische aspecten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10</w:t>
            </w:r>
            <w:r w:rsidR="008D755B" w:rsidRPr="008F7829">
              <w:rPr>
                <w:rFonts w:ascii="Calibri Light" w:hAnsi="Calibri Light" w:cs="Calibri Light"/>
                <w:noProof/>
                <w:webHidden/>
              </w:rPr>
              <w:fldChar w:fldCharType="end"/>
            </w:r>
          </w:hyperlink>
        </w:p>
        <w:p w14:paraId="6B2C23CB" w14:textId="40FAB9CE"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32" w:history="1">
            <w:r w:rsidR="008D755B" w:rsidRPr="008F7829">
              <w:rPr>
                <w:rStyle w:val="Hyperlink"/>
                <w:rFonts w:ascii="Calibri Light" w:hAnsi="Calibri Light" w:cs="Calibri Light"/>
                <w:noProof/>
              </w:rPr>
              <w:t>1.6.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Methode van afname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11</w:t>
            </w:r>
            <w:r w:rsidR="008D755B" w:rsidRPr="008F7829">
              <w:rPr>
                <w:rFonts w:ascii="Calibri Light" w:hAnsi="Calibri Light" w:cs="Calibri Light"/>
                <w:noProof/>
                <w:webHidden/>
              </w:rPr>
              <w:fldChar w:fldCharType="end"/>
            </w:r>
          </w:hyperlink>
        </w:p>
        <w:p w14:paraId="176609A0" w14:textId="785EC5BA"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33" w:history="1">
            <w:r w:rsidR="008D755B" w:rsidRPr="008F7829">
              <w:rPr>
                <w:rStyle w:val="Hyperlink"/>
                <w:rFonts w:ascii="Calibri Light" w:hAnsi="Calibri Light" w:cs="Calibri Light"/>
                <w:noProof/>
              </w:rPr>
              <w:t>1.7.</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Contracteren van respondenten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14</w:t>
            </w:r>
            <w:r w:rsidR="008D755B" w:rsidRPr="008F7829">
              <w:rPr>
                <w:rFonts w:ascii="Calibri Light" w:hAnsi="Calibri Light" w:cs="Calibri Light"/>
                <w:noProof/>
                <w:webHidden/>
              </w:rPr>
              <w:fldChar w:fldCharType="end"/>
            </w:r>
          </w:hyperlink>
        </w:p>
        <w:p w14:paraId="408C01BD" w14:textId="6C3E979C"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34" w:history="1">
            <w:r w:rsidR="008D755B" w:rsidRPr="008F7829">
              <w:rPr>
                <w:rStyle w:val="Hyperlink"/>
                <w:rFonts w:ascii="Calibri Light" w:hAnsi="Calibri Light" w:cs="Calibri Light"/>
                <w:noProof/>
              </w:rPr>
              <w:t>1.8.</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Modelvragenlijst en aanvullende modules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16</w:t>
            </w:r>
            <w:r w:rsidR="008D755B" w:rsidRPr="008F7829">
              <w:rPr>
                <w:rFonts w:ascii="Calibri Light" w:hAnsi="Calibri Light" w:cs="Calibri Light"/>
                <w:noProof/>
                <w:webHidden/>
              </w:rPr>
              <w:fldChar w:fldCharType="end"/>
            </w:r>
          </w:hyperlink>
        </w:p>
        <w:p w14:paraId="562B757E" w14:textId="7F6C361A"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35" w:history="1">
            <w:r w:rsidR="008D755B" w:rsidRPr="008F7829">
              <w:rPr>
                <w:rStyle w:val="Hyperlink"/>
                <w:rFonts w:ascii="Calibri Light" w:hAnsi="Calibri Light" w:cs="Calibri Light"/>
                <w:noProof/>
              </w:rPr>
              <w:t>1.9.</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Afwijking op de onderzoeksopzet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5C4747B3" w14:textId="47429BA1" w:rsidR="008D755B" w:rsidRPr="008F7829" w:rsidRDefault="00EB066A">
          <w:pPr>
            <w:pStyle w:val="TOC1"/>
            <w:tabs>
              <w:tab w:val="left" w:pos="440"/>
              <w:tab w:val="right" w:leader="dot" w:pos="9401"/>
            </w:tabs>
            <w:rPr>
              <w:rFonts w:ascii="Calibri Light" w:eastAsiaTheme="minorEastAsia" w:hAnsi="Calibri Light" w:cs="Calibri Light"/>
              <w:noProof/>
              <w:lang w:val="en-US" w:eastAsia="en-US" w:bidi="ar-SA"/>
            </w:rPr>
          </w:pPr>
          <w:hyperlink w:anchor="_Toc517433836" w:history="1">
            <w:r w:rsidR="008D755B" w:rsidRPr="008F7829">
              <w:rPr>
                <w:rStyle w:val="Hyperlink"/>
                <w:rFonts w:ascii="Calibri Light" w:hAnsi="Calibri Light" w:cs="Calibri Light"/>
                <w:noProof/>
              </w:rPr>
              <w:t>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Dataregistratie en data-  aanlevering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22</w:t>
            </w:r>
            <w:r w:rsidR="008D755B" w:rsidRPr="008F7829">
              <w:rPr>
                <w:rFonts w:ascii="Calibri Light" w:hAnsi="Calibri Light" w:cs="Calibri Light"/>
                <w:noProof/>
                <w:webHidden/>
              </w:rPr>
              <w:fldChar w:fldCharType="end"/>
            </w:r>
          </w:hyperlink>
        </w:p>
        <w:p w14:paraId="35969191" w14:textId="160147F6"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37" w:history="1">
            <w:r w:rsidR="008D755B" w:rsidRPr="008F7829">
              <w:rPr>
                <w:rStyle w:val="Hyperlink"/>
                <w:rFonts w:ascii="Calibri Light" w:hAnsi="Calibri Light" w:cs="Calibri Light"/>
                <w:noProof/>
              </w:rPr>
              <w:t>2.1.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Dataset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22</w:t>
            </w:r>
            <w:r w:rsidR="008D755B" w:rsidRPr="008F7829">
              <w:rPr>
                <w:rFonts w:ascii="Calibri Light" w:hAnsi="Calibri Light" w:cs="Calibri Light"/>
                <w:noProof/>
                <w:webHidden/>
              </w:rPr>
              <w:fldChar w:fldCharType="end"/>
            </w:r>
          </w:hyperlink>
        </w:p>
        <w:p w14:paraId="6C5B44F6" w14:textId="227E1122"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38" w:history="1">
            <w:r w:rsidR="008D755B" w:rsidRPr="008F7829">
              <w:rPr>
                <w:rStyle w:val="Hyperlink"/>
                <w:rFonts w:ascii="Calibri Light" w:hAnsi="Calibri Light" w:cs="Calibri Light"/>
                <w:noProof/>
              </w:rPr>
              <w:t>2.2.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Respondent records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22</w:t>
            </w:r>
            <w:r w:rsidR="008D755B" w:rsidRPr="008F7829">
              <w:rPr>
                <w:rFonts w:ascii="Calibri Light" w:hAnsi="Calibri Light" w:cs="Calibri Light"/>
                <w:noProof/>
                <w:webHidden/>
              </w:rPr>
              <w:fldChar w:fldCharType="end"/>
            </w:r>
          </w:hyperlink>
        </w:p>
        <w:p w14:paraId="047170AE" w14:textId="688A3892"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39" w:history="1">
            <w:r w:rsidR="008D755B" w:rsidRPr="008F7829">
              <w:rPr>
                <w:rStyle w:val="Hyperlink"/>
                <w:rFonts w:ascii="Calibri Light" w:hAnsi="Calibri Light" w:cs="Calibri Light"/>
                <w:noProof/>
              </w:rPr>
              <w:t>2.3.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Wegingsprocedure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22</w:t>
            </w:r>
            <w:r w:rsidR="008D755B" w:rsidRPr="008F7829">
              <w:rPr>
                <w:rFonts w:ascii="Calibri Light" w:hAnsi="Calibri Light" w:cs="Calibri Light"/>
                <w:noProof/>
                <w:webHidden/>
              </w:rPr>
              <w:fldChar w:fldCharType="end"/>
            </w:r>
          </w:hyperlink>
        </w:p>
        <w:p w14:paraId="0EFC787D" w14:textId="5ECBBDAA"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40" w:history="1">
            <w:r w:rsidR="008D755B" w:rsidRPr="008F7829">
              <w:rPr>
                <w:rStyle w:val="Hyperlink"/>
                <w:rFonts w:ascii="Calibri Light" w:hAnsi="Calibri Light" w:cs="Calibri Light"/>
                <w:noProof/>
              </w:rPr>
              <w:t>2.4.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Dataformat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24</w:t>
            </w:r>
            <w:r w:rsidR="008D755B" w:rsidRPr="008F7829">
              <w:rPr>
                <w:rFonts w:ascii="Calibri Light" w:hAnsi="Calibri Light" w:cs="Calibri Light"/>
                <w:noProof/>
                <w:webHidden/>
              </w:rPr>
              <w:fldChar w:fldCharType="end"/>
            </w:r>
          </w:hyperlink>
        </w:p>
        <w:p w14:paraId="06A70C82" w14:textId="35013695"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41" w:history="1">
            <w:r w:rsidR="008D755B" w:rsidRPr="008F7829">
              <w:rPr>
                <w:rStyle w:val="Hyperlink"/>
                <w:rFonts w:ascii="Calibri Light" w:hAnsi="Calibri Light" w:cs="Calibri Light"/>
                <w:noProof/>
              </w:rPr>
              <w:t>2.5.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Voorwaarden Waarstaatjegemeente.nl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25</w:t>
            </w:r>
            <w:r w:rsidR="008D755B" w:rsidRPr="008F7829">
              <w:rPr>
                <w:rFonts w:ascii="Calibri Light" w:hAnsi="Calibri Light" w:cs="Calibri Light"/>
                <w:noProof/>
                <w:webHidden/>
              </w:rPr>
              <w:fldChar w:fldCharType="end"/>
            </w:r>
          </w:hyperlink>
        </w:p>
        <w:p w14:paraId="51979A70" w14:textId="79E0906E" w:rsidR="008D755B" w:rsidRPr="008F7829" w:rsidRDefault="00EB066A">
          <w:pPr>
            <w:pStyle w:val="TOC2"/>
            <w:tabs>
              <w:tab w:val="left" w:pos="880"/>
              <w:tab w:val="right" w:leader="dot" w:pos="9401"/>
            </w:tabs>
            <w:rPr>
              <w:rFonts w:ascii="Calibri Light" w:eastAsiaTheme="minorEastAsia" w:hAnsi="Calibri Light" w:cs="Calibri Light"/>
              <w:noProof/>
              <w:lang w:val="en-US" w:eastAsia="en-US" w:bidi="ar-SA"/>
            </w:rPr>
          </w:pPr>
          <w:hyperlink w:anchor="_Toc517433842" w:history="1">
            <w:r w:rsidR="008D755B" w:rsidRPr="008F7829">
              <w:rPr>
                <w:rStyle w:val="Hyperlink"/>
                <w:rFonts w:ascii="Calibri Light" w:hAnsi="Calibri Light" w:cs="Calibri Light"/>
                <w:noProof/>
              </w:rPr>
              <w:t>2.6.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Verantwoordelijkheid</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26</w:t>
            </w:r>
            <w:r w:rsidR="008D755B" w:rsidRPr="008F7829">
              <w:rPr>
                <w:rFonts w:ascii="Calibri Light" w:hAnsi="Calibri Light" w:cs="Calibri Light"/>
                <w:noProof/>
                <w:webHidden/>
              </w:rPr>
              <w:fldChar w:fldCharType="end"/>
            </w:r>
          </w:hyperlink>
        </w:p>
        <w:p w14:paraId="400C91E8" w14:textId="3A93ADC8" w:rsidR="008D755B" w:rsidRPr="008F7829" w:rsidRDefault="00EB066A">
          <w:pPr>
            <w:pStyle w:val="TOC1"/>
            <w:tabs>
              <w:tab w:val="left" w:pos="440"/>
              <w:tab w:val="right" w:leader="dot" w:pos="9401"/>
            </w:tabs>
            <w:rPr>
              <w:rFonts w:ascii="Calibri Light" w:eastAsiaTheme="minorEastAsia" w:hAnsi="Calibri Light" w:cs="Calibri Light"/>
              <w:noProof/>
              <w:lang w:val="en-US" w:eastAsia="en-US" w:bidi="ar-SA"/>
            </w:rPr>
          </w:pPr>
          <w:hyperlink w:anchor="_Toc517433843" w:history="1">
            <w:r w:rsidR="008D755B" w:rsidRPr="008F7829">
              <w:rPr>
                <w:rStyle w:val="Hyperlink"/>
                <w:rFonts w:ascii="Calibri Light" w:hAnsi="Calibri Light" w:cs="Calibri Light"/>
                <w:noProof/>
              </w:rPr>
              <w:t>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Rapportage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27</w:t>
            </w:r>
            <w:r w:rsidR="008D755B" w:rsidRPr="008F7829">
              <w:rPr>
                <w:rFonts w:ascii="Calibri Light" w:hAnsi="Calibri Light" w:cs="Calibri Light"/>
                <w:noProof/>
                <w:webHidden/>
              </w:rPr>
              <w:fldChar w:fldCharType="end"/>
            </w:r>
          </w:hyperlink>
        </w:p>
        <w:p w14:paraId="3D46353E" w14:textId="5B319BDD" w:rsidR="008D755B" w:rsidRPr="008F7829" w:rsidRDefault="00EB066A">
          <w:pPr>
            <w:pStyle w:val="TOC1"/>
            <w:tabs>
              <w:tab w:val="left" w:pos="440"/>
              <w:tab w:val="right" w:leader="dot" w:pos="9401"/>
            </w:tabs>
            <w:rPr>
              <w:rFonts w:ascii="Calibri Light" w:eastAsiaTheme="minorEastAsia" w:hAnsi="Calibri Light" w:cs="Calibri Light"/>
              <w:noProof/>
              <w:lang w:val="en-US" w:eastAsia="en-US" w:bidi="ar-SA"/>
            </w:rPr>
          </w:pPr>
          <w:hyperlink w:anchor="_Toc517433844" w:history="1">
            <w:r w:rsidR="008D755B" w:rsidRPr="008F7829">
              <w:rPr>
                <w:rStyle w:val="Hyperlink"/>
                <w:rFonts w:ascii="Calibri Light" w:hAnsi="Calibri Light" w:cs="Calibri Light"/>
                <w:noProof/>
              </w:rPr>
              <w:t>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Stappenplan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28</w:t>
            </w:r>
            <w:r w:rsidR="008D755B" w:rsidRPr="008F7829">
              <w:rPr>
                <w:rFonts w:ascii="Calibri Light" w:hAnsi="Calibri Light" w:cs="Calibri Light"/>
                <w:noProof/>
                <w:webHidden/>
              </w:rPr>
              <w:fldChar w:fldCharType="end"/>
            </w:r>
          </w:hyperlink>
        </w:p>
        <w:p w14:paraId="49755BB2" w14:textId="2EC6B25D" w:rsidR="008D755B" w:rsidRPr="008F7829" w:rsidRDefault="00EB066A">
          <w:pPr>
            <w:pStyle w:val="TOC1"/>
            <w:tabs>
              <w:tab w:val="left" w:pos="440"/>
              <w:tab w:val="right" w:leader="dot" w:pos="9401"/>
            </w:tabs>
            <w:rPr>
              <w:rFonts w:ascii="Calibri Light" w:eastAsiaTheme="minorEastAsia" w:hAnsi="Calibri Light" w:cs="Calibri Light"/>
              <w:noProof/>
              <w:lang w:val="en-US" w:eastAsia="en-US" w:bidi="ar-SA"/>
            </w:rPr>
          </w:pPr>
          <w:hyperlink w:anchor="_Toc517433845" w:history="1">
            <w:r w:rsidR="008D755B" w:rsidRPr="008F7829">
              <w:rPr>
                <w:rStyle w:val="Hyperlink"/>
                <w:rFonts w:ascii="Calibri Light" w:hAnsi="Calibri Light" w:cs="Calibri Light"/>
                <w:noProof/>
              </w:rPr>
              <w:t>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Change-log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30</w:t>
            </w:r>
            <w:r w:rsidR="008D755B" w:rsidRPr="008F7829">
              <w:rPr>
                <w:rFonts w:ascii="Calibri Light" w:hAnsi="Calibri Light" w:cs="Calibri Light"/>
                <w:noProof/>
                <w:webHidden/>
              </w:rPr>
              <w:fldChar w:fldCharType="end"/>
            </w:r>
          </w:hyperlink>
        </w:p>
        <w:p w14:paraId="364BA324" w14:textId="2338F33E" w:rsidR="008D755B" w:rsidRPr="008F7829" w:rsidRDefault="00EB066A">
          <w:pPr>
            <w:pStyle w:val="TOC1"/>
            <w:tabs>
              <w:tab w:val="left" w:pos="440"/>
              <w:tab w:val="right" w:leader="dot" w:pos="9401"/>
            </w:tabs>
            <w:rPr>
              <w:rFonts w:ascii="Calibri Light" w:eastAsiaTheme="minorEastAsia" w:hAnsi="Calibri Light" w:cs="Calibri Light"/>
              <w:noProof/>
              <w:lang w:val="en-US" w:eastAsia="en-US" w:bidi="ar-SA"/>
            </w:rPr>
          </w:pPr>
          <w:hyperlink w:anchor="_Toc517433846" w:history="1">
            <w:r w:rsidR="008D755B" w:rsidRPr="008F7829">
              <w:rPr>
                <w:rStyle w:val="Hyperlink"/>
                <w:rFonts w:ascii="Calibri Light" w:hAnsi="Calibri Light" w:cs="Calibri Light"/>
                <w:noProof/>
              </w:rPr>
              <w:t>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Bijlage I Uitnodigingsbrief</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32</w:t>
            </w:r>
            <w:r w:rsidR="008D755B" w:rsidRPr="008F7829">
              <w:rPr>
                <w:rFonts w:ascii="Calibri Light" w:hAnsi="Calibri Light" w:cs="Calibri Light"/>
                <w:noProof/>
                <w:webHidden/>
              </w:rPr>
              <w:fldChar w:fldCharType="end"/>
            </w:r>
          </w:hyperlink>
        </w:p>
        <w:p w14:paraId="0EBE7000" w14:textId="5B5A6994" w:rsidR="008D755B" w:rsidRPr="008F7829" w:rsidRDefault="00EB066A">
          <w:pPr>
            <w:pStyle w:val="TOC1"/>
            <w:tabs>
              <w:tab w:val="left" w:pos="440"/>
              <w:tab w:val="right" w:leader="dot" w:pos="9401"/>
            </w:tabs>
            <w:rPr>
              <w:rFonts w:ascii="Calibri Light" w:eastAsiaTheme="minorEastAsia" w:hAnsi="Calibri Light" w:cs="Calibri Light"/>
              <w:noProof/>
              <w:lang w:val="en-US" w:eastAsia="en-US" w:bidi="ar-SA"/>
            </w:rPr>
          </w:pPr>
          <w:hyperlink w:anchor="_Toc517433847" w:history="1">
            <w:r w:rsidR="008D755B" w:rsidRPr="008F7829">
              <w:rPr>
                <w:rStyle w:val="Hyperlink"/>
                <w:rFonts w:ascii="Calibri Light" w:hAnsi="Calibri Light" w:cs="Calibri Light"/>
                <w:noProof/>
              </w:rPr>
              <w:t>7.</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Bijlage II Prioriteitenmatrices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825A03">
              <w:rPr>
                <w:rFonts w:ascii="Calibri Light" w:hAnsi="Calibri Light" w:cs="Calibri Light"/>
                <w:noProof/>
                <w:webHidden/>
              </w:rPr>
              <w:t>34</w:t>
            </w:r>
            <w:r w:rsidR="008D755B" w:rsidRPr="008F7829">
              <w:rPr>
                <w:rFonts w:ascii="Calibri Light" w:hAnsi="Calibri Light" w:cs="Calibri Light"/>
                <w:noProof/>
                <w:webHidden/>
              </w:rPr>
              <w:fldChar w:fldCharType="end"/>
            </w:r>
          </w:hyperlink>
        </w:p>
        <w:p w14:paraId="248CC765" w14:textId="1CB53A58" w:rsidR="0047207A" w:rsidRPr="008F7829" w:rsidRDefault="0047207A" w:rsidP="00C27B02">
          <w:pPr>
            <w:rPr>
              <w:rFonts w:ascii="Calibri Light" w:hAnsi="Calibri Light" w:cs="Calibri Light"/>
            </w:rPr>
          </w:pPr>
          <w:r w:rsidRPr="008F7829">
            <w:rPr>
              <w:rFonts w:ascii="Calibri Light" w:hAnsi="Calibri Light" w:cs="Calibri Light"/>
              <w:b/>
              <w:bCs/>
            </w:rPr>
            <w:fldChar w:fldCharType="end"/>
          </w:r>
        </w:p>
      </w:sdtContent>
    </w:sdt>
    <w:p w14:paraId="32327E17" w14:textId="77777777" w:rsidR="00663757" w:rsidRPr="008F7829" w:rsidRDefault="00663757" w:rsidP="00C27B02">
      <w:pPr>
        <w:rPr>
          <w:rFonts w:ascii="Calibri Light" w:hAnsi="Calibri Light" w:cs="Calibri Light"/>
        </w:rPr>
      </w:pPr>
    </w:p>
    <w:p w14:paraId="561BFC8A" w14:textId="77777777" w:rsidR="00663757" w:rsidRPr="008F7829" w:rsidRDefault="00663757" w:rsidP="00C27B02">
      <w:pPr>
        <w:rPr>
          <w:rFonts w:ascii="Calibri Light" w:hAnsi="Calibri Light" w:cs="Calibri Light"/>
        </w:rPr>
      </w:pPr>
    </w:p>
    <w:p w14:paraId="0AB41F37" w14:textId="77777777" w:rsidR="00663757" w:rsidRPr="008F7829" w:rsidRDefault="00663757" w:rsidP="00C27B02">
      <w:pPr>
        <w:rPr>
          <w:rFonts w:ascii="Calibri Light" w:hAnsi="Calibri Light" w:cs="Calibri Light"/>
        </w:rPr>
      </w:pPr>
    </w:p>
    <w:p w14:paraId="7228E2BA" w14:textId="36C25DAD" w:rsidR="00B61624" w:rsidRPr="008F7829" w:rsidRDefault="00B61624" w:rsidP="00C27B02">
      <w:pPr>
        <w:rPr>
          <w:rFonts w:ascii="Calibri Light" w:hAnsi="Calibri Light" w:cs="Calibri Light"/>
        </w:rPr>
      </w:pPr>
    </w:p>
    <w:p w14:paraId="5372549C" w14:textId="77777777" w:rsidR="002B0A2E" w:rsidRPr="008F7829" w:rsidRDefault="002B0A2E" w:rsidP="00C27B02">
      <w:pPr>
        <w:rPr>
          <w:rFonts w:ascii="Calibri Light" w:hAnsi="Calibri Light" w:cs="Calibri Light"/>
        </w:rPr>
        <w:sectPr w:rsidR="002B0A2E" w:rsidRPr="008F7829">
          <w:headerReference w:type="default" r:id="rId19"/>
          <w:pgSz w:w="11906" w:h="16838"/>
          <w:pgMar w:top="1985" w:right="1077" w:bottom="1021" w:left="1418" w:header="567" w:footer="510" w:gutter="0"/>
          <w:cols w:space="720"/>
          <w:formProt w:val="0"/>
          <w:docGrid w:linePitch="269" w:charSpace="6143"/>
        </w:sectPr>
      </w:pPr>
    </w:p>
    <w:p w14:paraId="6424CE52" w14:textId="548C838A" w:rsidR="008D755B" w:rsidRPr="008F7829" w:rsidRDefault="008D755B">
      <w:pPr>
        <w:rPr>
          <w:rFonts w:ascii="Calibri Light" w:hAnsi="Calibri Light" w:cs="Calibri Light"/>
        </w:rPr>
      </w:pPr>
      <w:r w:rsidRPr="008F7829">
        <w:rPr>
          <w:rFonts w:ascii="Calibri Light" w:hAnsi="Calibri Light" w:cs="Calibri Light"/>
        </w:rPr>
        <w:br w:type="page"/>
      </w:r>
    </w:p>
    <w:p w14:paraId="2D9F359A" w14:textId="77777777" w:rsidR="002B0A2E" w:rsidRPr="008F7829" w:rsidRDefault="002B0A2E" w:rsidP="00C27B02">
      <w:pPr>
        <w:rPr>
          <w:rFonts w:ascii="Calibri Light" w:hAnsi="Calibri Light" w:cs="Calibri Light"/>
        </w:rPr>
      </w:pPr>
    </w:p>
    <w:p w14:paraId="730BFDF9" w14:textId="26BAB60A" w:rsidR="002B0A2E" w:rsidRPr="008F7829" w:rsidRDefault="001C351D" w:rsidP="00C27B02">
      <w:pPr>
        <w:pStyle w:val="Heading1"/>
        <w:numPr>
          <w:ilvl w:val="0"/>
          <w:numId w:val="15"/>
        </w:numPr>
        <w:rPr>
          <w:rFonts w:ascii="Calibri Light" w:hAnsi="Calibri Light" w:cs="Calibri Light"/>
        </w:rPr>
      </w:pPr>
      <w:bookmarkStart w:id="3" w:name="__RefHeading___Toc2633_2581072851"/>
      <w:bookmarkStart w:id="4" w:name="h.c5qgk0chxccx"/>
      <w:bookmarkStart w:id="5" w:name="_Toc456184647"/>
      <w:bookmarkStart w:id="6" w:name="_Toc509834867"/>
      <w:bookmarkStart w:id="7" w:name="_Toc517433819"/>
      <w:bookmarkEnd w:id="3"/>
      <w:bookmarkEnd w:id="4"/>
      <w:bookmarkEnd w:id="5"/>
      <w:r w:rsidRPr="008F7829">
        <w:rPr>
          <w:rFonts w:ascii="Calibri Light" w:hAnsi="Calibri Light" w:cs="Calibri Light"/>
        </w:rPr>
        <w:t>I</w:t>
      </w:r>
      <w:r w:rsidR="002B0A2E" w:rsidRPr="008F7829">
        <w:rPr>
          <w:rFonts w:ascii="Calibri Light" w:hAnsi="Calibri Light" w:cs="Calibri Light"/>
        </w:rPr>
        <w:t>nleiding</w:t>
      </w:r>
      <w:bookmarkEnd w:id="6"/>
      <w:bookmarkEnd w:id="7"/>
    </w:p>
    <w:p w14:paraId="42158FB6" w14:textId="77777777" w:rsidR="001C351D" w:rsidRPr="008F7829" w:rsidRDefault="001C351D" w:rsidP="00C27B02">
      <w:pPr>
        <w:pStyle w:val="Heading2"/>
        <w:rPr>
          <w:rFonts w:ascii="Calibri Light" w:hAnsi="Calibri Light" w:cs="Calibri Light"/>
        </w:rPr>
      </w:pPr>
    </w:p>
    <w:p w14:paraId="2E1B1FA9" w14:textId="5BC6B608" w:rsidR="002B0A2E" w:rsidRPr="008F7829" w:rsidRDefault="002B0A2E" w:rsidP="00C27B02">
      <w:pPr>
        <w:pStyle w:val="Heading2"/>
        <w:numPr>
          <w:ilvl w:val="1"/>
          <w:numId w:val="15"/>
        </w:numPr>
        <w:rPr>
          <w:rFonts w:ascii="Calibri Light" w:hAnsi="Calibri Light" w:cs="Calibri Light"/>
        </w:rPr>
      </w:pPr>
      <w:bookmarkStart w:id="8" w:name="_Toc456184648"/>
      <w:bookmarkStart w:id="9" w:name="_Toc509834868"/>
      <w:bookmarkStart w:id="10" w:name="_Toc517433820"/>
      <w:bookmarkEnd w:id="8"/>
      <w:r w:rsidRPr="008F7829">
        <w:rPr>
          <w:rFonts w:ascii="Calibri Light" w:hAnsi="Calibri Light" w:cs="Calibri Light"/>
        </w:rPr>
        <w:t>Doel van dit protocol</w:t>
      </w:r>
      <w:bookmarkEnd w:id="9"/>
      <w:bookmarkEnd w:id="10"/>
    </w:p>
    <w:p w14:paraId="619A66F1" w14:textId="77777777" w:rsidR="002B0A2E" w:rsidRPr="008F7829" w:rsidRDefault="002B0A2E" w:rsidP="00C27B02">
      <w:pPr>
        <w:rPr>
          <w:rFonts w:ascii="Calibri Light" w:hAnsi="Calibri Light" w:cs="Calibri Light"/>
        </w:rPr>
      </w:pPr>
    </w:p>
    <w:p w14:paraId="7B6C0F80" w14:textId="747F9DF0" w:rsidR="002B0A2E" w:rsidRPr="008F7829" w:rsidRDefault="002B0A2E" w:rsidP="00C27B02">
      <w:pPr>
        <w:rPr>
          <w:rFonts w:ascii="Calibri Light" w:hAnsi="Calibri Light" w:cs="Calibri Light"/>
        </w:rPr>
      </w:pPr>
      <w:r w:rsidRPr="008F7829">
        <w:rPr>
          <w:rFonts w:ascii="Calibri Light" w:hAnsi="Calibri Light" w:cs="Calibri Light"/>
        </w:rPr>
        <w:t>In dit protocol zijn de richtlijnen voor de afname van de modelvragenlijst Burgerpeiling</w:t>
      </w:r>
      <w:r w:rsidR="001F0E03" w:rsidRPr="008F7829">
        <w:rPr>
          <w:rFonts w:ascii="Calibri Light" w:hAnsi="Calibri Light" w:cs="Calibri Light"/>
        </w:rPr>
        <w:t xml:space="preserve"> ‘Waar staat je gemeente’</w:t>
      </w:r>
      <w:r w:rsidR="003A668B" w:rsidRPr="008F7829">
        <w:rPr>
          <w:rFonts w:ascii="Calibri Light" w:hAnsi="Calibri Light" w:cs="Calibri Light"/>
        </w:rPr>
        <w:t>, kortweg Burgerpeiling</w:t>
      </w:r>
      <w:r w:rsidR="0057412E">
        <w:rPr>
          <w:rFonts w:ascii="Calibri Light" w:hAnsi="Calibri Light" w:cs="Calibri Light"/>
        </w:rPr>
        <w:t xml:space="preserve"> WSJG</w:t>
      </w:r>
      <w:r w:rsidR="003A668B" w:rsidRPr="008F7829">
        <w:rPr>
          <w:rFonts w:ascii="Calibri Light" w:hAnsi="Calibri Light" w:cs="Calibri Light"/>
        </w:rPr>
        <w:t>,</w:t>
      </w:r>
      <w:r w:rsidRPr="008F7829">
        <w:rPr>
          <w:rFonts w:ascii="Calibri Light" w:hAnsi="Calibri Light" w:cs="Calibri Light"/>
        </w:rPr>
        <w:t xml:space="preserve"> van VNG Realisatie neergelegd. Dit protocol is bedoeld voor gemeenten die de Burgerpeiling zelf willen uitvoeren en voor de onderzoeksbureaus die in opdracht van de gemeenten de meting uitvoeren.</w:t>
      </w:r>
    </w:p>
    <w:p w14:paraId="7B9BAD8A" w14:textId="77777777" w:rsidR="002B0A2E" w:rsidRPr="008F7829" w:rsidRDefault="002B0A2E" w:rsidP="00C27B02">
      <w:pPr>
        <w:rPr>
          <w:rFonts w:ascii="Calibri Light" w:hAnsi="Calibri Light" w:cs="Calibri Light"/>
        </w:rPr>
      </w:pPr>
    </w:p>
    <w:p w14:paraId="1E5D73B5" w14:textId="42EDA523" w:rsidR="002B0A2E" w:rsidRPr="008F7829" w:rsidRDefault="002B0A2E" w:rsidP="00C27B02">
      <w:pPr>
        <w:rPr>
          <w:rFonts w:ascii="Calibri Light" w:hAnsi="Calibri Light" w:cs="Calibri Light"/>
        </w:rPr>
      </w:pPr>
      <w:r w:rsidRPr="008F7829">
        <w:rPr>
          <w:rFonts w:ascii="Calibri Light" w:hAnsi="Calibri Light" w:cs="Calibri Light"/>
        </w:rPr>
        <w:t>Gemeenten die zich op Waarstaatjegemeente.nl willen vergelijken met andere gemeenten conformeren zich aan de methodiek en de rich</w:t>
      </w:r>
      <w:r w:rsidR="00227239" w:rsidRPr="008F7829">
        <w:rPr>
          <w:rFonts w:ascii="Calibri Light" w:hAnsi="Calibri Light" w:cs="Calibri Light"/>
        </w:rPr>
        <w:t>t</w:t>
      </w:r>
      <w:r w:rsidRPr="008F7829">
        <w:rPr>
          <w:rFonts w:ascii="Calibri Light" w:hAnsi="Calibri Light" w:cs="Calibri Light"/>
        </w:rPr>
        <w:t xml:space="preserve">lijnen van de Burgerpeiling. </w:t>
      </w:r>
    </w:p>
    <w:p w14:paraId="022CA1E0" w14:textId="77777777" w:rsidR="002B0A2E" w:rsidRPr="008F7829" w:rsidRDefault="002B0A2E" w:rsidP="00C27B02">
      <w:pPr>
        <w:rPr>
          <w:rFonts w:ascii="Calibri Light" w:hAnsi="Calibri Light" w:cs="Calibri Light"/>
        </w:rPr>
      </w:pPr>
    </w:p>
    <w:p w14:paraId="054ACDEB" w14:textId="7C6C074E" w:rsidR="002B0A2E" w:rsidRPr="008F7829" w:rsidRDefault="002B0A2E" w:rsidP="00C27B02">
      <w:pPr>
        <w:rPr>
          <w:rFonts w:ascii="Calibri Light" w:hAnsi="Calibri Light" w:cs="Calibri Light"/>
        </w:rPr>
      </w:pPr>
      <w:r w:rsidRPr="008F7829">
        <w:rPr>
          <w:rFonts w:ascii="Calibri Light" w:hAnsi="Calibri Light" w:cs="Calibri Light"/>
        </w:rPr>
        <w:t>Beheerder van de modelvragenlijst</w:t>
      </w:r>
      <w:r w:rsidR="005A31C1" w:rsidRPr="008F7829">
        <w:rPr>
          <w:rFonts w:ascii="Calibri Light" w:hAnsi="Calibri Light" w:cs="Calibri Light"/>
        </w:rPr>
        <w:t xml:space="preserve">, </w:t>
      </w:r>
      <w:r w:rsidRPr="008F7829">
        <w:rPr>
          <w:rFonts w:ascii="Calibri Light" w:hAnsi="Calibri Light" w:cs="Calibri Light"/>
        </w:rPr>
        <w:t xml:space="preserve">het protocol </w:t>
      </w:r>
      <w:r w:rsidR="005A31C1" w:rsidRPr="008F7829">
        <w:rPr>
          <w:rFonts w:ascii="Calibri Light" w:hAnsi="Calibri Light" w:cs="Calibri Light"/>
        </w:rPr>
        <w:t xml:space="preserve">en toebehorende documenten </w:t>
      </w:r>
      <w:r w:rsidRPr="008F7829">
        <w:rPr>
          <w:rFonts w:ascii="Calibri Light" w:hAnsi="Calibri Light" w:cs="Calibri Light"/>
        </w:rPr>
        <w:t xml:space="preserve">is VNG Realisatie. </w:t>
      </w:r>
    </w:p>
    <w:p w14:paraId="21CA650D" w14:textId="77777777" w:rsidR="002B0A2E" w:rsidRPr="008F7829" w:rsidRDefault="002B0A2E" w:rsidP="00C27B02">
      <w:pPr>
        <w:rPr>
          <w:rFonts w:ascii="Calibri Light" w:hAnsi="Calibri Light" w:cs="Calibri Light"/>
        </w:rPr>
      </w:pPr>
    </w:p>
    <w:p w14:paraId="6C93626D" w14:textId="54F2CDF5" w:rsidR="002B0A2E" w:rsidRPr="008F7829" w:rsidRDefault="002B0A2E" w:rsidP="00C27B02">
      <w:pPr>
        <w:rPr>
          <w:rFonts w:ascii="Calibri Light" w:hAnsi="Calibri Light" w:cs="Calibri Light"/>
        </w:rPr>
      </w:pPr>
      <w:r w:rsidRPr="008F7829">
        <w:rPr>
          <w:rFonts w:ascii="Calibri Light" w:hAnsi="Calibri Light" w:cs="Calibri Light"/>
        </w:rPr>
        <w:t xml:space="preserve">Controleer voor de aanvang van de peiling altijd of u beschikt over de meest recente </w:t>
      </w:r>
      <w:r w:rsidR="008F7829">
        <w:rPr>
          <w:rFonts w:ascii="Calibri Light" w:hAnsi="Calibri Light" w:cs="Calibri Light"/>
        </w:rPr>
        <w:t>model</w:t>
      </w:r>
      <w:r w:rsidRPr="008F7829">
        <w:rPr>
          <w:rFonts w:ascii="Calibri Light" w:hAnsi="Calibri Light" w:cs="Calibri Light"/>
        </w:rPr>
        <w:t>vragenlijst, handleiding en bijbehorende documenten. Zie daarvo</w:t>
      </w:r>
      <w:r w:rsidR="0057412E">
        <w:rPr>
          <w:rFonts w:ascii="Calibri Light" w:hAnsi="Calibri Light" w:cs="Calibri Light"/>
        </w:rPr>
        <w:t xml:space="preserve">or </w:t>
      </w:r>
      <w:hyperlink r:id="rId20" w:history="1">
        <w:r w:rsidR="0057412E" w:rsidRPr="0057412E">
          <w:rPr>
            <w:rStyle w:val="Hyperlink"/>
            <w:rFonts w:ascii="Calibri Light" w:hAnsi="Calibri Light" w:cs="Calibri Light"/>
          </w:rPr>
          <w:t>github.com/VNG-Realisatie/Burgerpeiling</w:t>
        </w:r>
      </w:hyperlink>
      <w:r w:rsidRPr="008F7829">
        <w:rPr>
          <w:rFonts w:ascii="Calibri Light" w:hAnsi="Calibri Light" w:cs="Calibri Light"/>
        </w:rPr>
        <w:t xml:space="preserve">. In hoofdstuk 5 (‘change-log’) van dit protocol zijn de wijzigingen opgetekend die </w:t>
      </w:r>
      <w:r w:rsidR="005A31C1" w:rsidRPr="008F7829">
        <w:rPr>
          <w:rFonts w:ascii="Calibri Light" w:hAnsi="Calibri Light" w:cs="Calibri Light"/>
        </w:rPr>
        <w:t xml:space="preserve">betrekking </w:t>
      </w:r>
      <w:r w:rsidRPr="008F7829">
        <w:rPr>
          <w:rFonts w:ascii="Calibri Light" w:hAnsi="Calibri Light" w:cs="Calibri Light"/>
        </w:rPr>
        <w:t xml:space="preserve">hebben op dit protocol en de bijbehorende documenten. </w:t>
      </w:r>
    </w:p>
    <w:p w14:paraId="6D33E1D3" w14:textId="77777777" w:rsidR="002B0A2E" w:rsidRPr="008F7829" w:rsidRDefault="002B0A2E" w:rsidP="00C27B02">
      <w:pPr>
        <w:rPr>
          <w:rFonts w:ascii="Calibri Light" w:hAnsi="Calibri Light" w:cs="Calibri Light"/>
        </w:rPr>
      </w:pPr>
    </w:p>
    <w:p w14:paraId="7A6B455F"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Aanvullende achtergrondinformatie over de Burgerpeiling is -uitsluitend voor gemeenten- beschikbaar in het Burgerpeiling forum op </w:t>
      </w:r>
      <w:hyperlink r:id="rId21">
        <w:r w:rsidRPr="008F7829">
          <w:rPr>
            <w:rFonts w:ascii="Calibri Light" w:hAnsi="Calibri Light" w:cs="Calibri Light"/>
          </w:rPr>
          <w:t>forum.vng.nl</w:t>
        </w:r>
      </w:hyperlink>
      <w:r w:rsidRPr="008F7829">
        <w:rPr>
          <w:rFonts w:ascii="Calibri Light" w:hAnsi="Calibri Light" w:cs="Calibri Light"/>
        </w:rPr>
        <w:t>.</w:t>
      </w:r>
    </w:p>
    <w:p w14:paraId="4B23D882" w14:textId="77777777" w:rsidR="001C351D" w:rsidRPr="008F7829" w:rsidRDefault="001C351D" w:rsidP="00C27B02">
      <w:pPr>
        <w:rPr>
          <w:rFonts w:ascii="Calibri Light" w:hAnsi="Calibri Light" w:cs="Calibri Light"/>
        </w:rPr>
      </w:pPr>
      <w:bookmarkStart w:id="11" w:name="_Toc456184649"/>
      <w:bookmarkEnd w:id="11"/>
    </w:p>
    <w:p w14:paraId="0051591B" w14:textId="080546C6" w:rsidR="002B0A2E" w:rsidRPr="008F7829" w:rsidRDefault="002B0A2E" w:rsidP="00C27B02">
      <w:pPr>
        <w:pStyle w:val="Heading2"/>
        <w:numPr>
          <w:ilvl w:val="1"/>
          <w:numId w:val="15"/>
        </w:numPr>
        <w:rPr>
          <w:rFonts w:ascii="Calibri Light" w:hAnsi="Calibri Light" w:cs="Calibri Light"/>
        </w:rPr>
      </w:pPr>
      <w:bookmarkStart w:id="12" w:name="_Toc517433821"/>
      <w:r w:rsidRPr="008F7829">
        <w:rPr>
          <w:rFonts w:ascii="Calibri Light" w:hAnsi="Calibri Light" w:cs="Calibri Light"/>
        </w:rPr>
        <w:t>VNG Realisatie</w:t>
      </w:r>
      <w:bookmarkEnd w:id="12"/>
    </w:p>
    <w:p w14:paraId="4BD42392" w14:textId="77777777" w:rsidR="002B0A2E" w:rsidRPr="008F7829" w:rsidRDefault="002B0A2E" w:rsidP="00C27B02">
      <w:pPr>
        <w:rPr>
          <w:rFonts w:ascii="Calibri Light" w:hAnsi="Calibri Light" w:cs="Calibri Light"/>
        </w:rPr>
      </w:pPr>
    </w:p>
    <w:p w14:paraId="24656BD0" w14:textId="1E7976E7" w:rsidR="002B0A2E" w:rsidRPr="008F7829" w:rsidRDefault="002B0A2E" w:rsidP="00C27B02">
      <w:pPr>
        <w:rPr>
          <w:rFonts w:ascii="Calibri Light" w:hAnsi="Calibri Light" w:cs="Calibri Light"/>
        </w:rPr>
      </w:pPr>
      <w:r w:rsidRPr="008F7829">
        <w:rPr>
          <w:rFonts w:ascii="Calibri Light" w:hAnsi="Calibri Light" w:cs="Calibri Light"/>
        </w:rPr>
        <w:t>VNG Realisatie</w:t>
      </w:r>
      <w:r w:rsidR="002D36C3" w:rsidRPr="008F7829">
        <w:rPr>
          <w:rFonts w:ascii="Calibri Light" w:hAnsi="Calibri Light" w:cs="Calibri Light"/>
        </w:rPr>
        <w:t xml:space="preserve"> -het toenmalige Kwaliteitsinstuut Nederlandse Gemeenten-</w:t>
      </w:r>
      <w:r w:rsidRPr="008F7829">
        <w:rPr>
          <w:rFonts w:ascii="Calibri Light" w:hAnsi="Calibri Light" w:cs="Calibri Light"/>
        </w:rPr>
        <w:t xml:space="preserve"> werd in 2009 opgericht door de VNG. VNG Realisatie begeleidt, stimuleert en ondersteunt gemeenten bij het verbeteren van de dienstverlening aan inwoners en ondernemers. Ook staat VNG Realisatie gemeenten bij met vraagstukken die betrekking hebben op hun organisatie(-ontwikkeling) en uitvoering van gemeentelijke taken. VNG Realisatie biedt inzicht in prestaties en brengt gemeenten bijeen zodat zij kunnen leren van elkaar.</w:t>
      </w:r>
    </w:p>
    <w:p w14:paraId="3935CCEB" w14:textId="77777777" w:rsidR="001C351D" w:rsidRPr="008F7829" w:rsidRDefault="001C351D" w:rsidP="00C27B02">
      <w:pPr>
        <w:rPr>
          <w:rFonts w:ascii="Calibri Light" w:hAnsi="Calibri Light" w:cs="Calibri Light"/>
        </w:rPr>
      </w:pPr>
      <w:bookmarkStart w:id="13" w:name="_Toc456184650"/>
      <w:bookmarkEnd w:id="13"/>
    </w:p>
    <w:p w14:paraId="61E5CF45" w14:textId="0C643D4C" w:rsidR="002B0A2E" w:rsidRPr="008F7829" w:rsidRDefault="0047207A" w:rsidP="00C27B02">
      <w:pPr>
        <w:pStyle w:val="Heading2"/>
        <w:numPr>
          <w:ilvl w:val="1"/>
          <w:numId w:val="15"/>
        </w:numPr>
        <w:rPr>
          <w:rFonts w:ascii="Calibri Light" w:hAnsi="Calibri Light" w:cs="Calibri Light"/>
        </w:rPr>
      </w:pPr>
      <w:r w:rsidRPr="008F7829">
        <w:rPr>
          <w:rFonts w:ascii="Calibri Light" w:hAnsi="Calibri Light" w:cs="Calibri Light"/>
        </w:rPr>
        <w:t xml:space="preserve"> </w:t>
      </w:r>
      <w:bookmarkStart w:id="14" w:name="_Toc517433822"/>
      <w:r w:rsidR="002B0A2E" w:rsidRPr="008F7829">
        <w:rPr>
          <w:rFonts w:ascii="Calibri Light" w:hAnsi="Calibri Light" w:cs="Calibri Light"/>
        </w:rPr>
        <w:t>Waarstaatjegemeente.nl</w:t>
      </w:r>
      <w:bookmarkEnd w:id="14"/>
    </w:p>
    <w:p w14:paraId="484D798F" w14:textId="77777777" w:rsidR="002B0A2E" w:rsidRPr="008F7829" w:rsidRDefault="002B0A2E" w:rsidP="00C27B02">
      <w:pPr>
        <w:rPr>
          <w:rFonts w:ascii="Calibri Light" w:hAnsi="Calibri Light" w:cs="Calibri Light"/>
        </w:rPr>
      </w:pPr>
    </w:p>
    <w:p w14:paraId="5F3D4794" w14:textId="128ACE1E" w:rsidR="002B0A2E" w:rsidRPr="008F7829" w:rsidRDefault="002B0A2E" w:rsidP="00C27B02">
      <w:pPr>
        <w:rPr>
          <w:rFonts w:ascii="Calibri Light" w:hAnsi="Calibri Light" w:cs="Calibri Light"/>
        </w:rPr>
      </w:pPr>
      <w:r w:rsidRPr="008F7829">
        <w:rPr>
          <w:rFonts w:ascii="Calibri Light" w:hAnsi="Calibri Light" w:cs="Calibri Light"/>
        </w:rPr>
        <w:t xml:space="preserve">Op het platform Waarstaatjegemeente.nl kunnen gemeenten hun prestaties inzien en vergelijken met andere gemeenten op een groot aantal maatschappelijke thema’s. Hiervoor kent het platform verschillende perspectieven. Eén van de perspectieven is het </w:t>
      </w:r>
      <w:r w:rsidR="001F7E42" w:rsidRPr="008F7829">
        <w:rPr>
          <w:rFonts w:ascii="Calibri Light" w:hAnsi="Calibri Light" w:cs="Calibri Light"/>
        </w:rPr>
        <w:t>belevingsperspectief</w:t>
      </w:r>
      <w:r w:rsidRPr="008F7829">
        <w:rPr>
          <w:rFonts w:ascii="Calibri Light" w:hAnsi="Calibri Light" w:cs="Calibri Light"/>
        </w:rPr>
        <w:t xml:space="preserve"> waarvan de modelvragenlijst Burgerpeiling en de aanvullende modules </w:t>
      </w:r>
      <w:r w:rsidR="008F7829">
        <w:rPr>
          <w:rFonts w:ascii="Calibri Light" w:hAnsi="Calibri Light" w:cs="Calibri Light"/>
        </w:rPr>
        <w:t xml:space="preserve">onderdeel </w:t>
      </w:r>
      <w:r w:rsidRPr="008F7829">
        <w:rPr>
          <w:rFonts w:ascii="Calibri Light" w:hAnsi="Calibri Light" w:cs="Calibri Light"/>
        </w:rPr>
        <w:t>uitmaken.</w:t>
      </w:r>
    </w:p>
    <w:p w14:paraId="4CEFD06E" w14:textId="77777777" w:rsidR="002B0A2E" w:rsidRPr="008F7829" w:rsidRDefault="002B0A2E" w:rsidP="00C27B02">
      <w:pPr>
        <w:rPr>
          <w:rFonts w:ascii="Calibri Light" w:hAnsi="Calibri Light" w:cs="Calibri Light"/>
        </w:rPr>
      </w:pPr>
    </w:p>
    <w:p w14:paraId="271BF9BC"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laat zien hoe inwoners uw gemeente ervaren op vier maatschappelijke themavelden:</w:t>
      </w:r>
    </w:p>
    <w:p w14:paraId="774858BE" w14:textId="77777777" w:rsidR="002B0A2E" w:rsidRPr="008F7829" w:rsidRDefault="002B0A2E" w:rsidP="00C27B02">
      <w:pPr>
        <w:rPr>
          <w:rFonts w:ascii="Calibri Light" w:hAnsi="Calibri Light" w:cs="Calibri Light"/>
        </w:rPr>
      </w:pPr>
    </w:p>
    <w:p w14:paraId="2D815AC0"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Leefklimaat (incl. veiligheid)</w:t>
      </w:r>
    </w:p>
    <w:p w14:paraId="5683369D"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Welzijn en zorg (incl. gezondheid)</w:t>
      </w:r>
    </w:p>
    <w:p w14:paraId="02D30E17"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Relatie inwoner - gemeente</w:t>
      </w:r>
    </w:p>
    <w:p w14:paraId="75D02ECA"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Gemeentelijke dienstverlening</w:t>
      </w:r>
    </w:p>
    <w:p w14:paraId="53B7F72F" w14:textId="77777777" w:rsidR="0047207A" w:rsidRPr="008F7829" w:rsidRDefault="0047207A" w:rsidP="00C27B02">
      <w:pPr>
        <w:ind w:left="360"/>
        <w:rPr>
          <w:rFonts w:ascii="Calibri Light" w:hAnsi="Calibri Light" w:cs="Calibri Light"/>
        </w:rPr>
      </w:pPr>
      <w:bookmarkStart w:id="15" w:name="_Toc456184651"/>
      <w:bookmarkEnd w:id="15"/>
    </w:p>
    <w:p w14:paraId="5392AAB4" w14:textId="77777777" w:rsidR="0047207A" w:rsidRPr="008F7829" w:rsidRDefault="0047207A" w:rsidP="00C27B02">
      <w:pPr>
        <w:ind w:left="360"/>
        <w:rPr>
          <w:rFonts w:ascii="Calibri Light" w:hAnsi="Calibri Light" w:cs="Calibri Light"/>
        </w:rPr>
      </w:pPr>
    </w:p>
    <w:p w14:paraId="4EA0028E" w14:textId="477CA777" w:rsidR="002B0A2E" w:rsidRPr="008F7829" w:rsidRDefault="002B0A2E" w:rsidP="00C27B02">
      <w:pPr>
        <w:pStyle w:val="Heading2"/>
        <w:numPr>
          <w:ilvl w:val="1"/>
          <w:numId w:val="15"/>
        </w:numPr>
        <w:rPr>
          <w:rFonts w:ascii="Calibri Light" w:hAnsi="Calibri Light" w:cs="Calibri Light"/>
        </w:rPr>
      </w:pPr>
      <w:bookmarkStart w:id="16" w:name="_Toc517433823"/>
      <w:r w:rsidRPr="008F7829">
        <w:rPr>
          <w:rFonts w:ascii="Calibri Light" w:hAnsi="Calibri Light" w:cs="Calibri Light"/>
        </w:rPr>
        <w:t>Nut en noodzaak van</w:t>
      </w:r>
      <w:r w:rsidR="00B575FC" w:rsidRPr="008F7829">
        <w:rPr>
          <w:rFonts w:ascii="Calibri Light" w:hAnsi="Calibri Light" w:cs="Calibri Light"/>
        </w:rPr>
        <w:t xml:space="preserve"> </w:t>
      </w:r>
      <w:r w:rsidR="001F7E42" w:rsidRPr="008F7829">
        <w:rPr>
          <w:rFonts w:ascii="Calibri Light" w:hAnsi="Calibri Light" w:cs="Calibri Light"/>
        </w:rPr>
        <w:t>belevings</w:t>
      </w:r>
      <w:r w:rsidRPr="008F7829">
        <w:rPr>
          <w:rFonts w:ascii="Calibri Light" w:hAnsi="Calibri Light" w:cs="Calibri Light"/>
        </w:rPr>
        <w:t>onderzoek</w:t>
      </w:r>
      <w:r w:rsidR="001F7E42" w:rsidRPr="008F7829">
        <w:rPr>
          <w:rFonts w:ascii="Calibri Light" w:hAnsi="Calibri Light" w:cs="Calibri Light"/>
        </w:rPr>
        <w:t xml:space="preserve"> onder inwoners</w:t>
      </w:r>
      <w:bookmarkEnd w:id="16"/>
    </w:p>
    <w:p w14:paraId="6B8EE636" w14:textId="77777777" w:rsidR="002B0A2E" w:rsidRPr="008F7829" w:rsidRDefault="002B0A2E" w:rsidP="00C27B02">
      <w:pPr>
        <w:rPr>
          <w:rFonts w:ascii="Calibri Light" w:hAnsi="Calibri Light" w:cs="Calibri Light"/>
        </w:rPr>
      </w:pPr>
    </w:p>
    <w:p w14:paraId="6422A3A5" w14:textId="28B56083" w:rsidR="002B0A2E" w:rsidRPr="008F7829" w:rsidRDefault="002B0A2E" w:rsidP="00C27B02">
      <w:pPr>
        <w:rPr>
          <w:rFonts w:ascii="Calibri Light" w:hAnsi="Calibri Light" w:cs="Calibri Light"/>
        </w:rPr>
      </w:pPr>
      <w:r w:rsidRPr="008F7829">
        <w:rPr>
          <w:rFonts w:ascii="Calibri Light" w:hAnsi="Calibri Light" w:cs="Calibri Light"/>
        </w:rPr>
        <w:t xml:space="preserve">Inwoners zijn belangrijk omdat ze de leefbaarheid van een gemeente en de wijk of buurt waarin ze wonen </w:t>
      </w:r>
      <w:r w:rsidRPr="008F7829">
        <w:rPr>
          <w:rFonts w:ascii="Calibri Light" w:hAnsi="Calibri Light" w:cs="Calibri Light"/>
        </w:rPr>
        <w:lastRenderedPageBreak/>
        <w:t>het beste kunnen aangeven. Daarnaast zijn inwoners van belang voor de gemeente, omdat zij in steeds hogere mate verantwoordelijkheid v</w:t>
      </w:r>
      <w:r w:rsidR="008F7829">
        <w:rPr>
          <w:rFonts w:ascii="Calibri Light" w:hAnsi="Calibri Light" w:cs="Calibri Light"/>
        </w:rPr>
        <w:t xml:space="preserve">oor elkaar </w:t>
      </w:r>
      <w:r w:rsidRPr="008F7829">
        <w:rPr>
          <w:rFonts w:ascii="Calibri Light" w:hAnsi="Calibri Light" w:cs="Calibri Light"/>
        </w:rPr>
        <w:t xml:space="preserve">nemen en voor hun leefomgeving. Initiatieven van inwoners en -netwerken helpen gemeenten maatschappelijke opgaven op te lossen. Hoe meer verantwoordelijkheid inwoners zelf nemen voor hun omgeving en hoe groter het zelfsturend vermogen, hoe kleiner de directe rol van de gemeente kan worden. Dat vraagt dat de gemeente inwoners meer de ruimte geeft, faciliteert en samen optrekt. </w:t>
      </w:r>
    </w:p>
    <w:p w14:paraId="1FECDEDD" w14:textId="77777777" w:rsidR="002B0A2E" w:rsidRPr="008F7829" w:rsidRDefault="002B0A2E" w:rsidP="00C27B02">
      <w:pPr>
        <w:rPr>
          <w:rFonts w:ascii="Calibri Light" w:hAnsi="Calibri Light" w:cs="Calibri Light"/>
        </w:rPr>
      </w:pPr>
    </w:p>
    <w:p w14:paraId="5D2E89AB" w14:textId="77777777" w:rsidR="002B0A2E" w:rsidRPr="008F7829" w:rsidRDefault="002B0A2E" w:rsidP="00C27B02">
      <w:pPr>
        <w:rPr>
          <w:rFonts w:ascii="Calibri Light" w:hAnsi="Calibri Light" w:cs="Calibri Light"/>
        </w:rPr>
      </w:pPr>
      <w:r w:rsidRPr="008F7829">
        <w:rPr>
          <w:rFonts w:ascii="Calibri Light" w:hAnsi="Calibri Light" w:cs="Calibri Light"/>
        </w:rPr>
        <w:t>Onder meer als gevolg van de decentralisaties in het sociaal domein zijn steeds meer taken bij gemeenten belegd. Daarmee komt de capaciteit van de gemeentelijke organisatie flink onder druk te staan en krijgen gemeenten vaker en directer met haar inwoners te maken. In dat kader ligt er een enorme opgave bij gemeenten om het faciliterend beleid en de diensten vanuit de leefwereld van inwoners te organiseren en de eigen kracht van inwoners beter te benutten.</w:t>
      </w:r>
    </w:p>
    <w:p w14:paraId="5542D48C" w14:textId="77777777" w:rsidR="001C351D" w:rsidRPr="008F7829" w:rsidRDefault="001C351D" w:rsidP="00C27B02">
      <w:pPr>
        <w:rPr>
          <w:rFonts w:ascii="Calibri Light" w:hAnsi="Calibri Light" w:cs="Calibri Light"/>
        </w:rPr>
      </w:pPr>
      <w:bookmarkStart w:id="17" w:name="_Toc456184652"/>
      <w:bookmarkEnd w:id="17"/>
    </w:p>
    <w:p w14:paraId="5D64469A" w14:textId="3F50DC7D" w:rsidR="002B0A2E" w:rsidRPr="008F7829" w:rsidRDefault="002B0A2E" w:rsidP="00C27B02">
      <w:pPr>
        <w:pStyle w:val="Heading2"/>
        <w:numPr>
          <w:ilvl w:val="1"/>
          <w:numId w:val="15"/>
        </w:numPr>
        <w:rPr>
          <w:rFonts w:ascii="Calibri Light" w:hAnsi="Calibri Light" w:cs="Calibri Light"/>
        </w:rPr>
      </w:pPr>
      <w:bookmarkStart w:id="18" w:name="_Toc517433824"/>
      <w:r w:rsidRPr="008F7829">
        <w:rPr>
          <w:rFonts w:ascii="Calibri Light" w:hAnsi="Calibri Light" w:cs="Calibri Light"/>
        </w:rPr>
        <w:t>Burgerpeiling Nieuwe stijl</w:t>
      </w:r>
      <w:bookmarkEnd w:id="18"/>
    </w:p>
    <w:p w14:paraId="6AF567D8" w14:textId="77777777" w:rsidR="002B0A2E" w:rsidRPr="008F7829" w:rsidRDefault="002B0A2E" w:rsidP="00C27B02">
      <w:pPr>
        <w:rPr>
          <w:rFonts w:ascii="Calibri Light" w:hAnsi="Calibri Light" w:cs="Calibri Light"/>
        </w:rPr>
      </w:pPr>
    </w:p>
    <w:p w14:paraId="639DCADE" w14:textId="22A61139" w:rsidR="002B0A2E" w:rsidRPr="008F7829" w:rsidRDefault="002B0A2E" w:rsidP="00C27B02">
      <w:pPr>
        <w:rPr>
          <w:rFonts w:ascii="Calibri Light" w:hAnsi="Calibri Light" w:cs="Calibri Light"/>
        </w:rPr>
      </w:pPr>
      <w:r w:rsidRPr="008F7829">
        <w:rPr>
          <w:rFonts w:ascii="Calibri Light" w:hAnsi="Calibri Light" w:cs="Calibri Light"/>
        </w:rPr>
        <w:t xml:space="preserve">De verschuiving van beleidsparticipatie naar samenredzame vormen van </w:t>
      </w:r>
      <w:r w:rsidR="00F20AA7" w:rsidRPr="008F7829">
        <w:rPr>
          <w:rFonts w:ascii="Calibri Light" w:hAnsi="Calibri Light" w:cs="Calibri Light"/>
        </w:rPr>
        <w:t xml:space="preserve">inwoner </w:t>
      </w:r>
      <w:r w:rsidRPr="008F7829">
        <w:rPr>
          <w:rFonts w:ascii="Calibri Light" w:hAnsi="Calibri Light" w:cs="Calibri Light"/>
        </w:rPr>
        <w:t xml:space="preserve">participatie, en de veranderde rol van gemeenten daarbij, heeft ertoe geleid dat VNG Realisatie met experts om de tafel is gaan zitten om een nieuwe modelvragenlijst tot stand te brengen voor </w:t>
      </w:r>
      <w:r w:rsidR="0057412E">
        <w:rPr>
          <w:rFonts w:ascii="Calibri Light" w:hAnsi="Calibri Light" w:cs="Calibri Light"/>
        </w:rPr>
        <w:t>belevings</w:t>
      </w:r>
      <w:r w:rsidRPr="008F7829">
        <w:rPr>
          <w:rFonts w:ascii="Calibri Light" w:hAnsi="Calibri Light" w:cs="Calibri Light"/>
        </w:rPr>
        <w:t>onderzoek</w:t>
      </w:r>
      <w:r w:rsidR="0057412E">
        <w:rPr>
          <w:rFonts w:ascii="Calibri Light" w:hAnsi="Calibri Light" w:cs="Calibri Light"/>
        </w:rPr>
        <w:t xml:space="preserve"> onder inwoners. </w:t>
      </w:r>
      <w:r w:rsidRPr="008F7829">
        <w:rPr>
          <w:rFonts w:ascii="Calibri Light" w:hAnsi="Calibri Light" w:cs="Calibri Light"/>
        </w:rPr>
        <w:t xml:space="preserve">De nieuwe modelvragenlijst stelt als doel een relatie te leggen tussen enerzijds sociale buurt- en persoonskenmerken en anderzijds de beleving van de leefomgeving en de mogelijkheden en behoefte van de inwoner om bij te dragen aan buurtparticipatie, burenhulp, vrijwilligerswerk en mantelzorg. </w:t>
      </w:r>
    </w:p>
    <w:p w14:paraId="377C9B2A" w14:textId="77777777" w:rsidR="002B0A2E" w:rsidRPr="008F7829" w:rsidRDefault="002B0A2E" w:rsidP="00C27B02">
      <w:pPr>
        <w:rPr>
          <w:rFonts w:ascii="Calibri Light" w:hAnsi="Calibri Light" w:cs="Calibri Light"/>
        </w:rPr>
      </w:pPr>
    </w:p>
    <w:p w14:paraId="42595F0B" w14:textId="660C14A3" w:rsidR="002B0A2E" w:rsidRPr="008F7829" w:rsidRDefault="002B0A2E" w:rsidP="00C27B02">
      <w:pPr>
        <w:rPr>
          <w:rFonts w:ascii="Calibri Light" w:hAnsi="Calibri Light" w:cs="Calibri Light"/>
        </w:rPr>
      </w:pPr>
      <w:r w:rsidRPr="008F7829">
        <w:rPr>
          <w:rFonts w:ascii="Calibri Light" w:hAnsi="Calibri Light" w:cs="Calibri Light"/>
        </w:rPr>
        <w:t xml:space="preserve">De Burgerpeiling vraagt inwoners </w:t>
      </w:r>
      <w:r w:rsidR="006B0D66" w:rsidRPr="008F7829">
        <w:rPr>
          <w:rFonts w:ascii="Calibri Light" w:hAnsi="Calibri Light" w:cs="Calibri Light"/>
        </w:rPr>
        <w:t>naar</w:t>
      </w:r>
      <w:r w:rsidRPr="008F7829">
        <w:rPr>
          <w:rFonts w:ascii="Calibri Light" w:hAnsi="Calibri Light" w:cs="Calibri Light"/>
        </w:rPr>
        <w:t xml:space="preserve"> hun mening over de zorg voor de woon- en leefomgeving, het betrekken door en samenwerken met de gemeente en de mogelijkheden om volwaardig deel te nemen aan het maatschappelijk leven. Specifieke aandacht is er voor de mate waarin de gemeente slaagt aan te sluiten bij de leefwereld van inwoners. Het onderzoek neemt niet zozeer de regels en de bureaucratie </w:t>
      </w:r>
      <w:r w:rsidR="0057412E">
        <w:rPr>
          <w:rFonts w:ascii="Calibri Light" w:hAnsi="Calibri Light" w:cs="Calibri Light"/>
        </w:rPr>
        <w:t xml:space="preserve">of systeemwereld </w:t>
      </w:r>
      <w:r w:rsidRPr="008F7829">
        <w:rPr>
          <w:rFonts w:ascii="Calibri Light" w:hAnsi="Calibri Light" w:cs="Calibri Light"/>
        </w:rPr>
        <w:t xml:space="preserve">als uitgangspunt, maar de mate waarin de gemeente meebeweegt met de wensen en behoeften van haar inwoners. </w:t>
      </w:r>
    </w:p>
    <w:p w14:paraId="799FF917" w14:textId="77777777" w:rsidR="002B0A2E" w:rsidRPr="008F7829" w:rsidRDefault="002B0A2E" w:rsidP="00C27B02">
      <w:pPr>
        <w:rPr>
          <w:rFonts w:ascii="Calibri Light" w:hAnsi="Calibri Light" w:cs="Calibri Light"/>
        </w:rPr>
      </w:pPr>
    </w:p>
    <w:p w14:paraId="0923EE3B" w14:textId="7CDFB898" w:rsidR="002B0A2E" w:rsidRPr="008F7829" w:rsidRDefault="002B0A2E" w:rsidP="00C27B02">
      <w:pPr>
        <w:rPr>
          <w:rFonts w:ascii="Calibri Light" w:hAnsi="Calibri Light" w:cs="Calibri Light"/>
        </w:rPr>
      </w:pPr>
      <w:r w:rsidRPr="008F7829">
        <w:rPr>
          <w:rFonts w:ascii="Calibri Light" w:hAnsi="Calibri Light" w:cs="Calibri Light"/>
        </w:rPr>
        <w:t>De resultaten van de Burgerpeiling bieden concrete aanknopingspunten voor handelingsperspectieven.</w:t>
      </w:r>
    </w:p>
    <w:p w14:paraId="2DB9A664" w14:textId="77777777" w:rsidR="006B0D66" w:rsidRPr="008F7829" w:rsidRDefault="006B0D66" w:rsidP="00C27B02">
      <w:pPr>
        <w:rPr>
          <w:rFonts w:ascii="Calibri Light" w:hAnsi="Calibri Light" w:cs="Calibri Light"/>
        </w:rPr>
      </w:pPr>
    </w:p>
    <w:p w14:paraId="185459F5" w14:textId="77777777" w:rsidR="006B0D66" w:rsidRPr="008F7829" w:rsidRDefault="006B0D66" w:rsidP="006B0D66">
      <w:pPr>
        <w:rPr>
          <w:rFonts w:ascii="Calibri Light" w:hAnsi="Calibri Light" w:cs="Calibri Light"/>
        </w:rPr>
      </w:pPr>
    </w:p>
    <w:p w14:paraId="770BD4D5" w14:textId="77777777" w:rsidR="006B0D66" w:rsidRPr="008F7829" w:rsidRDefault="006B0D66" w:rsidP="006B0D66">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6B0D66" w:rsidRPr="008F7829" w14:paraId="0F2C4D2D" w14:textId="77777777" w:rsidTr="00B2436A">
        <w:tc>
          <w:tcPr>
            <w:tcW w:w="9204" w:type="dxa"/>
            <w:shd w:val="clear" w:color="auto" w:fill="B7CFED" w:themeFill="text2" w:themeFillTint="40"/>
            <w:tcMar>
              <w:left w:w="78" w:type="dxa"/>
            </w:tcMar>
          </w:tcPr>
          <w:p w14:paraId="1BF0DE80" w14:textId="77777777" w:rsidR="006B0D66" w:rsidRPr="008F7829" w:rsidRDefault="006B0D66" w:rsidP="00B2436A">
            <w:pPr>
              <w:rPr>
                <w:rFonts w:ascii="Calibri Light" w:hAnsi="Calibri Light" w:cs="Calibri Light"/>
              </w:rPr>
            </w:pPr>
          </w:p>
          <w:p w14:paraId="0294965E" w14:textId="0806B6B0" w:rsidR="006B0D66" w:rsidRPr="008F7829" w:rsidRDefault="006B0D66" w:rsidP="00B2436A">
            <w:pPr>
              <w:rPr>
                <w:rFonts w:ascii="Calibri Light" w:hAnsi="Calibri Light" w:cs="Calibri Light"/>
              </w:rPr>
            </w:pPr>
            <w:r w:rsidRPr="008F7829">
              <w:rPr>
                <w:rFonts w:ascii="Calibri Light" w:hAnsi="Calibri Light" w:cs="Calibri Light"/>
              </w:rPr>
              <w:t xml:space="preserve">De Burgerpeiling is opgenomen in de keuzewijzer </w:t>
            </w:r>
            <w:r w:rsidR="00F768D1" w:rsidRPr="008F7829">
              <w:rPr>
                <w:rFonts w:ascii="Calibri Light" w:hAnsi="Calibri Light" w:cs="Calibri Light"/>
              </w:rPr>
              <w:t>‘</w:t>
            </w:r>
            <w:r w:rsidRPr="008F7829">
              <w:rPr>
                <w:rFonts w:ascii="Calibri Light" w:hAnsi="Calibri Light" w:cs="Calibri Light"/>
              </w:rPr>
              <w:t>E-tools Burgerparticipatie</w:t>
            </w:r>
            <w:r w:rsidR="00F768D1" w:rsidRPr="008F7829">
              <w:rPr>
                <w:rFonts w:ascii="Calibri Light" w:hAnsi="Calibri Light" w:cs="Calibri Light"/>
              </w:rPr>
              <w:t>’</w:t>
            </w:r>
            <w:r w:rsidRPr="008F7829">
              <w:rPr>
                <w:rFonts w:ascii="Calibri Light" w:hAnsi="Calibri Light" w:cs="Calibri Light"/>
              </w:rPr>
              <w:t xml:space="preserve"> van Movisie. </w:t>
            </w:r>
            <w:hyperlink r:id="rId22" w:history="1">
              <w:r w:rsidR="00AB705B">
                <w:rPr>
                  <w:rStyle w:val="Hyperlink"/>
                  <w:rFonts w:ascii="Calibri Light" w:hAnsi="Calibri Light" w:cs="Calibri Light"/>
                </w:rPr>
                <w:t>movisie.nl</w:t>
              </w:r>
            </w:hyperlink>
          </w:p>
          <w:p w14:paraId="19593AAA" w14:textId="77777777" w:rsidR="006B0D66" w:rsidRPr="008F7829" w:rsidRDefault="006B0D66" w:rsidP="00B2436A">
            <w:pPr>
              <w:rPr>
                <w:rFonts w:ascii="Calibri Light" w:hAnsi="Calibri Light" w:cs="Calibri Light"/>
              </w:rPr>
            </w:pPr>
          </w:p>
        </w:tc>
      </w:tr>
    </w:tbl>
    <w:p w14:paraId="452D5B70" w14:textId="16B6C63C" w:rsidR="002B0A2E" w:rsidRPr="008F7829" w:rsidRDefault="002B0A2E" w:rsidP="006B0D66">
      <w:pPr>
        <w:rPr>
          <w:rFonts w:ascii="Calibri Light" w:hAnsi="Calibri Light" w:cs="Calibri Light"/>
        </w:rPr>
      </w:pPr>
      <w:r w:rsidRPr="008F7829">
        <w:rPr>
          <w:rFonts w:ascii="Calibri Light" w:hAnsi="Calibri Light" w:cs="Calibri Light"/>
        </w:rPr>
        <w:br w:type="page"/>
      </w:r>
    </w:p>
    <w:p w14:paraId="7819C348" w14:textId="6160F1D8" w:rsidR="002B0A2E" w:rsidRPr="008F7829" w:rsidRDefault="002B0A2E" w:rsidP="00C27B02">
      <w:pPr>
        <w:pStyle w:val="Heading2"/>
        <w:numPr>
          <w:ilvl w:val="1"/>
          <w:numId w:val="15"/>
        </w:numPr>
        <w:rPr>
          <w:rFonts w:ascii="Calibri Light" w:hAnsi="Calibri Light" w:cs="Calibri Light"/>
        </w:rPr>
      </w:pPr>
      <w:bookmarkStart w:id="19" w:name="h.vwmcq0761bcm"/>
      <w:bookmarkStart w:id="20" w:name="_Toc456184653"/>
      <w:bookmarkStart w:id="21" w:name="_Toc509834869"/>
      <w:bookmarkStart w:id="22" w:name="_Toc517433825"/>
      <w:bookmarkEnd w:id="19"/>
      <w:bookmarkEnd w:id="20"/>
      <w:r w:rsidRPr="008F7829">
        <w:rPr>
          <w:rFonts w:ascii="Calibri Light" w:hAnsi="Calibri Light" w:cs="Calibri Light"/>
        </w:rPr>
        <w:lastRenderedPageBreak/>
        <w:t>Leeswijzer</w:t>
      </w:r>
      <w:bookmarkEnd w:id="21"/>
      <w:bookmarkEnd w:id="22"/>
    </w:p>
    <w:p w14:paraId="636E483C" w14:textId="77777777" w:rsidR="00991B80" w:rsidRDefault="00991B80" w:rsidP="00C27B02">
      <w:pPr>
        <w:rPr>
          <w:rFonts w:ascii="Calibri Light" w:hAnsi="Calibri Light" w:cs="Calibri Light"/>
        </w:rPr>
      </w:pPr>
    </w:p>
    <w:p w14:paraId="47FAA308" w14:textId="32578AA2" w:rsidR="002B0A2E" w:rsidRPr="008F7829" w:rsidRDefault="002B0A2E" w:rsidP="00C27B02">
      <w:pPr>
        <w:rPr>
          <w:rFonts w:ascii="Calibri Light" w:hAnsi="Calibri Light" w:cs="Calibri Light"/>
        </w:rPr>
      </w:pPr>
      <w:r w:rsidRPr="008F7829">
        <w:rPr>
          <w:rFonts w:ascii="Calibri Light" w:hAnsi="Calibri Light" w:cs="Calibri Light"/>
        </w:rPr>
        <w:t xml:space="preserve">Hoofdstuk 2 gaat in op de opzet van het onderzoek. Daarbij moet worden gedacht aan de </w:t>
      </w:r>
      <w:r w:rsidR="00C27B02" w:rsidRPr="008F7829">
        <w:rPr>
          <w:rFonts w:ascii="Calibri Light" w:hAnsi="Calibri Light" w:cs="Calibri Light"/>
        </w:rPr>
        <w:t>steekproeftrekking</w:t>
      </w:r>
      <w:r w:rsidRPr="008F7829">
        <w:rPr>
          <w:rFonts w:ascii="Calibri Light" w:hAnsi="Calibri Light" w:cs="Calibri Light"/>
        </w:rPr>
        <w:t xml:space="preserve">, de afnamemethode(s), de vragenlijst, aanvullende modules etc. Het opleveren van de onderzoeksresultaten aan Waarstaatjegemeente.nl staat centraal in hoofdstuk 3. In hoofdstuk 4 worden de mogelijkheden ten aanzien van rapportage en verdieping besproken. </w:t>
      </w:r>
    </w:p>
    <w:p w14:paraId="754D4B29" w14:textId="77777777" w:rsidR="002B0A2E" w:rsidRPr="008F7829" w:rsidRDefault="002B0A2E" w:rsidP="00C27B02">
      <w:pPr>
        <w:rPr>
          <w:rFonts w:ascii="Calibri Light" w:hAnsi="Calibri Light" w:cs="Calibri Light"/>
        </w:rPr>
      </w:pPr>
    </w:p>
    <w:p w14:paraId="31495B42" w14:textId="62F7D9D7" w:rsidR="002B0A2E" w:rsidRPr="008F7829" w:rsidRDefault="002B0A2E" w:rsidP="00C27B02">
      <w:pPr>
        <w:rPr>
          <w:rFonts w:ascii="Calibri Light" w:hAnsi="Calibri Light" w:cs="Calibri Light"/>
        </w:rPr>
      </w:pPr>
      <w:r w:rsidRPr="008F7829">
        <w:rPr>
          <w:rFonts w:ascii="Calibri Light" w:hAnsi="Calibri Light" w:cs="Calibri Light"/>
        </w:rPr>
        <w:t xml:space="preserve">Indien u na het lezen vragen heeft over het protocol van de Burgerpeiling, kunt u contact opnemen met VNG Realisatie. Voor inhoudelijke vragen en voor technische ondersteuning neemt u contact op via </w:t>
      </w:r>
      <w:hyperlink r:id="rId23" w:history="1">
        <w:r w:rsidR="00333E80" w:rsidRPr="008F7829">
          <w:rPr>
            <w:rStyle w:val="Hyperlink"/>
            <w:rFonts w:ascii="Calibri Light" w:hAnsi="Calibri Light" w:cs="Calibri Light"/>
          </w:rPr>
          <w:t>databeheer@vng.nl</w:t>
        </w:r>
      </w:hyperlink>
      <w:r w:rsidRPr="008F7829">
        <w:rPr>
          <w:rFonts w:ascii="Calibri Light" w:hAnsi="Calibri Light" w:cs="Calibri Light"/>
        </w:rPr>
        <w:t xml:space="preserve">. </w:t>
      </w:r>
    </w:p>
    <w:p w14:paraId="663EB416"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0E8FAA47" w14:textId="44AAE520" w:rsidR="002B0A2E" w:rsidRPr="008F7829" w:rsidRDefault="002B0A2E" w:rsidP="00C27B02">
      <w:pPr>
        <w:pStyle w:val="Heading1"/>
        <w:numPr>
          <w:ilvl w:val="0"/>
          <w:numId w:val="15"/>
        </w:numPr>
        <w:rPr>
          <w:rFonts w:ascii="Calibri Light" w:hAnsi="Calibri Light" w:cs="Calibri Light"/>
        </w:rPr>
      </w:pPr>
      <w:bookmarkStart w:id="23" w:name="__RefHeading___Toc2847_2581072851"/>
      <w:bookmarkStart w:id="24" w:name="h.4fgsgh8cvpkd"/>
      <w:bookmarkStart w:id="25" w:name="h.4hkvce313ntc"/>
      <w:bookmarkStart w:id="26" w:name="h.9xrw9e5dm2k"/>
      <w:bookmarkStart w:id="27" w:name="h.7fb0t29sl2g1"/>
      <w:bookmarkStart w:id="28" w:name="h.io48zv97uig7"/>
      <w:bookmarkStart w:id="29" w:name="h.317cpus3jxj"/>
      <w:bookmarkStart w:id="30" w:name="h.gfqwn9cw15mn"/>
      <w:bookmarkStart w:id="31" w:name="_Toc456184654"/>
      <w:bookmarkStart w:id="32" w:name="_Toc509834870"/>
      <w:bookmarkStart w:id="33" w:name="_Toc517433826"/>
      <w:bookmarkEnd w:id="23"/>
      <w:bookmarkEnd w:id="24"/>
      <w:bookmarkEnd w:id="25"/>
      <w:bookmarkEnd w:id="26"/>
      <w:bookmarkEnd w:id="27"/>
      <w:bookmarkEnd w:id="28"/>
      <w:bookmarkEnd w:id="29"/>
      <w:bookmarkEnd w:id="30"/>
      <w:bookmarkEnd w:id="31"/>
      <w:r w:rsidRPr="008F7829">
        <w:rPr>
          <w:rFonts w:ascii="Calibri Light" w:hAnsi="Calibri Light" w:cs="Calibri Light"/>
        </w:rPr>
        <w:lastRenderedPageBreak/>
        <w:t>Opzet onderzoek</w:t>
      </w:r>
      <w:bookmarkEnd w:id="32"/>
      <w:bookmarkEnd w:id="33"/>
    </w:p>
    <w:p w14:paraId="38842A0E" w14:textId="77777777" w:rsidR="002B0A2E" w:rsidRPr="008F7829" w:rsidRDefault="002B0A2E" w:rsidP="00C27B02">
      <w:pPr>
        <w:rPr>
          <w:rFonts w:ascii="Calibri Light" w:hAnsi="Calibri Light" w:cs="Calibri Light"/>
        </w:rPr>
      </w:pPr>
      <w:bookmarkStart w:id="34" w:name="h.u67r0hg4s2sy"/>
      <w:bookmarkStart w:id="35" w:name="h.exx6vgaaf3oa"/>
      <w:bookmarkStart w:id="36" w:name="h.mhkj9d7mm2ek"/>
      <w:bookmarkEnd w:id="34"/>
      <w:bookmarkEnd w:id="35"/>
      <w:bookmarkEnd w:id="36"/>
    </w:p>
    <w:p w14:paraId="414E20C5" w14:textId="77777777" w:rsidR="002B0A2E" w:rsidRPr="008F7829" w:rsidRDefault="002B0A2E" w:rsidP="00C27B02">
      <w:pPr>
        <w:rPr>
          <w:rFonts w:ascii="Calibri Light" w:hAnsi="Calibri Light" w:cs="Calibri Light"/>
        </w:rPr>
      </w:pPr>
      <w:r w:rsidRPr="008F7829">
        <w:rPr>
          <w:rFonts w:ascii="Calibri Light" w:hAnsi="Calibri Light" w:cs="Calibri Light"/>
        </w:rPr>
        <w:t>In dit hoofdstuk wordt aandacht besteed aan de onderzoeksopzet, waaronder de steekproef- en afnamemethode van de Waarstaatjegemeente.nl Burgerpeiling.</w:t>
      </w:r>
    </w:p>
    <w:p w14:paraId="6D4BFC8E" w14:textId="77777777" w:rsidR="002B0A2E" w:rsidRPr="008F7829" w:rsidRDefault="002B0A2E" w:rsidP="00C27B02">
      <w:pPr>
        <w:rPr>
          <w:rFonts w:ascii="Calibri Light" w:hAnsi="Calibri Light" w:cs="Calibri Light"/>
        </w:rPr>
      </w:pPr>
    </w:p>
    <w:p w14:paraId="1724CF5F" w14:textId="07813222" w:rsidR="002B0A2E" w:rsidRPr="008F7829" w:rsidRDefault="002B0A2E" w:rsidP="00C27B02">
      <w:pPr>
        <w:pStyle w:val="Heading2"/>
        <w:numPr>
          <w:ilvl w:val="1"/>
          <w:numId w:val="16"/>
        </w:numPr>
        <w:rPr>
          <w:rFonts w:ascii="Calibri Light" w:hAnsi="Calibri Light" w:cs="Calibri Light"/>
        </w:rPr>
      </w:pPr>
      <w:bookmarkStart w:id="37" w:name="_Toc456184655"/>
      <w:bookmarkStart w:id="38" w:name="_Toc509834871"/>
      <w:bookmarkStart w:id="39" w:name="_Toc517433827"/>
      <w:bookmarkEnd w:id="37"/>
      <w:r w:rsidRPr="008F7829">
        <w:rPr>
          <w:rFonts w:ascii="Calibri Light" w:hAnsi="Calibri Light" w:cs="Calibri Light"/>
        </w:rPr>
        <w:t>Onderzoekspopulatie en steekproef</w:t>
      </w:r>
      <w:bookmarkEnd w:id="38"/>
      <w:bookmarkEnd w:id="39"/>
    </w:p>
    <w:p w14:paraId="7A3425AF" w14:textId="77777777" w:rsidR="002B0A2E" w:rsidRPr="008F7829" w:rsidRDefault="002B0A2E" w:rsidP="00C27B02">
      <w:pPr>
        <w:rPr>
          <w:rFonts w:ascii="Calibri Light" w:hAnsi="Calibri Light" w:cs="Calibri Light"/>
        </w:rPr>
      </w:pPr>
    </w:p>
    <w:p w14:paraId="3D9690ED" w14:textId="77777777" w:rsidR="002B0A2E" w:rsidRPr="008F7829" w:rsidRDefault="002B0A2E" w:rsidP="00C27B02">
      <w:pPr>
        <w:rPr>
          <w:rFonts w:ascii="Calibri Light" w:hAnsi="Calibri Light" w:cs="Calibri Light"/>
        </w:rPr>
      </w:pPr>
      <w:r w:rsidRPr="008F7829">
        <w:rPr>
          <w:rFonts w:ascii="Calibri Light" w:hAnsi="Calibri Light" w:cs="Calibri Light"/>
        </w:rPr>
        <w:t>Steekproefkader en selectiecriteria</w:t>
      </w:r>
    </w:p>
    <w:p w14:paraId="5442B2BB" w14:textId="63E8E03F" w:rsidR="002B0A2E" w:rsidRPr="008F7829" w:rsidRDefault="002B0A2E" w:rsidP="00C27B02">
      <w:pPr>
        <w:rPr>
          <w:rFonts w:ascii="Calibri Light" w:hAnsi="Calibri Light" w:cs="Calibri Light"/>
        </w:rPr>
      </w:pPr>
      <w:r w:rsidRPr="008F7829">
        <w:rPr>
          <w:rFonts w:ascii="Calibri Light" w:hAnsi="Calibri Light" w:cs="Calibri Light"/>
        </w:rPr>
        <w:t xml:space="preserve">De Burgerpeiling gaat </w:t>
      </w:r>
      <w:r w:rsidR="00660DFD" w:rsidRPr="008F7829">
        <w:rPr>
          <w:rFonts w:ascii="Calibri Light" w:hAnsi="Calibri Light" w:cs="Calibri Light"/>
        </w:rPr>
        <w:t xml:space="preserve">in principe </w:t>
      </w:r>
      <w:r w:rsidRPr="008F7829">
        <w:rPr>
          <w:rFonts w:ascii="Calibri Light" w:hAnsi="Calibri Light" w:cs="Calibri Light"/>
        </w:rPr>
        <w:t>uit van een steekproef die getrokken wordt uit de Basisregistratie personen (BRP). In de steekproef worden uitsluitend personen betrokken in de leeftijd van 18 tot en met 85 jaar en minimaal 12 maanden woonachtig zijn in de gemeente waar de Burgerpeiling wordt uitgevoerd (doelpopulatie). Per huishouden</w:t>
      </w:r>
      <w:r w:rsidR="006B0D66" w:rsidRPr="008F7829">
        <w:rPr>
          <w:rFonts w:ascii="Calibri Light" w:hAnsi="Calibri Light" w:cs="Calibri Light"/>
          <w:vertAlign w:val="superscript"/>
        </w:rPr>
        <w:t xml:space="preserve"> </w:t>
      </w:r>
      <w:r w:rsidR="006B0D66" w:rsidRPr="008F7829">
        <w:rPr>
          <w:rFonts w:ascii="Calibri Light" w:hAnsi="Calibri Light" w:cs="Calibri Light"/>
        </w:rPr>
        <w:t>m</w:t>
      </w:r>
      <w:r w:rsidRPr="008F7829">
        <w:rPr>
          <w:rFonts w:ascii="Calibri Light" w:hAnsi="Calibri Light" w:cs="Calibri Light"/>
        </w:rPr>
        <w:t xml:space="preserve">ag slechts één persoon geselecteerd worden. Beoogde deelnemers </w:t>
      </w:r>
      <w:r w:rsidR="008F7829">
        <w:rPr>
          <w:rFonts w:ascii="Calibri Light" w:hAnsi="Calibri Light" w:cs="Calibri Light"/>
        </w:rPr>
        <w:t>zijn</w:t>
      </w:r>
      <w:r w:rsidRPr="008F7829">
        <w:rPr>
          <w:rFonts w:ascii="Calibri Light" w:hAnsi="Calibri Light" w:cs="Calibri Light"/>
        </w:rPr>
        <w:t xml:space="preserve"> </w:t>
      </w:r>
      <w:r w:rsidR="008F7829">
        <w:rPr>
          <w:rFonts w:ascii="Calibri Light" w:hAnsi="Calibri Light" w:cs="Calibri Light"/>
        </w:rPr>
        <w:t xml:space="preserve">daarnaast </w:t>
      </w:r>
      <w:r w:rsidRPr="008F7829">
        <w:rPr>
          <w:rFonts w:ascii="Calibri Light" w:hAnsi="Calibri Light" w:cs="Calibri Light"/>
        </w:rPr>
        <w:t xml:space="preserve">niet ingeschreven in een verpleeg-/verzorgingstehuis, een asielzoekerscentrum, vluchtelingenopvang of andersoortige </w:t>
      </w:r>
      <w:r w:rsidR="0057412E">
        <w:rPr>
          <w:rFonts w:ascii="Calibri Light" w:hAnsi="Calibri Light" w:cs="Calibri Light"/>
        </w:rPr>
        <w:t>(semi-)</w:t>
      </w:r>
      <w:r w:rsidRPr="008F7829">
        <w:rPr>
          <w:rFonts w:ascii="Calibri Light" w:hAnsi="Calibri Light" w:cs="Calibri Light"/>
        </w:rPr>
        <w:t>gesloten faciliteit.</w:t>
      </w:r>
    </w:p>
    <w:p w14:paraId="1DCF9996" w14:textId="77777777" w:rsidR="002B0A2E" w:rsidRPr="008F7829" w:rsidRDefault="002B0A2E" w:rsidP="00C27B02">
      <w:pPr>
        <w:rPr>
          <w:rFonts w:ascii="Calibri Light" w:hAnsi="Calibri Light" w:cs="Calibri Light"/>
        </w:rPr>
      </w:pPr>
    </w:p>
    <w:p w14:paraId="4043C750" w14:textId="77777777" w:rsidR="002B0A2E" w:rsidRPr="008F7829" w:rsidRDefault="002B0A2E" w:rsidP="00C27B02">
      <w:pPr>
        <w:rPr>
          <w:rFonts w:ascii="Calibri Light" w:hAnsi="Calibri Light" w:cs="Calibri Light"/>
          <w:i/>
        </w:rPr>
      </w:pPr>
      <w:r w:rsidRPr="008F7829">
        <w:rPr>
          <w:rFonts w:ascii="Calibri Light" w:hAnsi="Calibri Light" w:cs="Calibri Light"/>
          <w:i/>
        </w:rPr>
        <w:t>Bruto steekproef</w:t>
      </w:r>
    </w:p>
    <w:p w14:paraId="03422E45" w14:textId="1EF21D60" w:rsidR="002B0A2E" w:rsidRPr="008F7829" w:rsidRDefault="002B0A2E" w:rsidP="00C27B02">
      <w:pPr>
        <w:rPr>
          <w:rFonts w:ascii="Calibri Light" w:hAnsi="Calibri Light" w:cs="Calibri Light"/>
        </w:rPr>
      </w:pPr>
      <w:r w:rsidRPr="008F7829">
        <w:rPr>
          <w:rFonts w:ascii="Calibri Light" w:hAnsi="Calibri Light" w:cs="Calibri Light"/>
        </w:rPr>
        <w:t xml:space="preserve">Alle personen die geselecteerd en uitgenodigd worden voor deelname aan het onderzoek, vormen samen de bruto steekproef. Het is van belang dat de bruto steekproef een zo goed mogelijke afspiegeling vormt van het steekproefkader. Hiermee vergroot u de kans dat de netto steekproef (respons) representatief is, en verkleint u de kans op onnodig hoge weegfactoren bij </w:t>
      </w:r>
      <w:r w:rsidR="00B376C3" w:rsidRPr="008F7829">
        <w:rPr>
          <w:rFonts w:ascii="Calibri Light" w:hAnsi="Calibri Light" w:cs="Calibri Light"/>
        </w:rPr>
        <w:t xml:space="preserve">verwerking </w:t>
      </w:r>
      <w:r w:rsidRPr="008F7829">
        <w:rPr>
          <w:rFonts w:ascii="Calibri Light" w:hAnsi="Calibri Light" w:cs="Calibri Light"/>
        </w:rPr>
        <w:t>van de onderzoeksdata</w:t>
      </w:r>
      <w:r w:rsidRPr="008F7829">
        <w:rPr>
          <w:rFonts w:ascii="Calibri Light" w:hAnsi="Calibri Light" w:cs="Calibri Light"/>
          <w:vertAlign w:val="superscript"/>
        </w:rPr>
        <w:footnoteReference w:id="1"/>
      </w:r>
      <w:r w:rsidRPr="008F7829">
        <w:rPr>
          <w:rFonts w:ascii="Calibri Light" w:hAnsi="Calibri Light" w:cs="Calibri Light"/>
        </w:rPr>
        <w:t xml:space="preserve">. Om desgewenst in de Burgerpeiling de </w:t>
      </w:r>
      <w:r w:rsidR="002D36C3" w:rsidRPr="008F7829">
        <w:rPr>
          <w:rFonts w:ascii="Calibri Light" w:hAnsi="Calibri Light" w:cs="Calibri Light"/>
        </w:rPr>
        <w:t xml:space="preserve">vergelijking </w:t>
      </w:r>
      <w:r w:rsidRPr="008F7829">
        <w:rPr>
          <w:rFonts w:ascii="Calibri Light" w:hAnsi="Calibri Light" w:cs="Calibri Light"/>
        </w:rPr>
        <w:t xml:space="preserve">tussen kernen of wijken mogelijk te maken in de onderzoeksrapportage en op Waarstaatjegemeente.nl dient er een steekproef per segment te worden getrokken (zgn. gestratificeerde steekproef). De steekproeven uit de afzonderlijke segmenten tezamen vormen dan de bruto steekproef. </w:t>
      </w:r>
    </w:p>
    <w:p w14:paraId="1CF5B741" w14:textId="77777777" w:rsidR="002B0A2E" w:rsidRPr="008F7829" w:rsidRDefault="002B0A2E" w:rsidP="00C27B02">
      <w:pPr>
        <w:rPr>
          <w:rFonts w:ascii="Calibri Light" w:hAnsi="Calibri Light" w:cs="Calibri Light"/>
        </w:rPr>
      </w:pPr>
    </w:p>
    <w:p w14:paraId="1983F636" w14:textId="77777777" w:rsidR="002B0A2E" w:rsidRPr="008F7829" w:rsidRDefault="002B0A2E" w:rsidP="00C27B02">
      <w:pPr>
        <w:rPr>
          <w:rFonts w:ascii="Calibri Light" w:hAnsi="Calibri Light" w:cs="Calibri Light"/>
          <w:i/>
        </w:rPr>
      </w:pPr>
      <w:r w:rsidRPr="008F7829">
        <w:rPr>
          <w:rFonts w:ascii="Calibri Light" w:hAnsi="Calibri Light" w:cs="Calibri Light"/>
          <w:i/>
        </w:rPr>
        <w:t>Netto steekproef</w:t>
      </w:r>
    </w:p>
    <w:p w14:paraId="76892591" w14:textId="1CEEB1C3" w:rsidR="002B0A2E" w:rsidRPr="008F7829" w:rsidRDefault="002B0A2E" w:rsidP="00C27B02">
      <w:pPr>
        <w:rPr>
          <w:rFonts w:ascii="Calibri Light" w:hAnsi="Calibri Light" w:cs="Calibri Light"/>
        </w:rPr>
      </w:pPr>
      <w:r w:rsidRPr="008F7829">
        <w:rPr>
          <w:rFonts w:ascii="Calibri Light" w:hAnsi="Calibri Light" w:cs="Calibri Light"/>
        </w:rPr>
        <w:t>Niet iedere</w:t>
      </w:r>
      <w:r w:rsidR="002D3EA3" w:rsidRPr="008F7829">
        <w:rPr>
          <w:rFonts w:ascii="Calibri Light" w:hAnsi="Calibri Light" w:cs="Calibri Light"/>
        </w:rPr>
        <w:t xml:space="preserve"> beoogde respondent</w:t>
      </w:r>
      <w:r w:rsidRPr="008F7829">
        <w:rPr>
          <w:rFonts w:ascii="Calibri Light" w:hAnsi="Calibri Light" w:cs="Calibri Light"/>
        </w:rPr>
        <w:t xml:space="preserve"> doet mee aan het onderzoek na uitnodiging voor deelname. Sommigen willen niet meedoen, anderen zijn daartoe niet in staat. Alle mensen die uiteindelijk wel aan het onderzoek meedoen, vormen samen de netto steekproef.</w:t>
      </w:r>
    </w:p>
    <w:p w14:paraId="06733579" w14:textId="77777777" w:rsidR="002B0A2E" w:rsidRPr="008F7829" w:rsidRDefault="002B0A2E" w:rsidP="00C27B02">
      <w:pPr>
        <w:rPr>
          <w:rFonts w:ascii="Calibri Light" w:hAnsi="Calibri Light" w:cs="Calibri Light"/>
        </w:rPr>
      </w:pPr>
    </w:p>
    <w:p w14:paraId="0CD717EF" w14:textId="77777777" w:rsidR="002B0A2E" w:rsidRPr="008F7829" w:rsidRDefault="002B0A2E" w:rsidP="00C27B02">
      <w:pPr>
        <w:rPr>
          <w:rFonts w:ascii="Calibri Light" w:hAnsi="Calibri Light" w:cs="Calibri Light"/>
          <w:i/>
        </w:rPr>
      </w:pPr>
      <w:r w:rsidRPr="008F7829">
        <w:rPr>
          <w:rFonts w:ascii="Calibri Light" w:hAnsi="Calibri Light" w:cs="Calibri Light"/>
          <w:i/>
        </w:rPr>
        <w:t>Responsbestand</w:t>
      </w:r>
    </w:p>
    <w:p w14:paraId="32BDEF6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het responsbestand staan de aangeschreven inwoners die de vragenlijst -geheel of gedeeltelijk- invullen en terugsturen. Dit bestand bevat tevens de respondenten die de lijst, al dan niet met vermelding van reden, leeg terug stuurden, maar zonder vragenlijsten die onbestelbaar retour kwamen, van respondenten die ten onrechte waren aangeschreven of die aangaven niet tot de doelgroep van het onderzoek te horen. </w:t>
      </w:r>
    </w:p>
    <w:p w14:paraId="3B9662D7" w14:textId="77777777" w:rsidR="002B0A2E" w:rsidRPr="008F7829" w:rsidRDefault="002B0A2E" w:rsidP="00C27B02">
      <w:pPr>
        <w:rPr>
          <w:rFonts w:ascii="Calibri Light" w:hAnsi="Calibri Light" w:cs="Calibri Light"/>
        </w:rPr>
      </w:pPr>
    </w:p>
    <w:p w14:paraId="135AA7D4" w14:textId="77777777" w:rsidR="002B0A2E" w:rsidRPr="008F7829" w:rsidRDefault="002B0A2E" w:rsidP="00C27B02">
      <w:pPr>
        <w:rPr>
          <w:rFonts w:ascii="Calibri Light" w:hAnsi="Calibri Light" w:cs="Calibri Light"/>
          <w:i/>
        </w:rPr>
      </w:pPr>
      <w:r w:rsidRPr="008F7829">
        <w:rPr>
          <w:rFonts w:ascii="Calibri Light" w:hAnsi="Calibri Light" w:cs="Calibri Light"/>
          <w:i/>
        </w:rPr>
        <w:t>Responsratio</w:t>
      </w:r>
    </w:p>
    <w:p w14:paraId="17E51BB4" w14:textId="43478123" w:rsidR="002B0A2E" w:rsidRPr="008F7829" w:rsidRDefault="002B0A2E" w:rsidP="00C27B02">
      <w:pPr>
        <w:rPr>
          <w:rFonts w:ascii="Calibri Light" w:hAnsi="Calibri Light" w:cs="Calibri Light"/>
        </w:rPr>
      </w:pPr>
      <w:r w:rsidRPr="008F7829">
        <w:rPr>
          <w:rFonts w:ascii="Calibri Light" w:hAnsi="Calibri Light" w:cs="Calibri Light"/>
        </w:rPr>
        <w:t xml:space="preserve">De responsratio is de verhouding van het aantal respondenten dat de vragenlijst ingevuld terug stuurt (netto steekproef) tegenover het aantal mensen in het responsbestand. De ervaring leert dat de responsratio in </w:t>
      </w:r>
      <w:r w:rsidR="002D3EA3" w:rsidRPr="008F7829">
        <w:rPr>
          <w:rFonts w:ascii="Calibri Light" w:hAnsi="Calibri Light" w:cs="Calibri Light"/>
        </w:rPr>
        <w:t xml:space="preserve">dergelijke </w:t>
      </w:r>
      <w:r w:rsidRPr="008F7829">
        <w:rPr>
          <w:rFonts w:ascii="Calibri Light" w:hAnsi="Calibri Light" w:cs="Calibri Light"/>
        </w:rPr>
        <w:t xml:space="preserve">onderzoeken in de regel ligt tussen de 25% en 40%.  De responsratio is afhankelijk van een groot aantal factoren. In hoge mate wordt de responsratio beïnvloed door onder meer de gehanteerde afnamemethode, de gebruiksvriendelijkheid van de vragenlijst, de betrokkenheid van inwoners, de periode van het jaar waarin het onderzoek wordt uitgevoerd, de wijze waarop de Burgerpeiling onder de aandacht wordt gebracht en evt. heersende enquêtemoeheid. </w:t>
      </w:r>
    </w:p>
    <w:p w14:paraId="4B6477E5" w14:textId="77777777" w:rsidR="002B0A2E" w:rsidRPr="008F7829" w:rsidRDefault="002B0A2E" w:rsidP="00C27B02">
      <w:pPr>
        <w:rPr>
          <w:rFonts w:ascii="Calibri Light" w:hAnsi="Calibri Light" w:cs="Calibri Light"/>
          <w:i/>
        </w:rPr>
      </w:pPr>
    </w:p>
    <w:p w14:paraId="68586C2C"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Netto-respons </w:t>
      </w:r>
    </w:p>
    <w:p w14:paraId="233AC7FA" w14:textId="3D5147FF" w:rsidR="002B0A2E" w:rsidRPr="008F7829" w:rsidRDefault="002B0A2E" w:rsidP="00C27B02">
      <w:pPr>
        <w:rPr>
          <w:rFonts w:ascii="Calibri Light" w:hAnsi="Calibri Light" w:cs="Calibri Light"/>
        </w:rPr>
      </w:pPr>
      <w:r w:rsidRPr="008F7829">
        <w:rPr>
          <w:rFonts w:ascii="Calibri Light" w:hAnsi="Calibri Light" w:cs="Calibri Light"/>
        </w:rPr>
        <w:t xml:space="preserve">De beoogde omvang van de netto respons van de afname volgt uit de uitgangspunten en procedure die </w:t>
      </w:r>
      <w:r w:rsidRPr="008F7829">
        <w:rPr>
          <w:rFonts w:ascii="Calibri Light" w:hAnsi="Calibri Light" w:cs="Calibri Light"/>
        </w:rPr>
        <w:lastRenderedPageBreak/>
        <w:t>zijn beschreven in de volgende onderdelen van dit protocol (‘betrouwbaarheid van de onderzoeksresultaten’ en ‘steekproeftrek</w:t>
      </w:r>
      <w:r w:rsidR="00333E80" w:rsidRPr="008F7829">
        <w:rPr>
          <w:rFonts w:ascii="Calibri Light" w:hAnsi="Calibri Light" w:cs="Calibri Light"/>
        </w:rPr>
        <w:t>king</w:t>
      </w:r>
      <w:r w:rsidRPr="008F7829">
        <w:rPr>
          <w:rFonts w:ascii="Calibri Light" w:hAnsi="Calibri Light" w:cs="Calibri Light"/>
        </w:rPr>
        <w:t xml:space="preserve">’). Een dergelijke netto-respons garandeert voldoende betrouwbaarheid van onderzoeksuitkomsten. </w:t>
      </w:r>
    </w:p>
    <w:p w14:paraId="21167C31" w14:textId="77777777" w:rsidR="002B0A2E" w:rsidRPr="008F7829" w:rsidRDefault="002B0A2E" w:rsidP="00C27B02">
      <w:pPr>
        <w:rPr>
          <w:rFonts w:ascii="Calibri Light" w:hAnsi="Calibri Light" w:cs="Calibri Light"/>
        </w:rPr>
      </w:pPr>
    </w:p>
    <w:p w14:paraId="76A72A61" w14:textId="77777777" w:rsidR="002B0A2E" w:rsidRPr="008F7829" w:rsidRDefault="002B0A2E" w:rsidP="00C27B02">
      <w:pPr>
        <w:rPr>
          <w:rFonts w:ascii="Calibri Light" w:hAnsi="Calibri Light" w:cs="Calibri Light"/>
        </w:rPr>
      </w:pPr>
      <w:r w:rsidRPr="008F7829">
        <w:rPr>
          <w:rFonts w:ascii="Calibri Light" w:hAnsi="Calibri Light" w:cs="Calibri Light"/>
        </w:rPr>
        <w:t>De netto steekproef van de Burgerpeiling dient minimaal 500 afgeronde (en ingezonden) vragenlijsten te omvatten (netto steekproef &gt;= 500). Onder een afgeronde vragenlijst verstaan we inzendingen waarbij de vragenlijst in ieder geval is afgehandeld tot en met de vraag over de leeftijd van de respondent</w:t>
      </w:r>
      <w:r w:rsidRPr="008F7829">
        <w:rPr>
          <w:rFonts w:ascii="Calibri Light" w:hAnsi="Calibri Light" w:cs="Calibri Light"/>
          <w:vertAlign w:val="superscript"/>
        </w:rPr>
        <w:footnoteReference w:id="2"/>
      </w:r>
      <w:r w:rsidRPr="008F7829">
        <w:rPr>
          <w:rFonts w:ascii="Calibri Light" w:hAnsi="Calibri Light" w:cs="Calibri Light"/>
        </w:rPr>
        <w:t xml:space="preserve">. </w:t>
      </w:r>
    </w:p>
    <w:p w14:paraId="0611CF7E" w14:textId="77777777" w:rsidR="002B0A2E" w:rsidRPr="008F7829" w:rsidRDefault="002B0A2E" w:rsidP="00C27B02">
      <w:pPr>
        <w:rPr>
          <w:rFonts w:ascii="Calibri Light" w:hAnsi="Calibri Light" w:cs="Calibri Light"/>
        </w:rPr>
      </w:pPr>
    </w:p>
    <w:p w14:paraId="7451B8D0" w14:textId="77777777" w:rsidR="002B0A2E" w:rsidRPr="008F7829" w:rsidRDefault="002B0A2E" w:rsidP="00C27B02">
      <w:pPr>
        <w:rPr>
          <w:rFonts w:ascii="Calibri Light" w:hAnsi="Calibri Light" w:cs="Calibri Light"/>
        </w:rPr>
      </w:pPr>
      <w:r w:rsidRPr="008F7829">
        <w:rPr>
          <w:rFonts w:ascii="Calibri Light" w:hAnsi="Calibri Light" w:cs="Calibri Light"/>
        </w:rPr>
        <w:t>Een netto steekproef van 500 garandeert voldoende betrouwbaarheid van onderzoeksuitkomsten. De absolute ondergrens voor publicatie op Waarstaatjegemeente.nl betreft 475 volledige afgeronde vragenlijsten. Dat betekent dat wanneer er sprake is van 474 volledige afgeronde vragenlijsten of minder, de data niet op Waarstaatjegemeente.nl kan worden opgenomen</w:t>
      </w:r>
      <w:r w:rsidRPr="008F7829">
        <w:rPr>
          <w:rFonts w:ascii="Calibri Light" w:hAnsi="Calibri Light" w:cs="Calibri Light"/>
          <w:vertAlign w:val="superscript"/>
        </w:rPr>
        <w:footnoteReference w:id="3"/>
      </w:r>
      <w:r w:rsidRPr="008F7829">
        <w:rPr>
          <w:rFonts w:ascii="Calibri Light" w:hAnsi="Calibri Light" w:cs="Calibri Light"/>
        </w:rPr>
        <w:t xml:space="preserve">. </w:t>
      </w:r>
    </w:p>
    <w:p w14:paraId="7E2BEB8F" w14:textId="77777777" w:rsidR="002B0A2E" w:rsidRPr="008F7829" w:rsidRDefault="002B0A2E" w:rsidP="00C27B02">
      <w:pPr>
        <w:rPr>
          <w:rFonts w:ascii="Calibri Light" w:hAnsi="Calibri Light" w:cs="Calibri Light"/>
        </w:rPr>
      </w:pPr>
    </w:p>
    <w:p w14:paraId="75F8D1A5" w14:textId="4F196504" w:rsidR="002B0A2E" w:rsidRPr="008F7829" w:rsidRDefault="0047207A" w:rsidP="00C27B02">
      <w:pPr>
        <w:pStyle w:val="Heading2"/>
        <w:numPr>
          <w:ilvl w:val="1"/>
          <w:numId w:val="16"/>
        </w:numPr>
        <w:rPr>
          <w:rFonts w:ascii="Calibri Light" w:hAnsi="Calibri Light" w:cs="Calibri Light"/>
        </w:rPr>
      </w:pPr>
      <w:bookmarkStart w:id="40" w:name="_Toc456184656"/>
      <w:bookmarkEnd w:id="40"/>
      <w:r w:rsidRPr="008F7829">
        <w:rPr>
          <w:rFonts w:ascii="Calibri Light" w:hAnsi="Calibri Light" w:cs="Calibri Light"/>
        </w:rPr>
        <w:t xml:space="preserve"> </w:t>
      </w:r>
      <w:bookmarkStart w:id="41" w:name="_Toc517433828"/>
      <w:r w:rsidR="002B0A2E" w:rsidRPr="008F7829">
        <w:rPr>
          <w:rFonts w:ascii="Calibri Light" w:hAnsi="Calibri Light" w:cs="Calibri Light"/>
        </w:rPr>
        <w:t>Betrouwbaarheid van de onderzoeksresultaten</w:t>
      </w:r>
      <w:bookmarkEnd w:id="41"/>
    </w:p>
    <w:p w14:paraId="658F9B27" w14:textId="77777777" w:rsidR="002B0A2E" w:rsidRPr="008F7829" w:rsidRDefault="002B0A2E" w:rsidP="00C27B02">
      <w:pPr>
        <w:rPr>
          <w:rFonts w:ascii="Calibri Light" w:hAnsi="Calibri Light" w:cs="Calibri Light"/>
        </w:rPr>
      </w:pPr>
    </w:p>
    <w:p w14:paraId="51401CE1"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Onder een betrouwbare meting verstaan we de mate waarin een meting onafhankelijk is van toeval. Het is een indicatie voor de representativiteit van de onderzoeksresultaten voor de populatie als geheel en geeft aan in hoeverre een meting als ‘solide’ en ‘stabiel’ kan worden gekenmerkt. </w:t>
      </w:r>
    </w:p>
    <w:p w14:paraId="23A0CB4B" w14:textId="77777777" w:rsidR="002B0A2E" w:rsidRPr="008F7829" w:rsidRDefault="002B0A2E" w:rsidP="00C27B02">
      <w:pPr>
        <w:rPr>
          <w:rFonts w:ascii="Calibri Light" w:hAnsi="Calibri Light" w:cs="Calibri Light"/>
        </w:rPr>
      </w:pPr>
    </w:p>
    <w:p w14:paraId="6AA3B0C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Het betrouwbaarheidspercentage geeft de kans aan dat bij herhaling van het onderzoek onder dezelfde omstandigheden op hoofdlijnen hetzelfde resultaat uit het onderzoek komt. In de Burgerpeiling wordt een betrouwbaarheidspercentage van 95% als uitgangspunt gehanteerd. Samen met de vereiste foutenmarge van 5% kan exact worden bepaald wat de vereiste netto-repons is voor uw gemeente. De voorgeschreven minimale absolute netto-repons garandeert betrouwbare en vergelijkbare onderzoeksresultaten op gemeenteniveau.  </w:t>
      </w:r>
    </w:p>
    <w:p w14:paraId="24C15C12" w14:textId="77777777" w:rsidR="002B0A2E" w:rsidRPr="008F7829" w:rsidRDefault="002B0A2E" w:rsidP="00C27B02">
      <w:pPr>
        <w:rPr>
          <w:rFonts w:ascii="Calibri Light" w:hAnsi="Calibri Light" w:cs="Calibri Light"/>
        </w:rPr>
      </w:pPr>
    </w:p>
    <w:p w14:paraId="28F5E499" w14:textId="77777777" w:rsidR="002B0A2E" w:rsidRPr="008F7829" w:rsidRDefault="002B0A2E" w:rsidP="00C27B02">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2B0A2E" w:rsidRPr="008F7829" w14:paraId="06D7E359" w14:textId="77777777" w:rsidTr="00807ECF">
        <w:tc>
          <w:tcPr>
            <w:tcW w:w="9204" w:type="dxa"/>
            <w:shd w:val="clear" w:color="auto" w:fill="B7CFED" w:themeFill="text2" w:themeFillTint="40"/>
            <w:tcMar>
              <w:left w:w="78" w:type="dxa"/>
            </w:tcMar>
          </w:tcPr>
          <w:p w14:paraId="7C4F950C" w14:textId="77777777" w:rsidR="002B0A2E" w:rsidRPr="008F7829" w:rsidRDefault="002B0A2E" w:rsidP="00C27B02">
            <w:pPr>
              <w:rPr>
                <w:rFonts w:ascii="Calibri Light" w:hAnsi="Calibri Light" w:cs="Calibri Light"/>
              </w:rPr>
            </w:pPr>
          </w:p>
          <w:p w14:paraId="1415FAE7" w14:textId="1EA821C3" w:rsidR="002B0A2E" w:rsidRPr="008F7829" w:rsidRDefault="002B0A2E" w:rsidP="00C27B02">
            <w:pPr>
              <w:rPr>
                <w:rFonts w:ascii="Calibri Light" w:hAnsi="Calibri Light" w:cs="Calibri Light"/>
              </w:rPr>
            </w:pPr>
            <w:r w:rsidRPr="008F7829">
              <w:rPr>
                <w:rFonts w:ascii="Calibri Light" w:hAnsi="Calibri Light" w:cs="Calibri Light"/>
              </w:rPr>
              <w:t>Let op: Indien uw gemeente minder dan 2.000</w:t>
            </w:r>
            <w:r w:rsidRPr="008F7829">
              <w:rPr>
                <w:rFonts w:ascii="Calibri Light" w:hAnsi="Calibri Light" w:cs="Calibri Light"/>
                <w:vertAlign w:val="superscript"/>
              </w:rPr>
              <w:footnoteReference w:id="4"/>
            </w:r>
            <w:r w:rsidRPr="008F7829">
              <w:rPr>
                <w:rFonts w:ascii="Calibri Light" w:hAnsi="Calibri Light" w:cs="Calibri Light"/>
              </w:rPr>
              <w:t xml:space="preserve"> respondenten benadert dan loopt het een reële kans dat de absolute ondergrens voor publicatie op Waarstaatjegemeente.nl niet wordt gehaald. Voor het rapporteren van de resultaten naar kern of wijk is veelal een fors hogere bruto steekproef nodig. Laat u </w:t>
            </w:r>
            <w:r w:rsidR="00470732" w:rsidRPr="008F7829">
              <w:rPr>
                <w:rFonts w:ascii="Calibri Light" w:hAnsi="Calibri Light" w:cs="Calibri Light"/>
              </w:rPr>
              <w:t xml:space="preserve">bij het bepalen van de steekproefomvang </w:t>
            </w:r>
            <w:r w:rsidRPr="008F7829">
              <w:rPr>
                <w:rFonts w:ascii="Calibri Light" w:hAnsi="Calibri Light" w:cs="Calibri Light"/>
              </w:rPr>
              <w:t xml:space="preserve">goed adviseren door uw onderzoeksafdeling of  onderzoeksbureau.  </w:t>
            </w:r>
          </w:p>
          <w:p w14:paraId="2A47280A" w14:textId="77777777" w:rsidR="002B0A2E" w:rsidRPr="008F7829" w:rsidRDefault="002B0A2E" w:rsidP="00C27B02">
            <w:pPr>
              <w:rPr>
                <w:rFonts w:ascii="Calibri Light" w:hAnsi="Calibri Light" w:cs="Calibri Light"/>
              </w:rPr>
            </w:pPr>
          </w:p>
        </w:tc>
      </w:tr>
    </w:tbl>
    <w:p w14:paraId="23398D66" w14:textId="66387E7E" w:rsidR="002B0A2E" w:rsidRDefault="002B0A2E" w:rsidP="00C27B02">
      <w:pPr>
        <w:rPr>
          <w:rFonts w:ascii="Calibri Light" w:hAnsi="Calibri Light" w:cs="Calibri Light"/>
        </w:rPr>
      </w:pPr>
    </w:p>
    <w:p w14:paraId="20598D3B" w14:textId="77777777" w:rsidR="008F7829" w:rsidRPr="008F7829" w:rsidRDefault="008F7829" w:rsidP="00C27B02">
      <w:pPr>
        <w:rPr>
          <w:rFonts w:ascii="Calibri Light" w:hAnsi="Calibri Light" w:cs="Calibri Light"/>
        </w:rPr>
      </w:pPr>
    </w:p>
    <w:p w14:paraId="71F24124" w14:textId="2943F3A5" w:rsidR="002B0A2E" w:rsidRPr="008F7829" w:rsidRDefault="002B0A2E" w:rsidP="00C27B02">
      <w:pPr>
        <w:pStyle w:val="Heading2"/>
        <w:numPr>
          <w:ilvl w:val="1"/>
          <w:numId w:val="17"/>
        </w:numPr>
        <w:rPr>
          <w:rFonts w:ascii="Calibri Light" w:hAnsi="Calibri Light" w:cs="Calibri Light"/>
        </w:rPr>
      </w:pPr>
      <w:bookmarkStart w:id="42" w:name="_Toc456184657"/>
      <w:bookmarkStart w:id="43" w:name="_Toc517433829"/>
      <w:bookmarkEnd w:id="42"/>
      <w:r w:rsidRPr="008F7829">
        <w:rPr>
          <w:rFonts w:ascii="Calibri Light" w:hAnsi="Calibri Light" w:cs="Calibri Light"/>
        </w:rPr>
        <w:t>Steekproeftrek</w:t>
      </w:r>
      <w:r w:rsidR="00333E80" w:rsidRPr="008F7829">
        <w:rPr>
          <w:rFonts w:ascii="Calibri Light" w:hAnsi="Calibri Light" w:cs="Calibri Light"/>
        </w:rPr>
        <w:t>king</w:t>
      </w:r>
      <w:bookmarkEnd w:id="43"/>
    </w:p>
    <w:p w14:paraId="75BA0008" w14:textId="77777777" w:rsidR="002B0A2E" w:rsidRPr="008F7829" w:rsidRDefault="002B0A2E" w:rsidP="00C27B02">
      <w:pPr>
        <w:rPr>
          <w:rFonts w:ascii="Calibri Light" w:hAnsi="Calibri Light" w:cs="Calibri Light"/>
        </w:rPr>
      </w:pPr>
    </w:p>
    <w:p w14:paraId="7BA019C8" w14:textId="76778BD5" w:rsidR="002B0A2E" w:rsidRPr="008F7829" w:rsidRDefault="002B0A2E" w:rsidP="00C27B02">
      <w:pPr>
        <w:rPr>
          <w:rFonts w:ascii="Calibri Light" w:hAnsi="Calibri Light" w:cs="Calibri Light"/>
        </w:rPr>
      </w:pPr>
      <w:r w:rsidRPr="008F7829">
        <w:rPr>
          <w:rFonts w:ascii="Calibri Light" w:hAnsi="Calibri Light" w:cs="Calibri Light"/>
        </w:rPr>
        <w:t>De steekproef wordt getrokken uit de Basisregistratie personen (BRP) daar dit het meest complete en de meest actuele registratie van inwoners in een gemeente is. Uit de BRP dient een a-selecte steekproef te worden getrokken: iedere persoon maakt daarmee dezelfde kans om geselecteerd te worden voor het onderzoek. Er bestaan verschillende methoden om a-select een bruto steekproef samen te stellen. Een gemeente of onderzoeksbureau kan hiervoor een eigen valide trek</w:t>
      </w:r>
      <w:r w:rsidR="00F20AA7" w:rsidRPr="008F7829">
        <w:rPr>
          <w:rFonts w:ascii="Calibri Light" w:hAnsi="Calibri Light" w:cs="Calibri Light"/>
        </w:rPr>
        <w:t>king</w:t>
      </w:r>
      <w:r w:rsidRPr="008F7829">
        <w:rPr>
          <w:rFonts w:ascii="Calibri Light" w:hAnsi="Calibri Light" w:cs="Calibri Light"/>
        </w:rPr>
        <w:t>smethode hanteren</w:t>
      </w:r>
      <w:r w:rsidR="0057412E">
        <w:rPr>
          <w:rFonts w:ascii="Calibri Light" w:hAnsi="Calibri Light" w:cs="Calibri Light"/>
        </w:rPr>
        <w:t xml:space="preserve"> zolang de kans voor iedere inwoner uit het steekproefkader om in de bruto-steekproef te geraken gelijk is</w:t>
      </w:r>
      <w:r w:rsidRPr="008F7829">
        <w:rPr>
          <w:rFonts w:ascii="Calibri Light" w:hAnsi="Calibri Light" w:cs="Calibri Light"/>
        </w:rPr>
        <w:t xml:space="preserve">. Indien de onderzoeksresultaten worden uitgesplitst naar deelpopulaties (b.v. kernen, wijken of doelgroepen) dan dient per deelpopulatie afzonderlijk een a-selecte steekproef te worden getrokken (gestratificeerde </w:t>
      </w:r>
      <w:r w:rsidRPr="008F7829">
        <w:rPr>
          <w:rFonts w:ascii="Calibri Light" w:hAnsi="Calibri Light" w:cs="Calibri Light"/>
        </w:rPr>
        <w:lastRenderedPageBreak/>
        <w:t>steekproef).</w:t>
      </w:r>
    </w:p>
    <w:p w14:paraId="4809F6A1" w14:textId="77777777" w:rsidR="002B0A2E" w:rsidRPr="008F7829" w:rsidRDefault="002B0A2E" w:rsidP="00C27B02">
      <w:pPr>
        <w:rPr>
          <w:rFonts w:ascii="Calibri Light" w:hAnsi="Calibri Light" w:cs="Calibri Light"/>
        </w:rPr>
      </w:pPr>
    </w:p>
    <w:p w14:paraId="41476AC3" w14:textId="77777777" w:rsidR="002B0A2E" w:rsidRPr="008F7829" w:rsidRDefault="002B0A2E" w:rsidP="00C27B02">
      <w:pPr>
        <w:rPr>
          <w:rFonts w:ascii="Calibri Light" w:hAnsi="Calibri Light" w:cs="Calibri Light"/>
          <w:i/>
        </w:rPr>
      </w:pPr>
      <w:r w:rsidRPr="008F7829">
        <w:rPr>
          <w:rFonts w:ascii="Calibri Light" w:hAnsi="Calibri Light" w:cs="Calibri Light"/>
          <w:i/>
        </w:rPr>
        <w:t>Steekproefomvang</w:t>
      </w:r>
    </w:p>
    <w:p w14:paraId="554201F9" w14:textId="77777777" w:rsidR="00F94F8A" w:rsidRPr="008F7829" w:rsidRDefault="00F94F8A" w:rsidP="00C27B02">
      <w:pPr>
        <w:rPr>
          <w:rFonts w:ascii="Calibri Light" w:hAnsi="Calibri Light" w:cs="Calibri Light"/>
        </w:rPr>
      </w:pPr>
      <w:r w:rsidRPr="008F7829">
        <w:rPr>
          <w:rFonts w:ascii="Calibri Light" w:hAnsi="Calibri Light" w:cs="Calibri Light"/>
        </w:rPr>
        <w:t>B</w:t>
      </w:r>
      <w:r w:rsidR="002B0A2E" w:rsidRPr="008F7829">
        <w:rPr>
          <w:rFonts w:ascii="Calibri Light" w:hAnsi="Calibri Light" w:cs="Calibri Light"/>
        </w:rPr>
        <w:t xml:space="preserve">ij het trekken van een steekproef en het bepalen van de benodigde steekproefomvang </w:t>
      </w:r>
    </w:p>
    <w:p w14:paraId="6BD7805F" w14:textId="16AE33D2" w:rsidR="002B0A2E" w:rsidRPr="008F7829" w:rsidRDefault="00F94F8A" w:rsidP="00C27B02">
      <w:pPr>
        <w:rPr>
          <w:rFonts w:ascii="Calibri Light" w:hAnsi="Calibri Light" w:cs="Calibri Light"/>
        </w:rPr>
      </w:pPr>
      <w:r w:rsidRPr="008F7829">
        <w:rPr>
          <w:rFonts w:ascii="Calibri Light" w:hAnsi="Calibri Light" w:cs="Calibri Light"/>
        </w:rPr>
        <w:t xml:space="preserve">is </w:t>
      </w:r>
      <w:r w:rsidR="002B0A2E" w:rsidRPr="008F7829">
        <w:rPr>
          <w:rFonts w:ascii="Calibri Light" w:hAnsi="Calibri Light" w:cs="Calibri Light"/>
        </w:rPr>
        <w:t>een minimale netto respons van 25%</w:t>
      </w:r>
      <w:r w:rsidRPr="008F7829">
        <w:rPr>
          <w:rFonts w:ascii="Calibri Light" w:hAnsi="Calibri Light" w:cs="Calibri Light"/>
        </w:rPr>
        <w:t xml:space="preserve"> een plausibel uitgangspunt</w:t>
      </w:r>
      <w:r w:rsidR="002B0A2E" w:rsidRPr="008F7829">
        <w:rPr>
          <w:rFonts w:ascii="Calibri Light" w:hAnsi="Calibri Light" w:cs="Calibri Light"/>
        </w:rPr>
        <w:t>. Bespreek met uw onderzoeksafdeling of het onderzoeksbureau of de verwachte netto respons hiervan zal afwijken en hanteer eventueel een afwijkende waarde bij het berekenen van de omvang van de bruto steekproef.</w:t>
      </w:r>
    </w:p>
    <w:p w14:paraId="4564ABEE" w14:textId="77777777" w:rsidR="002B0A2E" w:rsidRPr="008F7829" w:rsidRDefault="002B0A2E" w:rsidP="00C27B02">
      <w:pPr>
        <w:rPr>
          <w:rFonts w:ascii="Calibri Light" w:hAnsi="Calibri Light" w:cs="Calibri Light"/>
        </w:rPr>
      </w:pPr>
    </w:p>
    <w:p w14:paraId="4224A732" w14:textId="04A47FB8" w:rsidR="002B0A2E" w:rsidRPr="008F7829" w:rsidRDefault="002B0A2E" w:rsidP="00C27B02">
      <w:pPr>
        <w:rPr>
          <w:rFonts w:ascii="Calibri Light" w:hAnsi="Calibri Light" w:cs="Calibri Light"/>
        </w:rPr>
      </w:pPr>
      <w:r w:rsidRPr="008F7829">
        <w:rPr>
          <w:rFonts w:ascii="Calibri Light" w:hAnsi="Calibri Light" w:cs="Calibri Light"/>
        </w:rPr>
        <w:t xml:space="preserve">Om te berekenen hoeveel inwoners aangeschreven moeten worden en nodig zijn voor generaliseerbare onderzoeksresultaten kan een </w:t>
      </w:r>
      <w:r w:rsidR="000B0F7C">
        <w:rPr>
          <w:rFonts w:ascii="Calibri Light" w:hAnsi="Calibri Light" w:cs="Calibri Light"/>
        </w:rPr>
        <w:t>(</w:t>
      </w:r>
      <w:r w:rsidRPr="008F7829">
        <w:rPr>
          <w:rFonts w:ascii="Calibri Light" w:hAnsi="Calibri Light" w:cs="Calibri Light"/>
        </w:rPr>
        <w:t>online</w:t>
      </w:r>
      <w:r w:rsidR="000B0F7C">
        <w:rPr>
          <w:rFonts w:ascii="Calibri Light" w:hAnsi="Calibri Light" w:cs="Calibri Light"/>
        </w:rPr>
        <w:t>)</w:t>
      </w:r>
      <w:r w:rsidRPr="008F7829">
        <w:rPr>
          <w:rFonts w:ascii="Calibri Light" w:hAnsi="Calibri Light" w:cs="Calibri Light"/>
        </w:rPr>
        <w:t xml:space="preserve"> steekproefcalculator gehanteerd worden. </w:t>
      </w:r>
      <w:r w:rsidR="00F94F8A" w:rsidRPr="008F7829">
        <w:rPr>
          <w:rFonts w:ascii="Calibri Light" w:hAnsi="Calibri Light" w:cs="Calibri Light"/>
        </w:rPr>
        <w:t>Hanteer</w:t>
      </w:r>
      <w:r w:rsidRPr="008F7829">
        <w:rPr>
          <w:rFonts w:ascii="Calibri Light" w:hAnsi="Calibri Light" w:cs="Calibri Light"/>
        </w:rPr>
        <w:t xml:space="preserve"> daarbij een betrouwbaarheidsniveau van </w:t>
      </w:r>
      <w:r w:rsidR="00F94F8A" w:rsidRPr="008F7829">
        <w:rPr>
          <w:rFonts w:ascii="Calibri Light" w:hAnsi="Calibri Light" w:cs="Calibri Light"/>
        </w:rPr>
        <w:t xml:space="preserve">(minimaal) </w:t>
      </w:r>
      <w:r w:rsidRPr="008F7829">
        <w:rPr>
          <w:rFonts w:ascii="Calibri Light" w:hAnsi="Calibri Light" w:cs="Calibri Light"/>
        </w:rPr>
        <w:t xml:space="preserve">95% en een foutmarge van </w:t>
      </w:r>
      <w:r w:rsidR="00F94F8A" w:rsidRPr="008F7829">
        <w:rPr>
          <w:rFonts w:ascii="Calibri Light" w:hAnsi="Calibri Light" w:cs="Calibri Light"/>
        </w:rPr>
        <w:t xml:space="preserve">(maximaal) </w:t>
      </w:r>
      <w:r w:rsidRPr="008F7829">
        <w:rPr>
          <w:rFonts w:ascii="Calibri Light" w:hAnsi="Calibri Light" w:cs="Calibri Light"/>
        </w:rPr>
        <w:t xml:space="preserve">5%. Ten behoeve van een gestratificeerde steekproef, voor de presentatie van de resultaten op benedengemeentelijk niveau (kernen, wijken) is een betrouwbaarheidsniveau van minimaal 82% van de afzonderlijke strata toegestaan. De (doel)populatie betreft het aantal personen binnen het steekproefkader. </w:t>
      </w:r>
    </w:p>
    <w:p w14:paraId="132F0BEC" w14:textId="77777777" w:rsidR="002B0A2E" w:rsidRPr="008F7829" w:rsidRDefault="002B0A2E" w:rsidP="00C27B02">
      <w:pPr>
        <w:rPr>
          <w:rFonts w:ascii="Calibri Light" w:hAnsi="Calibri Light" w:cs="Calibri Light"/>
        </w:rPr>
      </w:pPr>
    </w:p>
    <w:p w14:paraId="0EE91FA6" w14:textId="77777777" w:rsidR="002B0A2E" w:rsidRPr="008F7829" w:rsidRDefault="002B0A2E" w:rsidP="00C27B02">
      <w:pPr>
        <w:rPr>
          <w:rFonts w:ascii="Calibri Light" w:hAnsi="Calibri Light" w:cs="Calibri Light"/>
        </w:rPr>
      </w:pPr>
      <w:r w:rsidRPr="008F7829">
        <w:rPr>
          <w:rFonts w:ascii="Calibri Light" w:hAnsi="Calibri Light" w:cs="Calibri Light"/>
        </w:rPr>
        <w:t>Controle op representativiteit</w:t>
      </w:r>
    </w:p>
    <w:p w14:paraId="206FDEA6" w14:textId="402DD327" w:rsidR="002B0A2E" w:rsidRPr="008F7829" w:rsidRDefault="002B0A2E" w:rsidP="00C27B02">
      <w:pPr>
        <w:rPr>
          <w:rFonts w:ascii="Calibri Light" w:hAnsi="Calibri Light" w:cs="Calibri Light"/>
        </w:rPr>
      </w:pPr>
      <w:r w:rsidRPr="008F7829">
        <w:rPr>
          <w:rFonts w:ascii="Calibri Light" w:hAnsi="Calibri Light" w:cs="Calibri Light"/>
        </w:rPr>
        <w:t xml:space="preserve">Controle op de representativiteit van de </w:t>
      </w:r>
      <w:r w:rsidR="00C27B02" w:rsidRPr="008F7829">
        <w:rPr>
          <w:rFonts w:ascii="Calibri Light" w:hAnsi="Calibri Light" w:cs="Calibri Light"/>
        </w:rPr>
        <w:t>steekproeftrekking</w:t>
      </w:r>
      <w:r w:rsidRPr="008F7829">
        <w:rPr>
          <w:rFonts w:ascii="Calibri Light" w:hAnsi="Calibri Light" w:cs="Calibri Light"/>
        </w:rPr>
        <w:t xml:space="preserve"> is een belangrijk onderdeel van de </w:t>
      </w:r>
      <w:r w:rsidR="00C27B02" w:rsidRPr="008F7829">
        <w:rPr>
          <w:rFonts w:ascii="Calibri Light" w:hAnsi="Calibri Light" w:cs="Calibri Light"/>
        </w:rPr>
        <w:t>steekproeftrekking</w:t>
      </w:r>
      <w:r w:rsidRPr="008F7829">
        <w:rPr>
          <w:rFonts w:ascii="Calibri Light" w:hAnsi="Calibri Light" w:cs="Calibri Light"/>
        </w:rPr>
        <w:t xml:space="preserve">. </w:t>
      </w:r>
      <w:r w:rsidR="00F94F8A" w:rsidRPr="008F7829">
        <w:rPr>
          <w:rFonts w:ascii="Calibri Light" w:hAnsi="Calibri Light" w:cs="Calibri Light"/>
        </w:rPr>
        <w:t>Ga na</w:t>
      </w:r>
      <w:r w:rsidRPr="008F7829">
        <w:rPr>
          <w:rFonts w:ascii="Calibri Light" w:hAnsi="Calibri Light" w:cs="Calibri Light"/>
        </w:rPr>
        <w:t xml:space="preserve"> in hoeverre de getrokken (bruto) steekproef op leeftijd en geslacht representatief is voor de populatie waaruit de steekproef is getrokken. Hiermee vergroot u de kans dat de netto steekproef (respons) representatief is. Bij meerdere steekproeven in een meting, maar ook bij herhaalmetingen is het belangrijk dat de steekproeven op exact gelijke wijze worden getrokken. </w:t>
      </w:r>
    </w:p>
    <w:p w14:paraId="7EBD5ABF" w14:textId="77777777" w:rsidR="002B0A2E" w:rsidRPr="008F7829" w:rsidRDefault="002B0A2E" w:rsidP="00C27B02">
      <w:pPr>
        <w:rPr>
          <w:rFonts w:ascii="Calibri Light" w:hAnsi="Calibri Light" w:cs="Calibri Light"/>
        </w:rPr>
      </w:pPr>
    </w:p>
    <w:p w14:paraId="414F466D"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Indien de bruto steekproef langer dan een week voor de verzending van de uitnodiging wordt opgemaakt dan is het raadzaam om kort voor het moment van verzending een controle uit te voeren op inmiddels overleden personen en personen die zich inmiddels eigenhandig hebben uitgeschreven. </w:t>
      </w:r>
    </w:p>
    <w:p w14:paraId="194D92F3" w14:textId="77777777" w:rsidR="002B0A2E" w:rsidRPr="008F7829" w:rsidRDefault="002B0A2E" w:rsidP="00C27B02">
      <w:pPr>
        <w:rPr>
          <w:rFonts w:ascii="Calibri Light" w:hAnsi="Calibri Light" w:cs="Calibri Light"/>
        </w:rPr>
      </w:pPr>
    </w:p>
    <w:p w14:paraId="500B3577"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Weging </w:t>
      </w:r>
    </w:p>
    <w:p w14:paraId="590EF11E" w14:textId="049B3EC1" w:rsidR="002B0A2E" w:rsidRPr="008F7829" w:rsidRDefault="002B0A2E" w:rsidP="00C27B02">
      <w:pPr>
        <w:rPr>
          <w:rFonts w:ascii="Calibri Light" w:hAnsi="Calibri Light" w:cs="Calibri Light"/>
        </w:rPr>
      </w:pPr>
      <w:r w:rsidRPr="008F7829">
        <w:rPr>
          <w:rFonts w:ascii="Calibri Light" w:hAnsi="Calibri Light" w:cs="Calibri Light"/>
        </w:rPr>
        <w:t>De handeling in de voorgaande paragrafen is van belang om een representatieve netto-steekproef (respons) te verkrijgen zodat er algemene en valide uitspraken kunnen worden gedaan</w:t>
      </w:r>
      <w:r w:rsidR="00082299" w:rsidRPr="008F7829">
        <w:rPr>
          <w:rFonts w:ascii="Calibri Light" w:hAnsi="Calibri Light" w:cs="Calibri Light"/>
        </w:rPr>
        <w:t xml:space="preserve"> over de populatie</w:t>
      </w:r>
      <w:r w:rsidRPr="008F7829">
        <w:rPr>
          <w:rFonts w:ascii="Calibri Light" w:hAnsi="Calibri Light" w:cs="Calibri Light"/>
        </w:rPr>
        <w:t>.</w:t>
      </w:r>
    </w:p>
    <w:p w14:paraId="2D44F267" w14:textId="77777777" w:rsidR="002B0A2E" w:rsidRPr="008F7829" w:rsidRDefault="002B0A2E" w:rsidP="00C27B02">
      <w:pPr>
        <w:rPr>
          <w:rFonts w:ascii="Calibri Light" w:hAnsi="Calibri Light" w:cs="Calibri Light"/>
        </w:rPr>
      </w:pPr>
    </w:p>
    <w:p w14:paraId="49141F7A" w14:textId="56F8D50D" w:rsidR="002B0A2E" w:rsidRPr="008F7829" w:rsidRDefault="002B0A2E" w:rsidP="00C27B02">
      <w:pPr>
        <w:rPr>
          <w:rFonts w:ascii="Calibri Light" w:hAnsi="Calibri Light" w:cs="Calibri Light"/>
        </w:rPr>
      </w:pPr>
      <w:r w:rsidRPr="008F7829">
        <w:rPr>
          <w:rFonts w:ascii="Calibri Light" w:hAnsi="Calibri Light" w:cs="Calibri Light"/>
        </w:rPr>
        <w:t>Wanneer een netto-steekproef niet representatief is voor een (deel)populatie ten aanzien van een kenmerk kan worden gewogen om zodoende in de steekproef bepaalde groep en die ondervertegenwoordigd zijn zwaarder te laten meewegen dan groepen die oververtegenwoordigd zijn. Dit gebeurt door middel van een wegingsfactor, een aanvullende parameter in het databestand. Personen in groepen die ondervertegenwoordigd zijn in de steekproef, krijgen een gewicht groter dan 1. En personen in oververtegenwoordigde groepen krijgen een gewicht kleiner dan 1. Deze wegingsfactor mag niet te groot zijn; als vuistregel wordt gesteld dat een wegingsfactor niet groter mag zijn dan 3.</w:t>
      </w:r>
      <w:r w:rsidR="00470732" w:rsidRPr="008F7829">
        <w:rPr>
          <w:rFonts w:ascii="Calibri Light" w:hAnsi="Calibri Light" w:cs="Calibri Light"/>
        </w:rPr>
        <w:t xml:space="preserve"> </w:t>
      </w:r>
      <w:r w:rsidR="00FF16DE" w:rsidRPr="008F7829">
        <w:rPr>
          <w:rFonts w:ascii="Calibri Light" w:hAnsi="Calibri Light" w:cs="Calibri Light"/>
        </w:rPr>
        <w:t>Respondentrecords met een wegingsfactor van 5 of hoger worden uberhaupt niet verwerkt ten behoeve van Waarstaatjegemeente.nl.</w:t>
      </w:r>
    </w:p>
    <w:p w14:paraId="24085ECB" w14:textId="77777777" w:rsidR="002B0A2E" w:rsidRPr="008F7829" w:rsidRDefault="002B0A2E" w:rsidP="00C27B02">
      <w:pPr>
        <w:rPr>
          <w:rFonts w:ascii="Calibri Light" w:hAnsi="Calibri Light" w:cs="Calibri Light"/>
        </w:rPr>
      </w:pPr>
    </w:p>
    <w:p w14:paraId="7029528E" w14:textId="50033236" w:rsidR="002B0A2E" w:rsidRPr="008F7829" w:rsidRDefault="002B0A2E" w:rsidP="00C27B02">
      <w:pPr>
        <w:rPr>
          <w:rFonts w:ascii="Calibri Light" w:hAnsi="Calibri Light" w:cs="Calibri Light"/>
        </w:rPr>
      </w:pPr>
      <w:r w:rsidRPr="008F7829">
        <w:rPr>
          <w:rFonts w:ascii="Calibri Light" w:hAnsi="Calibri Light" w:cs="Calibri Light"/>
        </w:rPr>
        <w:t>Eventuele afwij</w:t>
      </w:r>
      <w:r w:rsidR="00333E80" w:rsidRPr="008F7829">
        <w:rPr>
          <w:rFonts w:ascii="Calibri Light" w:hAnsi="Calibri Light" w:cs="Calibri Light"/>
        </w:rPr>
        <w:t>king</w:t>
      </w:r>
      <w:r w:rsidRPr="008F7829">
        <w:rPr>
          <w:rFonts w:ascii="Calibri Light" w:hAnsi="Calibri Light" w:cs="Calibri Light"/>
        </w:rPr>
        <w:t xml:space="preserve"> in de netto steekproef (respons) ten opzichte van de </w:t>
      </w:r>
      <w:r w:rsidR="00CA4A0F">
        <w:rPr>
          <w:rFonts w:ascii="Calibri Light" w:hAnsi="Calibri Light" w:cs="Calibri Light"/>
        </w:rPr>
        <w:t xml:space="preserve">werkelijke </w:t>
      </w:r>
      <w:r w:rsidRPr="008F7829">
        <w:rPr>
          <w:rFonts w:ascii="Calibri Light" w:hAnsi="Calibri Light" w:cs="Calibri Light"/>
        </w:rPr>
        <w:t xml:space="preserve">populatie moet in de Burgerpeiling worden gecorrigeerd op de variabele leeftijd. In het geval van een gestratificeerde steekproef zoals bij een uitsplitsing van de resultaten naar kern, wijk of doelgroep aan de orde is,  is een gecombineerde weging noodzakelijk (b.v. leeftijd en kern, of leeftijd en wijk). </w:t>
      </w:r>
    </w:p>
    <w:p w14:paraId="7C51165B" w14:textId="253E97E3" w:rsidR="002B0A2E" w:rsidRPr="008F7829" w:rsidRDefault="002B0A2E" w:rsidP="00C27B02">
      <w:pPr>
        <w:rPr>
          <w:rFonts w:ascii="Calibri Light" w:hAnsi="Calibri Light" w:cs="Calibri Light"/>
        </w:rPr>
      </w:pPr>
    </w:p>
    <w:p w14:paraId="6D55A1EC" w14:textId="3C31E308" w:rsidR="00082299" w:rsidRPr="008F7829" w:rsidRDefault="00082299" w:rsidP="00C27B02">
      <w:pPr>
        <w:rPr>
          <w:rFonts w:ascii="Calibri Light" w:hAnsi="Calibri Light" w:cs="Calibri Light"/>
        </w:rPr>
      </w:pPr>
      <w:r w:rsidRPr="008F7829">
        <w:rPr>
          <w:rFonts w:ascii="Calibri Light" w:hAnsi="Calibri Light" w:cs="Calibri Light"/>
        </w:rPr>
        <w:t xml:space="preserve">De steekproefwerkwijze en de methode van weging moet worden aangeleverd bij VNG Realisatie.  </w:t>
      </w:r>
    </w:p>
    <w:p w14:paraId="4D74A777" w14:textId="77777777" w:rsidR="0047207A" w:rsidRPr="008F7829" w:rsidRDefault="0047207A" w:rsidP="00C27B02">
      <w:pPr>
        <w:rPr>
          <w:rFonts w:ascii="Calibri Light" w:hAnsi="Calibri Light" w:cs="Calibri Light"/>
          <w:b/>
          <w:bCs/>
          <w:sz w:val="20"/>
          <w:szCs w:val="20"/>
        </w:rPr>
      </w:pPr>
      <w:bookmarkStart w:id="44" w:name="_Toc456184658"/>
      <w:bookmarkEnd w:id="44"/>
      <w:r w:rsidRPr="008F7829">
        <w:rPr>
          <w:rFonts w:ascii="Calibri Light" w:hAnsi="Calibri Light" w:cs="Calibri Light"/>
        </w:rPr>
        <w:br w:type="page"/>
      </w:r>
    </w:p>
    <w:p w14:paraId="4DD39C2A" w14:textId="26B06D9E"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45" w:name="_Toc517433830"/>
      <w:r w:rsidR="002B0A2E" w:rsidRPr="008F7829">
        <w:rPr>
          <w:rFonts w:ascii="Calibri Light" w:hAnsi="Calibri Light" w:cs="Calibri Light"/>
        </w:rPr>
        <w:t>Verrijken van de resultaten op basis van pseudonimisatie</w:t>
      </w:r>
      <w:bookmarkEnd w:id="45"/>
      <w:r w:rsidRPr="008F7829">
        <w:rPr>
          <w:rFonts w:ascii="Calibri Light" w:hAnsi="Calibri Light" w:cs="Calibri Light"/>
        </w:rPr>
        <w:br/>
      </w:r>
    </w:p>
    <w:p w14:paraId="045860CA" w14:textId="31AE7DFB" w:rsidR="002B0A2E" w:rsidRPr="008F7829" w:rsidRDefault="002B0A2E" w:rsidP="00C27B02">
      <w:pPr>
        <w:rPr>
          <w:rFonts w:ascii="Calibri Light" w:hAnsi="Calibri Light" w:cs="Calibri Light"/>
        </w:rPr>
      </w:pPr>
      <w:r w:rsidRPr="008F7829">
        <w:rPr>
          <w:rFonts w:ascii="Calibri Light" w:hAnsi="Calibri Light" w:cs="Calibri Light"/>
        </w:rPr>
        <w:t>Het is denkbaar dat een achtergrondkenmerk (of afgeleid kenmerk) van een persoon uit het BRP wordt meegenomen in de onderzoeksresultaten op basis van pseudonimisatie. Onder pseudonimisatie verstaan wij het omzetten van een persoonskenmerk naar een niet-herleidbare code</w:t>
      </w:r>
      <w:r w:rsidR="00E3024E">
        <w:rPr>
          <w:rFonts w:ascii="Calibri Light" w:hAnsi="Calibri Light" w:cs="Calibri Light"/>
        </w:rPr>
        <w:t xml:space="preserve"> of ‘id’</w:t>
      </w:r>
      <w:r w:rsidRPr="008F7829">
        <w:rPr>
          <w:rFonts w:ascii="Calibri Light" w:hAnsi="Calibri Light" w:cs="Calibri Light"/>
        </w:rPr>
        <w:t xml:space="preserve">. </w:t>
      </w:r>
    </w:p>
    <w:p w14:paraId="4D85D603" w14:textId="77777777" w:rsidR="002B0A2E" w:rsidRPr="008F7829" w:rsidRDefault="002B0A2E" w:rsidP="00C27B02">
      <w:pPr>
        <w:rPr>
          <w:rFonts w:ascii="Calibri Light" w:hAnsi="Calibri Light" w:cs="Calibri Light"/>
        </w:rPr>
      </w:pPr>
    </w:p>
    <w:p w14:paraId="22700683" w14:textId="1706A25C" w:rsidR="002B0A2E" w:rsidRPr="008F7829" w:rsidRDefault="002B0A2E" w:rsidP="00C27B02">
      <w:pPr>
        <w:rPr>
          <w:rFonts w:ascii="Calibri Light" w:hAnsi="Calibri Light" w:cs="Calibri Light"/>
        </w:rPr>
      </w:pPr>
      <w:r w:rsidRPr="008F7829">
        <w:rPr>
          <w:rFonts w:ascii="Calibri Light" w:hAnsi="Calibri Light" w:cs="Calibri Light"/>
        </w:rPr>
        <w:t xml:space="preserve">Algemeen uitgangspunt in de Burgerpeiling is dat het ‘doorvoeren’ van een persoonskenmerk naar de onderzoeksresultaten zo veel mogelijk beperkt blijft en dat geen direct identificeerbare persoonsgegevens worden gehanteerd.  </w:t>
      </w:r>
    </w:p>
    <w:p w14:paraId="3EB685C3" w14:textId="77777777" w:rsidR="002B0A2E" w:rsidRPr="008F7829" w:rsidRDefault="002B0A2E" w:rsidP="00C27B02">
      <w:pPr>
        <w:rPr>
          <w:rFonts w:ascii="Calibri Light" w:hAnsi="Calibri Light" w:cs="Calibri Light"/>
        </w:rPr>
      </w:pPr>
    </w:p>
    <w:p w14:paraId="7B367030" w14:textId="77777777" w:rsidR="002B0A2E" w:rsidRPr="008F7829" w:rsidRDefault="002B0A2E" w:rsidP="00C27B02">
      <w:pPr>
        <w:rPr>
          <w:rFonts w:ascii="Calibri Light" w:hAnsi="Calibri Light" w:cs="Calibri Light"/>
        </w:rPr>
      </w:pPr>
      <w:r w:rsidRPr="008F7829">
        <w:rPr>
          <w:rFonts w:ascii="Calibri Light" w:hAnsi="Calibri Light" w:cs="Calibri Light"/>
        </w:rPr>
        <w:t>In de Burgerpeiling is het mogelijk om resultaten uit te splitsen naar kern of wijk conform de officiële CBS-indeling. Op basis van het woonadres (postcode en huisnummer) van een beoogde respondent uit het BRP kan een wijknaam worden afgeleid. Door uitsluitend dit gegeven in een separaat databestand weg te schrijven (niet-zijnde de adressenlijst) en te voorzien van een unieke respondent id (niet-zijnde BSN-nummer) en deze id op te nemen in de vragenlijst kan een respondent worden herleid naar wijk. De betreffende id mag niet worden gekoppeld aan een adressenbestand (persoonsregistratie of verzendlijst), of een eventuele koppeling tussen identificeerbare persoonsgegevens (personalia en adres) en de respondent id moet voor de start van de afname van de Burgerpeiling worden verbroken. Het is daarmee niet meer mogelijk een pseudoniem (respondent) terug te vertalen naar het oorspronkelijke persoonsgegeven.</w:t>
      </w:r>
    </w:p>
    <w:p w14:paraId="727AE648" w14:textId="77777777" w:rsidR="002B0A2E" w:rsidRPr="008F7829" w:rsidRDefault="002B0A2E" w:rsidP="00C27B02">
      <w:pPr>
        <w:rPr>
          <w:rFonts w:ascii="Calibri Light" w:hAnsi="Calibri Light" w:cs="Calibri Light"/>
        </w:rPr>
      </w:pPr>
    </w:p>
    <w:p w14:paraId="6FE15A4E" w14:textId="12846983" w:rsidR="002B0A2E" w:rsidRPr="008F7829" w:rsidRDefault="002B0A2E" w:rsidP="00C27B02">
      <w:pPr>
        <w:rPr>
          <w:rFonts w:ascii="Calibri Light" w:hAnsi="Calibri Light" w:cs="Calibri Light"/>
        </w:rPr>
      </w:pPr>
      <w:r w:rsidRPr="008F7829">
        <w:rPr>
          <w:rFonts w:ascii="Calibri Light" w:hAnsi="Calibri Light" w:cs="Calibri Light"/>
        </w:rPr>
        <w:t xml:space="preserve">Indien pseudonimisatie wordt gehanteerd omwille van </w:t>
      </w:r>
      <w:r w:rsidR="00C27B02" w:rsidRPr="008F7829">
        <w:rPr>
          <w:rFonts w:ascii="Calibri Light" w:hAnsi="Calibri Light" w:cs="Calibri Light"/>
        </w:rPr>
        <w:t>verrijking</w:t>
      </w:r>
      <w:r w:rsidRPr="008F7829">
        <w:rPr>
          <w:rFonts w:ascii="Calibri Light" w:hAnsi="Calibri Light" w:cs="Calibri Light"/>
        </w:rPr>
        <w:t xml:space="preserve"> van de onderzoeksresultaten dan moet dit gemeld worden aan de </w:t>
      </w:r>
      <w:r w:rsidR="00FF16DE" w:rsidRPr="008F7829">
        <w:rPr>
          <w:rFonts w:ascii="Calibri Light" w:hAnsi="Calibri Light" w:cs="Calibri Light"/>
        </w:rPr>
        <w:t xml:space="preserve">opdrachtgever en </w:t>
      </w:r>
      <w:r w:rsidRPr="008F7829">
        <w:rPr>
          <w:rFonts w:ascii="Calibri Light" w:hAnsi="Calibri Light" w:cs="Calibri Light"/>
        </w:rPr>
        <w:t xml:space="preserve">beoogde respondent bij aanvang van de afname van het onderzoek. Als een respondent de vragenlijst inzendt dan is dat uiteraard vrijwillig. Een gemeente mag dit vrijwillig inzenden opvatten als algemene toestemming om de (verrijkte) onderzoeksresultaten niet-herleidbaar te verwerken. In de vragenlijst mogen derhalve in geen geval direct identificeerbare persoonsgegevens (personalia en adres) of BSN-nummer zijn opgenomen (ook niet in versleutelde vorm), hierop moet een inwoner kunnen vertrouwen. </w:t>
      </w:r>
    </w:p>
    <w:p w14:paraId="33524FCF" w14:textId="77777777" w:rsidR="002B0A2E" w:rsidRPr="008F7829" w:rsidRDefault="002B0A2E" w:rsidP="00C27B02">
      <w:pPr>
        <w:rPr>
          <w:rFonts w:ascii="Calibri Light" w:hAnsi="Calibri Light" w:cs="Calibri Light"/>
        </w:rPr>
      </w:pPr>
      <w:bookmarkStart w:id="46" w:name="__DdeLink__5128_3739359428"/>
      <w:bookmarkEnd w:id="46"/>
    </w:p>
    <w:p w14:paraId="77CC7A35" w14:textId="77777777" w:rsidR="002B0A2E" w:rsidRPr="008F7829" w:rsidRDefault="002B0A2E" w:rsidP="00C27B02">
      <w:pPr>
        <w:rPr>
          <w:rFonts w:ascii="Calibri Light" w:hAnsi="Calibri Light" w:cs="Calibri Light"/>
        </w:rPr>
      </w:pPr>
    </w:p>
    <w:tbl>
      <w:tblPr>
        <w:tblW w:w="9204" w:type="dxa"/>
        <w:tblInd w:w="-30" w:type="dxa"/>
        <w:tblCellMar>
          <w:left w:w="78" w:type="dxa"/>
        </w:tblCellMar>
        <w:tblLook w:val="04A0" w:firstRow="1" w:lastRow="0" w:firstColumn="1" w:lastColumn="0" w:noHBand="0" w:noVBand="1"/>
      </w:tblPr>
      <w:tblGrid>
        <w:gridCol w:w="9204"/>
      </w:tblGrid>
      <w:tr w:rsidR="002B0A2E" w:rsidRPr="008F7829" w14:paraId="3790E765" w14:textId="77777777" w:rsidTr="00807ECF">
        <w:tc>
          <w:tcPr>
            <w:tcW w:w="9204" w:type="dxa"/>
            <w:tcBorders>
              <w:top w:val="single" w:sz="4" w:space="0" w:color="auto"/>
              <w:left w:val="single" w:sz="4" w:space="0" w:color="auto"/>
              <w:bottom w:val="single" w:sz="4" w:space="0" w:color="auto"/>
              <w:right w:val="single" w:sz="4" w:space="0" w:color="auto"/>
            </w:tcBorders>
            <w:shd w:val="clear" w:color="auto" w:fill="B7CFED" w:themeFill="text2" w:themeFillTint="40"/>
            <w:tcMar>
              <w:left w:w="78" w:type="dxa"/>
            </w:tcMar>
          </w:tcPr>
          <w:p w14:paraId="7A79446D" w14:textId="77777777" w:rsidR="002B0A2E" w:rsidRPr="008F7829" w:rsidRDefault="002B0A2E" w:rsidP="00C27B02">
            <w:pPr>
              <w:rPr>
                <w:rFonts w:ascii="Calibri Light" w:hAnsi="Calibri Light" w:cs="Calibri Light"/>
              </w:rPr>
            </w:pPr>
          </w:p>
          <w:p w14:paraId="19430F7F" w14:textId="6193B89A" w:rsidR="002B0A2E" w:rsidRPr="008F7829" w:rsidRDefault="002B0A2E" w:rsidP="00C27B02">
            <w:pPr>
              <w:rPr>
                <w:rFonts w:ascii="Calibri Light" w:hAnsi="Calibri Light" w:cs="Calibri Light"/>
              </w:rPr>
            </w:pPr>
            <w:r w:rsidRPr="008F7829">
              <w:rPr>
                <w:rFonts w:ascii="Calibri Light" w:hAnsi="Calibri Light" w:cs="Calibri Light"/>
              </w:rPr>
              <w:t xml:space="preserve">Uitsluitend in het geval van correcte </w:t>
            </w:r>
            <w:r w:rsidR="00C27B02" w:rsidRPr="008F7829">
              <w:rPr>
                <w:rFonts w:ascii="Calibri Light" w:hAnsi="Calibri Light" w:cs="Calibri Light"/>
              </w:rPr>
              <w:t>verrijking</w:t>
            </w:r>
            <w:r w:rsidRPr="008F7829">
              <w:rPr>
                <w:rFonts w:ascii="Calibri Light" w:hAnsi="Calibri Light" w:cs="Calibri Light"/>
              </w:rPr>
              <w:t xml:space="preserve"> van de respondentrecords met de courante wijk-indeling van het CBS alsmede voldoende netto-respons per wijk kan Waarstaatjegemeente.nl voorzien in een (aanvullende) presentatie op benedengemeentelijk niveau.</w:t>
            </w:r>
          </w:p>
          <w:p w14:paraId="3CB64564" w14:textId="77777777" w:rsidR="002B0A2E" w:rsidRPr="008F7829" w:rsidRDefault="002B0A2E" w:rsidP="00C27B02">
            <w:pPr>
              <w:rPr>
                <w:rFonts w:ascii="Calibri Light" w:hAnsi="Calibri Light" w:cs="Calibri Light"/>
              </w:rPr>
            </w:pPr>
          </w:p>
        </w:tc>
      </w:tr>
    </w:tbl>
    <w:p w14:paraId="4D09CDE8" w14:textId="77777777" w:rsidR="002B0A2E" w:rsidRPr="008F7829" w:rsidRDefault="002B0A2E" w:rsidP="00C27B02">
      <w:pPr>
        <w:rPr>
          <w:rFonts w:ascii="Calibri Light" w:hAnsi="Calibri Light" w:cs="Calibri Light"/>
        </w:rPr>
      </w:pPr>
    </w:p>
    <w:p w14:paraId="0C2D0A50" w14:textId="77777777" w:rsidR="002B0A2E" w:rsidRPr="008F7829" w:rsidRDefault="002B0A2E" w:rsidP="00C27B02">
      <w:pPr>
        <w:rPr>
          <w:rFonts w:ascii="Calibri Light" w:hAnsi="Calibri Light" w:cs="Calibri Light"/>
        </w:rPr>
      </w:pPr>
      <w:bookmarkStart w:id="47" w:name="__DdeLink__5128_37393594281"/>
      <w:bookmarkEnd w:id="47"/>
    </w:p>
    <w:p w14:paraId="36F1480D" w14:textId="6A18ECD8" w:rsidR="002B0A2E" w:rsidRPr="008F7829" w:rsidRDefault="0047207A" w:rsidP="00C27B02">
      <w:pPr>
        <w:pStyle w:val="Heading2"/>
        <w:numPr>
          <w:ilvl w:val="1"/>
          <w:numId w:val="17"/>
        </w:numPr>
        <w:rPr>
          <w:rFonts w:ascii="Calibri Light" w:hAnsi="Calibri Light" w:cs="Calibri Light"/>
        </w:rPr>
      </w:pPr>
      <w:bookmarkStart w:id="48" w:name="_Toc456184659"/>
      <w:bookmarkEnd w:id="48"/>
      <w:r w:rsidRPr="008F7829">
        <w:rPr>
          <w:rFonts w:ascii="Calibri Light" w:hAnsi="Calibri Light" w:cs="Calibri Light"/>
        </w:rPr>
        <w:t xml:space="preserve"> </w:t>
      </w:r>
      <w:bookmarkStart w:id="49" w:name="_Toc517433831"/>
      <w:r w:rsidR="002B0A2E" w:rsidRPr="008F7829">
        <w:rPr>
          <w:rFonts w:ascii="Calibri Light" w:hAnsi="Calibri Light" w:cs="Calibri Light"/>
        </w:rPr>
        <w:t>Privacy en ethische aspecten</w:t>
      </w:r>
      <w:bookmarkEnd w:id="49"/>
    </w:p>
    <w:p w14:paraId="6165DBE9" w14:textId="77777777" w:rsidR="002B0A2E" w:rsidRPr="008F7829" w:rsidRDefault="002B0A2E" w:rsidP="00C27B02">
      <w:pPr>
        <w:rPr>
          <w:rFonts w:ascii="Calibri Light" w:hAnsi="Calibri Light" w:cs="Calibri Light"/>
        </w:rPr>
      </w:pPr>
    </w:p>
    <w:p w14:paraId="1BB25489" w14:textId="43FBEB8E" w:rsidR="002B0A2E" w:rsidRPr="008F7829" w:rsidRDefault="002B0A2E" w:rsidP="00C27B02">
      <w:pPr>
        <w:rPr>
          <w:rFonts w:ascii="Calibri Light" w:hAnsi="Calibri Light" w:cs="Calibri Light"/>
        </w:rPr>
      </w:pPr>
      <w:r w:rsidRPr="008F7829">
        <w:rPr>
          <w:rFonts w:ascii="Calibri Light" w:hAnsi="Calibri Light" w:cs="Calibri Light"/>
        </w:rPr>
        <w:t xml:space="preserve">In de Burgerpeiling worden geen gegevens verzameld of vastgelegd die - in samenhang - herleidbaar zijn tot individuele personen, </w:t>
      </w:r>
      <w:r w:rsidR="00083C84">
        <w:rPr>
          <w:rFonts w:ascii="Calibri Light" w:hAnsi="Calibri Light" w:cs="Calibri Light"/>
        </w:rPr>
        <w:t xml:space="preserve">of </w:t>
      </w:r>
      <w:r w:rsidRPr="008F7829">
        <w:rPr>
          <w:rFonts w:ascii="Calibri Light" w:hAnsi="Calibri Light" w:cs="Calibri Light"/>
        </w:rPr>
        <w:t xml:space="preserve">zonder dat daarbij onevenredige inspanning noodzakelijk is. Om </w:t>
      </w:r>
      <w:r w:rsidR="00CA4A0F">
        <w:rPr>
          <w:rFonts w:ascii="Calibri Light" w:hAnsi="Calibri Light" w:cs="Calibri Light"/>
        </w:rPr>
        <w:t>directe herleidbaarheid</w:t>
      </w:r>
      <w:r w:rsidRPr="008F7829">
        <w:rPr>
          <w:rFonts w:ascii="Calibri Light" w:hAnsi="Calibri Light" w:cs="Calibri Light"/>
        </w:rPr>
        <w:t xml:space="preserve"> te garanderen dient de mogelijkheid tot herkenning te worden uitgesloten. Resultaten worden zodanig verwerkt dat er geen enkele herleiding tot individuele personen mogelijk is. Met deze waarborgen worden de gegevens op basis van de Wet bescherming persoonsgegevens anoniem verzameld. </w:t>
      </w:r>
    </w:p>
    <w:p w14:paraId="2361CBE9" w14:textId="5C9C7B65"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43BBEADC" w14:textId="77777777" w:rsidR="00C64CDC" w:rsidRPr="008F7829" w:rsidRDefault="00C64CDC" w:rsidP="00C64CDC">
      <w:pPr>
        <w:rPr>
          <w:rFonts w:ascii="Calibri Light" w:hAnsi="Calibri Light" w:cs="Calibri Light"/>
        </w:rPr>
      </w:pPr>
    </w:p>
    <w:p w14:paraId="1B2DD975" w14:textId="5C702C8F" w:rsidR="00C64CDC" w:rsidRPr="008F7829" w:rsidRDefault="00C64CDC" w:rsidP="00C64CDC">
      <w:pPr>
        <w:rPr>
          <w:rFonts w:ascii="Calibri Light" w:hAnsi="Calibri Light" w:cs="Calibri Light"/>
        </w:rPr>
      </w:pPr>
      <w:r w:rsidRPr="008F7829">
        <w:rPr>
          <w:rFonts w:ascii="Calibri Light" w:hAnsi="Calibri Light" w:cs="Calibri Light"/>
        </w:rPr>
        <w:t>Er zijn 6 belangrijke regels die gelden bij het verwerken van persoonsgevens in het kader van de Burgerpeiling. Eigenlijk zijn dit basisregels die bij (markt)onderzoek reeds gehanteerd werden. Onderstaande regels zijn dan ook niet allemaal nieuw, maar wel van belang om aan de AVG te voldoen.</w:t>
      </w:r>
    </w:p>
    <w:p w14:paraId="0C8B37AC" w14:textId="0991C011" w:rsidR="00C64CDC" w:rsidRPr="008F7829" w:rsidRDefault="00C64CDC" w:rsidP="00C64CDC">
      <w:pPr>
        <w:rPr>
          <w:rFonts w:ascii="Calibri Light" w:hAnsi="Calibri Light" w:cs="Calibri Light"/>
        </w:rPr>
      </w:pPr>
    </w:p>
    <w:p w14:paraId="53E385D1" w14:textId="77777777" w:rsidR="00C64CDC" w:rsidRPr="008F7829" w:rsidRDefault="00C64CDC" w:rsidP="00C64CDC">
      <w:pPr>
        <w:rPr>
          <w:rFonts w:ascii="Calibri Light" w:hAnsi="Calibri Light" w:cs="Calibri Light"/>
        </w:rPr>
      </w:pPr>
    </w:p>
    <w:p w14:paraId="5A9195F0" w14:textId="1592E3DD"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Bewaar persoonsgegevens niet langer dan noodzakelijk;</w:t>
      </w:r>
    </w:p>
    <w:p w14:paraId="1E32116D" w14:textId="491D96EE"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Verzamel alleen de noodzakelijke persoonsgegevens;</w:t>
      </w:r>
    </w:p>
    <w:p w14:paraId="01D33208" w14:textId="1CC2C0D5"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Verwerk persoonsgegevens niet voor andere doelen</w:t>
      </w:r>
      <w:r w:rsidR="00E3024E">
        <w:rPr>
          <w:rFonts w:ascii="Calibri Light" w:hAnsi="Calibri Light" w:cs="Calibri Light"/>
        </w:rPr>
        <w:t xml:space="preserve"> (doelbinding)</w:t>
      </w:r>
      <w:r w:rsidRPr="008F7829">
        <w:rPr>
          <w:rFonts w:ascii="Calibri Light" w:hAnsi="Calibri Light" w:cs="Calibri Light"/>
        </w:rPr>
        <w:t>;</w:t>
      </w:r>
    </w:p>
    <w:p w14:paraId="1E330F8F" w14:textId="2BE0DD12"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Gebruik gepseudonimiseerde (persoons)gegevens in rapportages  alleen bij toestemming van de respondent;</w:t>
      </w:r>
    </w:p>
    <w:p w14:paraId="27E8B2B3" w14:textId="2A03DAA9"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Geef de respondent inzicht in het onderzoeksdoel, de -organisatie (en opdrachtgever) en de plek waar nadere informatie te vinden is;</w:t>
      </w:r>
    </w:p>
    <w:p w14:paraId="260C1F31" w14:textId="43D1C21F" w:rsidR="00C64CDC"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 xml:space="preserve">Zorg ervoor dat een persoon niet </w:t>
      </w:r>
      <w:r w:rsidR="00E3024E">
        <w:rPr>
          <w:rFonts w:ascii="Calibri Light" w:hAnsi="Calibri Light" w:cs="Calibri Light"/>
        </w:rPr>
        <w:t>(direct-)</w:t>
      </w:r>
      <w:r w:rsidRPr="008F7829">
        <w:rPr>
          <w:rFonts w:ascii="Calibri Light" w:hAnsi="Calibri Light" w:cs="Calibri Light"/>
        </w:rPr>
        <w:t>identificeerbaar is</w:t>
      </w:r>
    </w:p>
    <w:p w14:paraId="6110F427" w14:textId="439A7B60" w:rsidR="00C5684B" w:rsidRDefault="00C5684B" w:rsidP="00C64CDC">
      <w:pPr>
        <w:pStyle w:val="ListParagraph"/>
        <w:numPr>
          <w:ilvl w:val="0"/>
          <w:numId w:val="31"/>
        </w:numPr>
        <w:rPr>
          <w:rFonts w:ascii="Calibri Light" w:hAnsi="Calibri Light" w:cs="Calibri Light"/>
        </w:rPr>
      </w:pPr>
      <w:r>
        <w:rPr>
          <w:rFonts w:ascii="Calibri Light" w:hAnsi="Calibri Light" w:cs="Calibri Light"/>
        </w:rPr>
        <w:t>Citeer inwoners niet met naam</w:t>
      </w:r>
      <w:r w:rsidR="00CC5A1D">
        <w:rPr>
          <w:rFonts w:ascii="Calibri Light" w:hAnsi="Calibri Light" w:cs="Calibri Light"/>
        </w:rPr>
        <w:t xml:space="preserve"> in rapportages</w:t>
      </w:r>
    </w:p>
    <w:p w14:paraId="187BEEF0" w14:textId="39732015" w:rsidR="006A594E" w:rsidRDefault="006A594E" w:rsidP="006A594E">
      <w:pPr>
        <w:rPr>
          <w:rFonts w:ascii="Calibri Light" w:hAnsi="Calibri Light" w:cs="Calibri Light"/>
        </w:rPr>
      </w:pPr>
    </w:p>
    <w:p w14:paraId="10A29342" w14:textId="6B795ACF" w:rsidR="006A594E" w:rsidRPr="006A594E" w:rsidRDefault="006A594E" w:rsidP="006A594E">
      <w:pPr>
        <w:rPr>
          <w:rFonts w:ascii="Calibri Light" w:hAnsi="Calibri Light" w:cs="Calibri Light"/>
        </w:rPr>
      </w:pPr>
      <w:r>
        <w:rPr>
          <w:rFonts w:ascii="Calibri Light" w:hAnsi="Calibri Light" w:cs="Calibri Light"/>
        </w:rPr>
        <w:t xml:space="preserve">Let op: Indien de open antwoorden van de inwoners integraal worden gerapporteerd en samen met de reguliere rapportage worden vastgesteld in de Raad dan bestaat er een wezenlijke kans dat uitspraken van inwoners </w:t>
      </w:r>
      <w:r w:rsidR="007D6014">
        <w:rPr>
          <w:rFonts w:ascii="Calibri Light" w:hAnsi="Calibri Light" w:cs="Calibri Light"/>
        </w:rPr>
        <w:t xml:space="preserve">door derden </w:t>
      </w:r>
      <w:r>
        <w:rPr>
          <w:rFonts w:ascii="Calibri Light" w:hAnsi="Calibri Light" w:cs="Calibri Light"/>
        </w:rPr>
        <w:t>buiten de oorspronkelijke context worden geïnterpreteerd.</w:t>
      </w:r>
    </w:p>
    <w:p w14:paraId="1466F6BE" w14:textId="77777777" w:rsidR="00C64CDC" w:rsidRPr="008F7829" w:rsidRDefault="00C64CDC" w:rsidP="00C64CDC">
      <w:pPr>
        <w:pStyle w:val="ListParagraph"/>
        <w:ind w:left="720" w:firstLine="0"/>
        <w:rPr>
          <w:rFonts w:ascii="Calibri Light" w:hAnsi="Calibri Light" w:cs="Calibri Light"/>
        </w:rPr>
      </w:pPr>
    </w:p>
    <w:p w14:paraId="5F8E8AF0" w14:textId="77777777" w:rsidR="00C64CDC" w:rsidRPr="008F7829" w:rsidRDefault="00C64CDC" w:rsidP="00C64CDC">
      <w:pPr>
        <w:rPr>
          <w:rFonts w:ascii="Calibri Light" w:hAnsi="Calibri Light" w:cs="Calibri Light"/>
        </w:rPr>
      </w:pPr>
    </w:p>
    <w:p w14:paraId="12249192" w14:textId="77777777" w:rsidR="00C64CDC" w:rsidRPr="008F7829" w:rsidRDefault="00C64CDC" w:rsidP="00C64CDC">
      <w:pPr>
        <w:rPr>
          <w:rFonts w:ascii="Calibri Light" w:hAnsi="Calibri Light" w:cs="Calibri Light"/>
        </w:rPr>
      </w:pPr>
    </w:p>
    <w:p w14:paraId="79D86FB3" w14:textId="7D85B41C" w:rsidR="002B0A2E" w:rsidRPr="008F7829" w:rsidRDefault="002B0A2E" w:rsidP="00C27B02">
      <w:pPr>
        <w:pStyle w:val="Heading2"/>
        <w:numPr>
          <w:ilvl w:val="1"/>
          <w:numId w:val="17"/>
        </w:numPr>
        <w:rPr>
          <w:rFonts w:ascii="Calibri Light" w:hAnsi="Calibri Light" w:cs="Calibri Light"/>
        </w:rPr>
      </w:pPr>
      <w:bookmarkStart w:id="50" w:name="_Toc456184660"/>
      <w:bookmarkStart w:id="51" w:name="_Toc517433832"/>
      <w:bookmarkEnd w:id="50"/>
      <w:r w:rsidRPr="008F7829">
        <w:rPr>
          <w:rFonts w:ascii="Calibri Light" w:hAnsi="Calibri Light" w:cs="Calibri Light"/>
        </w:rPr>
        <w:t>Methode van afname</w:t>
      </w:r>
      <w:bookmarkEnd w:id="51"/>
    </w:p>
    <w:p w14:paraId="7F421FDB" w14:textId="77777777" w:rsidR="002B0A2E" w:rsidRPr="008F7829" w:rsidRDefault="002B0A2E" w:rsidP="00C27B02">
      <w:pPr>
        <w:rPr>
          <w:rFonts w:ascii="Calibri Light" w:hAnsi="Calibri Light" w:cs="Calibri Light"/>
        </w:rPr>
      </w:pPr>
    </w:p>
    <w:p w14:paraId="26CD2240" w14:textId="103FA442" w:rsidR="002B0A2E" w:rsidRPr="008F7829" w:rsidRDefault="002B0A2E" w:rsidP="00C27B02">
      <w:pPr>
        <w:rPr>
          <w:rFonts w:ascii="Calibri Light" w:hAnsi="Calibri Light" w:cs="Calibri Light"/>
        </w:rPr>
      </w:pPr>
      <w:r w:rsidRPr="008F7829">
        <w:rPr>
          <w:rFonts w:ascii="Calibri Light" w:hAnsi="Calibri Light" w:cs="Calibri Light"/>
        </w:rPr>
        <w:t>Voor de uitvoering van de Burgerpeiling kan een keuze worden gemaakt uit verschillende afnamemethoden. Hieronder worden de mogelijkheden toegelicht. Bij het uitvoeren van onderzoek heeft iedere afnamemethode voor- en nadelen. Laat u goed informeren door uw onderzoeksafdeling of onderzoeksbureau over een optimale benadering en inrichting v</w:t>
      </w:r>
      <w:r w:rsidR="00CA4A0F">
        <w:rPr>
          <w:rFonts w:ascii="Calibri Light" w:hAnsi="Calibri Light" w:cs="Calibri Light"/>
        </w:rPr>
        <w:t>an het onderzoek</w:t>
      </w:r>
      <w:r w:rsidRPr="008F7829">
        <w:rPr>
          <w:rFonts w:ascii="Calibri Light" w:hAnsi="Calibri Light" w:cs="Calibri Light"/>
        </w:rPr>
        <w:t xml:space="preserve">.  </w:t>
      </w:r>
    </w:p>
    <w:p w14:paraId="26A7B74F" w14:textId="77777777" w:rsidR="002B0A2E" w:rsidRPr="008F7829" w:rsidRDefault="002B0A2E" w:rsidP="00C27B02">
      <w:pPr>
        <w:rPr>
          <w:rFonts w:ascii="Calibri Light" w:hAnsi="Calibri Light" w:cs="Calibri Light"/>
        </w:rPr>
      </w:pPr>
    </w:p>
    <w:p w14:paraId="0B30252C" w14:textId="77777777" w:rsidR="002B0A2E" w:rsidRPr="008F7829" w:rsidRDefault="002B0A2E" w:rsidP="00C27B02">
      <w:pPr>
        <w:rPr>
          <w:rFonts w:ascii="Calibri Light" w:hAnsi="Calibri Light" w:cs="Calibri Light"/>
        </w:rPr>
      </w:pPr>
      <w:r w:rsidRPr="008F7829">
        <w:rPr>
          <w:rFonts w:ascii="Calibri Light" w:hAnsi="Calibri Light" w:cs="Calibri Light"/>
        </w:rPr>
        <w:t>Voor welke afnamemethode(n) ook gekozen wordt, de anonimiteit van de respondenten dient te allen tijde gegarandeerd te zijn.</w:t>
      </w:r>
    </w:p>
    <w:p w14:paraId="510EC9CC" w14:textId="77777777" w:rsidR="002B0A2E" w:rsidRPr="008F7829" w:rsidRDefault="002B0A2E" w:rsidP="00C27B02">
      <w:pPr>
        <w:rPr>
          <w:rFonts w:ascii="Calibri Light" w:hAnsi="Calibri Light" w:cs="Calibri Light"/>
        </w:rPr>
      </w:pPr>
    </w:p>
    <w:p w14:paraId="3F607585" w14:textId="593EBF07" w:rsidR="002B0A2E" w:rsidRPr="008F7829" w:rsidRDefault="002B0A2E" w:rsidP="00C27B02">
      <w:pPr>
        <w:pStyle w:val="ListParagraph"/>
        <w:numPr>
          <w:ilvl w:val="0"/>
          <w:numId w:val="18"/>
        </w:numPr>
        <w:ind w:hanging="45"/>
        <w:rPr>
          <w:rFonts w:ascii="Calibri Light" w:hAnsi="Calibri Light" w:cs="Calibri Light"/>
          <w:u w:val="single"/>
        </w:rPr>
      </w:pPr>
      <w:r w:rsidRPr="008F7829">
        <w:rPr>
          <w:rFonts w:ascii="Calibri Light" w:hAnsi="Calibri Light" w:cs="Calibri Light"/>
          <w:u w:val="single"/>
        </w:rPr>
        <w:t>Mixed-mode: Survey via het internet, schriftelijke vragenlijst op aanvraag</w:t>
      </w:r>
    </w:p>
    <w:p w14:paraId="0F6D94D2" w14:textId="77777777" w:rsidR="00CB1883" w:rsidRPr="008F7829" w:rsidRDefault="00CB1883" w:rsidP="00C27B02">
      <w:pPr>
        <w:pStyle w:val="ListParagraph"/>
        <w:rPr>
          <w:rFonts w:ascii="Calibri Light" w:hAnsi="Calibri Light" w:cs="Calibri Light"/>
          <w:u w:val="single"/>
        </w:rPr>
      </w:pPr>
    </w:p>
    <w:p w14:paraId="7289440F" w14:textId="0AB49E52" w:rsidR="002B0A2E" w:rsidRPr="008F7829" w:rsidRDefault="002B0A2E" w:rsidP="00C27B02">
      <w:pPr>
        <w:rPr>
          <w:rFonts w:ascii="Calibri Light" w:hAnsi="Calibri Light" w:cs="Calibri Light"/>
        </w:rPr>
      </w:pPr>
      <w:r w:rsidRPr="008F7829">
        <w:rPr>
          <w:rFonts w:ascii="Calibri Light" w:hAnsi="Calibri Light" w:cs="Calibri Light"/>
        </w:rPr>
        <w:t xml:space="preserve">In de Burgerpeiling wordt de online onderzoeksmethode middels een websurvey </w:t>
      </w:r>
      <w:r w:rsidR="00470732" w:rsidRPr="008F7829">
        <w:rPr>
          <w:rFonts w:ascii="Calibri Light" w:hAnsi="Calibri Light" w:cs="Calibri Light"/>
        </w:rPr>
        <w:t>vooralsnog het meest gehanteerd</w:t>
      </w:r>
      <w:r w:rsidRPr="008F7829">
        <w:rPr>
          <w:rFonts w:ascii="Calibri Light" w:hAnsi="Calibri Light" w:cs="Calibri Light"/>
        </w:rPr>
        <w:t xml:space="preserve">, met </w:t>
      </w:r>
      <w:r w:rsidR="00E064C5">
        <w:rPr>
          <w:rFonts w:ascii="Calibri Light" w:hAnsi="Calibri Light" w:cs="Calibri Light"/>
        </w:rPr>
        <w:t xml:space="preserve">daarbij </w:t>
      </w:r>
      <w:r w:rsidRPr="008F7829">
        <w:rPr>
          <w:rFonts w:ascii="Calibri Light" w:hAnsi="Calibri Light" w:cs="Calibri Light"/>
        </w:rPr>
        <w:t xml:space="preserve">de optie om een schriftelijke vragenlijst aan te vragen. </w:t>
      </w:r>
    </w:p>
    <w:p w14:paraId="1704DE00" w14:textId="77777777" w:rsidR="002B0A2E" w:rsidRPr="008F7829" w:rsidRDefault="002B0A2E" w:rsidP="00C27B02">
      <w:pPr>
        <w:rPr>
          <w:rFonts w:ascii="Calibri Light" w:hAnsi="Calibri Light" w:cs="Calibri Light"/>
        </w:rPr>
      </w:pPr>
    </w:p>
    <w:p w14:paraId="30C564DE"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Deze methode houdt in dat de beoogde respondent met een persoonlijke uitnodigingsbrief wordt aangeschreven om een websurvey of digitale vragenlijst in te vullen. In de brief is de locatie van de websurvey (Url), en een unieke inlogcode opgenomen. De code zorgt ervoor dat alleen de beoogde respondent de vragenlijst kan benaderen. Daarnaast maakt de uitnodigingsbrief melding van een telefoonnummer of e-mailadres om desgewenst een schriftelijke vragenlijst aan te vragen. Daarnaast is een telefoonnummer vermeld om eventueel een schriftelijke vragenlijst aan te vragen. </w:t>
      </w:r>
    </w:p>
    <w:p w14:paraId="1FBB5B56" w14:textId="77777777" w:rsidR="002B0A2E" w:rsidRPr="008F7829" w:rsidRDefault="002B0A2E" w:rsidP="00C27B02">
      <w:pPr>
        <w:rPr>
          <w:rFonts w:ascii="Calibri Light" w:hAnsi="Calibri Light" w:cs="Calibri Light"/>
        </w:rPr>
      </w:pPr>
    </w:p>
    <w:p w14:paraId="71ABBF0A" w14:textId="77777777" w:rsidR="002B0A2E" w:rsidRPr="008F7829" w:rsidRDefault="002B0A2E" w:rsidP="00C27B02">
      <w:pPr>
        <w:rPr>
          <w:rFonts w:ascii="Calibri Light" w:hAnsi="Calibri Light" w:cs="Calibri Light"/>
        </w:rPr>
      </w:pPr>
      <w:r w:rsidRPr="008F7829">
        <w:rPr>
          <w:rFonts w:ascii="Calibri Light" w:hAnsi="Calibri Light" w:cs="Calibri Light"/>
        </w:rPr>
        <w:t>Voordelen van deze afnamemethode zijn de grote snelheid waarmee u gegevens kunt verkrijgen, en de relatief lage kosten voor het verzamelen van de gegevens. Nadeel van deze afnamemethode is dat het voor sommige doelgroepen mogelijk een uitdaging vormt om een vragenlijst via het internet af te handelen. Daarnaast moet er een inspanning worden gepleegd (aanvragen per telefoon of e-mail door de cliënt) als de respondent wil beschikken over een schriftelijke vragenlijst.</w:t>
      </w:r>
    </w:p>
    <w:p w14:paraId="64CCE9CD" w14:textId="77777777" w:rsidR="002B0A2E" w:rsidRPr="008F7829" w:rsidRDefault="002B0A2E" w:rsidP="00C27B02">
      <w:pPr>
        <w:rPr>
          <w:rFonts w:ascii="Calibri Light" w:hAnsi="Calibri Light" w:cs="Calibri Light"/>
        </w:rPr>
      </w:pPr>
    </w:p>
    <w:p w14:paraId="24325164" w14:textId="60FB4813" w:rsidR="002B0A2E" w:rsidRPr="008F7829" w:rsidRDefault="002B0A2E" w:rsidP="00C27B02">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Mixed-mode: Schriftelijke vragenlijst in combinatie met een survey via het internet</w:t>
      </w:r>
    </w:p>
    <w:p w14:paraId="79F2F5AE" w14:textId="77777777" w:rsidR="00CB1883" w:rsidRPr="008F7829" w:rsidRDefault="00CB1883" w:rsidP="00C27B02">
      <w:pPr>
        <w:pStyle w:val="ListParagraph"/>
        <w:rPr>
          <w:rFonts w:ascii="Calibri Light" w:hAnsi="Calibri Light" w:cs="Calibri Light"/>
          <w:u w:val="single"/>
        </w:rPr>
      </w:pPr>
    </w:p>
    <w:p w14:paraId="39691CBB" w14:textId="77777777" w:rsidR="002B0A2E" w:rsidRPr="008F7829" w:rsidRDefault="002B0A2E" w:rsidP="00C27B02">
      <w:pPr>
        <w:rPr>
          <w:rFonts w:ascii="Calibri Light" w:hAnsi="Calibri Light" w:cs="Calibri Light"/>
        </w:rPr>
      </w:pPr>
      <w:r w:rsidRPr="008F7829">
        <w:rPr>
          <w:rFonts w:ascii="Calibri Light" w:hAnsi="Calibri Light" w:cs="Calibri Light"/>
        </w:rPr>
        <w:t>In deze afnamemethode ontvangt de beoogde respondent een uitnodigingsbrief samen met een schriftelijke vragenlijst (incl. gefrankeerde of portvrije retourenveloppe). In de brief wordt melding gemaakt van de locatie van de websurvey, alsmede de bijbehorende persoonlijke inloggegevens. De beoogde respondent maakt zelf de keuze voor de gewenste onderzoeksmodus: websurvey of schriftelijke vragenlijst.</w:t>
      </w:r>
    </w:p>
    <w:p w14:paraId="107FFCA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190BD6B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Voordelen van deze afnamemethode zijn de toegankelijkheid van het onderzoek, en de keuzevrijheid die geboden wordt aan de beoogde respondent. De respons van deze afnamemethode is in de regel hoger dan van de eerste afnamemethode. Deze volwaardige mixed-mode variant is vanuit logistiek oogpunt echter wel de meest complexe afnamemethode en brengt aanzienlijk meer kosten met zich mee dan variant 1. Vanwege de verschillende logistieke trajecten (digitaal en schriftelijk) is het daarnaast moeilijk om tussentijds een goed (real-time) beeld te krijgen van de voortgang in de respons. </w:t>
      </w:r>
    </w:p>
    <w:p w14:paraId="76396B6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13DADD83" w14:textId="77777777" w:rsidR="002B0A2E" w:rsidRPr="008F7829" w:rsidRDefault="002B0A2E" w:rsidP="00C27B02">
      <w:pPr>
        <w:rPr>
          <w:rFonts w:ascii="Calibri Light" w:hAnsi="Calibri Light" w:cs="Calibri Light"/>
        </w:rPr>
      </w:pPr>
      <w:r w:rsidRPr="008F7829">
        <w:rPr>
          <w:rFonts w:ascii="Calibri Light" w:hAnsi="Calibri Light" w:cs="Calibri Light"/>
          <w:b/>
        </w:rPr>
        <w:t>Let op:</w:t>
      </w:r>
      <w:r w:rsidRPr="008F7829">
        <w:rPr>
          <w:rFonts w:ascii="Calibri Light" w:hAnsi="Calibri Light" w:cs="Calibri Light"/>
        </w:rPr>
        <w:t xml:space="preserve"> Het is van belang bij de voorgaande afnamemethoden te controleren of een respondent mogelijk gebruik heeft gemaakt van zowel de websurvey als de fysieke vragenlijst. Met name afnamemethode 2 is gevoelig voor dergelijke onregelmatigheden.</w:t>
      </w:r>
    </w:p>
    <w:p w14:paraId="4E70A4F5" w14:textId="77777777" w:rsidR="002B0A2E" w:rsidRPr="008F7829" w:rsidRDefault="002B0A2E" w:rsidP="00C27B02">
      <w:pPr>
        <w:rPr>
          <w:rFonts w:ascii="Calibri Light" w:hAnsi="Calibri Light" w:cs="Calibri Light"/>
        </w:rPr>
      </w:pPr>
    </w:p>
    <w:p w14:paraId="527537F3" w14:textId="293884C2" w:rsidR="002B0A2E" w:rsidRPr="008F7829" w:rsidRDefault="002B0A2E" w:rsidP="00C27B02">
      <w:pPr>
        <w:rPr>
          <w:rFonts w:ascii="Calibri Light" w:hAnsi="Calibri Light" w:cs="Calibri Light"/>
        </w:rPr>
      </w:pPr>
      <w:r w:rsidRPr="008F7829">
        <w:rPr>
          <w:rFonts w:ascii="Calibri Light" w:hAnsi="Calibri Light" w:cs="Calibri Light"/>
        </w:rPr>
        <w:t xml:space="preserve">Wanneer gekozen wordt voor een afnamemethode waarbij een websurvey wordt gehanteerd dan is het werken met unieke inlogcodes </w:t>
      </w:r>
      <w:r w:rsidR="00470732" w:rsidRPr="008F7829">
        <w:rPr>
          <w:rFonts w:ascii="Calibri Light" w:hAnsi="Calibri Light" w:cs="Calibri Light"/>
        </w:rPr>
        <w:t xml:space="preserve">of een gelijkwaardig mechanisme </w:t>
      </w:r>
      <w:r w:rsidRPr="008F7829">
        <w:rPr>
          <w:rFonts w:ascii="Calibri Light" w:hAnsi="Calibri Light" w:cs="Calibri Light"/>
        </w:rPr>
        <w:t>een absolute voorwaarde. Hierdoor krijgt men alleen met behulp van een persoonlijke inlogcode toegang tot de vragenlijst, en kan men eventueel op een ander moment terugkeren in de vragenlijst (met behoud van eerder gegeven antwoorden). Het werken met unieke inlogcodes voorkomt dat mensen die niet zijn uitgenodigd voor deelname aan het onderzoek de vragenlijst kunnen invullen. Ten slotte kan de vragenlijst worden afgesloten bij het definitief inzenden van de antwoorden.</w:t>
      </w:r>
    </w:p>
    <w:p w14:paraId="75F04329" w14:textId="77777777" w:rsidR="002B0A2E" w:rsidRPr="008F7829" w:rsidRDefault="002B0A2E" w:rsidP="00C27B02">
      <w:pPr>
        <w:rPr>
          <w:rFonts w:ascii="Calibri Light" w:hAnsi="Calibri Light" w:cs="Calibri Light"/>
        </w:rPr>
      </w:pPr>
    </w:p>
    <w:p w14:paraId="78C819A8" w14:textId="3493F0DC" w:rsidR="00CB1883" w:rsidRDefault="002B0A2E" w:rsidP="00CA4A0F">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 xml:space="preserve">Schriftelijke vragenlijst </w:t>
      </w:r>
    </w:p>
    <w:p w14:paraId="2A8BE930" w14:textId="77777777" w:rsidR="00CA4A0F" w:rsidRPr="00CA4A0F" w:rsidRDefault="00CA4A0F" w:rsidP="00CA4A0F">
      <w:pPr>
        <w:pStyle w:val="ListParagraph"/>
        <w:ind w:left="187" w:firstLine="0"/>
        <w:rPr>
          <w:rFonts w:ascii="Calibri Light" w:hAnsi="Calibri Light" w:cs="Calibri Light"/>
          <w:u w:val="single"/>
        </w:rPr>
      </w:pPr>
    </w:p>
    <w:p w14:paraId="3E4B9786" w14:textId="5BA379B8" w:rsidR="002B0A2E" w:rsidRPr="008F7829" w:rsidRDefault="002B0A2E" w:rsidP="00C27B02">
      <w:pPr>
        <w:rPr>
          <w:rFonts w:ascii="Calibri Light" w:hAnsi="Calibri Light" w:cs="Calibri Light"/>
        </w:rPr>
      </w:pPr>
      <w:r w:rsidRPr="008F7829">
        <w:rPr>
          <w:rFonts w:ascii="Calibri Light" w:hAnsi="Calibri Light" w:cs="Calibri Light"/>
        </w:rPr>
        <w:t xml:space="preserve">De volledige schriftelijke variant is een beproefde methode in </w:t>
      </w:r>
      <w:r w:rsidR="00E3024E">
        <w:rPr>
          <w:rFonts w:ascii="Calibri Light" w:hAnsi="Calibri Light" w:cs="Calibri Light"/>
        </w:rPr>
        <w:t>inwoner</w:t>
      </w:r>
      <w:r w:rsidRPr="008F7829">
        <w:rPr>
          <w:rFonts w:ascii="Calibri Light" w:hAnsi="Calibri Light" w:cs="Calibri Light"/>
        </w:rPr>
        <w:t>onderzoek. Een beoogde respondent ontvangt de vragenlijst per post en kan deze -na afhandeling- door middel van de bijgevoegde gefrankeerde of portvrije retourenveloppe opsturen. Het voordeel van deze afnamemethode is dat het logistieke proces (in opzet) eenvoudig is. Deze methode kent echter dezelfde ongemakken als methode 2 als het gaat om tussentijdse controle op het correct afhandelen van de vragenlijst en de responsvoortgang. Deze afnamemethode is na variant 2 kostentechnisch het minst aantrekkelijk. De netto-respons van variant 3 is in de regel vergelijkbaar met veldwerkvariant 1</w:t>
      </w:r>
      <w:r w:rsidRPr="008F7829">
        <w:rPr>
          <w:rFonts w:ascii="Calibri Light" w:hAnsi="Calibri Light" w:cs="Calibri Light"/>
          <w:vertAlign w:val="superscript"/>
        </w:rPr>
        <w:footnoteReference w:id="5"/>
      </w:r>
      <w:r w:rsidRPr="008F7829">
        <w:rPr>
          <w:rFonts w:ascii="Calibri Light" w:hAnsi="Calibri Light" w:cs="Calibri Light"/>
        </w:rPr>
        <w:t>.</w:t>
      </w:r>
    </w:p>
    <w:p w14:paraId="7500D222" w14:textId="77777777" w:rsidR="002B0A2E" w:rsidRPr="008F7829" w:rsidRDefault="002B0A2E" w:rsidP="00C27B02">
      <w:pPr>
        <w:rPr>
          <w:rFonts w:ascii="Calibri Light" w:hAnsi="Calibri Light" w:cs="Calibri Light"/>
        </w:rPr>
      </w:pPr>
    </w:p>
    <w:p w14:paraId="3B8A561E" w14:textId="28753102" w:rsidR="002B0A2E" w:rsidRDefault="00E3024E" w:rsidP="00C27B02">
      <w:pPr>
        <w:pStyle w:val="ListParagraph"/>
        <w:numPr>
          <w:ilvl w:val="0"/>
          <w:numId w:val="18"/>
        </w:numPr>
        <w:ind w:hanging="187"/>
        <w:rPr>
          <w:rFonts w:ascii="Calibri Light" w:hAnsi="Calibri Light" w:cs="Calibri Light"/>
          <w:u w:val="single"/>
        </w:rPr>
      </w:pPr>
      <w:r>
        <w:rPr>
          <w:rFonts w:ascii="Calibri Light" w:hAnsi="Calibri Light" w:cs="Calibri Light"/>
          <w:u w:val="single"/>
        </w:rPr>
        <w:t>Inwonerpanel</w:t>
      </w:r>
    </w:p>
    <w:p w14:paraId="705439D7" w14:textId="77777777" w:rsidR="00CA4A0F" w:rsidRPr="008F7829" w:rsidRDefault="00CA4A0F" w:rsidP="00CA4A0F">
      <w:pPr>
        <w:pStyle w:val="ListParagraph"/>
        <w:ind w:left="187" w:firstLine="0"/>
        <w:rPr>
          <w:rFonts w:ascii="Calibri Light" w:hAnsi="Calibri Light" w:cs="Calibri Light"/>
          <w:u w:val="single"/>
        </w:rPr>
      </w:pPr>
    </w:p>
    <w:p w14:paraId="44B3BAA9" w14:textId="0C3CF522" w:rsidR="00470732" w:rsidRPr="008F7829" w:rsidRDefault="00F768D1" w:rsidP="00C27B02">
      <w:pPr>
        <w:rPr>
          <w:rFonts w:ascii="Calibri Light" w:hAnsi="Calibri Light" w:cs="Calibri Light"/>
        </w:rPr>
      </w:pPr>
      <w:r w:rsidRPr="008F7829">
        <w:rPr>
          <w:rFonts w:ascii="Calibri Light" w:hAnsi="Calibri Light" w:cs="Calibri Light"/>
        </w:rPr>
        <w:t>H</w:t>
      </w:r>
      <w:r w:rsidR="002B0A2E" w:rsidRPr="008F7829">
        <w:rPr>
          <w:rFonts w:ascii="Calibri Light" w:hAnsi="Calibri Light" w:cs="Calibri Light"/>
        </w:rPr>
        <w:t xml:space="preserve">et </w:t>
      </w:r>
      <w:r w:rsidRPr="008F7829">
        <w:rPr>
          <w:rFonts w:ascii="Calibri Light" w:hAnsi="Calibri Light" w:cs="Calibri Light"/>
        </w:rPr>
        <w:t xml:space="preserve">is </w:t>
      </w:r>
      <w:r w:rsidR="002B0A2E" w:rsidRPr="008F7829">
        <w:rPr>
          <w:rFonts w:ascii="Calibri Light" w:hAnsi="Calibri Light" w:cs="Calibri Light"/>
        </w:rPr>
        <w:t xml:space="preserve">toegestaan om een </w:t>
      </w:r>
      <w:r w:rsidR="00E3024E">
        <w:rPr>
          <w:rFonts w:ascii="Calibri Light" w:hAnsi="Calibri Light" w:cs="Calibri Light"/>
        </w:rPr>
        <w:t>inwonerpanel</w:t>
      </w:r>
      <w:r w:rsidR="002B0A2E" w:rsidRPr="008F7829">
        <w:rPr>
          <w:rFonts w:ascii="Calibri Light" w:hAnsi="Calibri Light" w:cs="Calibri Light"/>
        </w:rPr>
        <w:t xml:space="preserve"> (website of app) toe te passen</w:t>
      </w:r>
      <w:r w:rsidRPr="008F7829">
        <w:rPr>
          <w:rFonts w:ascii="Calibri Light" w:hAnsi="Calibri Light" w:cs="Calibri Light"/>
        </w:rPr>
        <w:t xml:space="preserve"> ten behoeve van de Burgerpeiling</w:t>
      </w:r>
      <w:r w:rsidR="002B0A2E" w:rsidRPr="008F7829">
        <w:rPr>
          <w:rFonts w:ascii="Calibri Light" w:hAnsi="Calibri Light" w:cs="Calibri Light"/>
        </w:rPr>
        <w:t xml:space="preserve">. Het </w:t>
      </w:r>
      <w:r w:rsidR="00E3024E">
        <w:rPr>
          <w:rFonts w:ascii="Calibri Light" w:hAnsi="Calibri Light" w:cs="Calibri Light"/>
        </w:rPr>
        <w:t>inwonerpanel</w:t>
      </w:r>
      <w:r w:rsidR="002B0A2E" w:rsidRPr="008F7829">
        <w:rPr>
          <w:rFonts w:ascii="Calibri Light" w:hAnsi="Calibri Light" w:cs="Calibri Light"/>
        </w:rPr>
        <w:t xml:space="preserve"> moet </w:t>
      </w:r>
      <w:r w:rsidR="007105C5">
        <w:rPr>
          <w:rFonts w:ascii="Calibri Light" w:hAnsi="Calibri Light" w:cs="Calibri Light"/>
        </w:rPr>
        <w:t>vrij toegankelijk zijn voor geïnteresseerden en</w:t>
      </w:r>
      <w:r w:rsidR="002B0A2E" w:rsidRPr="008F7829">
        <w:rPr>
          <w:rFonts w:ascii="Calibri Light" w:hAnsi="Calibri Light" w:cs="Calibri Light"/>
        </w:rPr>
        <w:t xml:space="preserve"> een goede afspiegeling vormen van de bevol</w:t>
      </w:r>
      <w:r w:rsidR="00333E80" w:rsidRPr="008F7829">
        <w:rPr>
          <w:rFonts w:ascii="Calibri Light" w:hAnsi="Calibri Light" w:cs="Calibri Light"/>
        </w:rPr>
        <w:t>king</w:t>
      </w:r>
      <w:r w:rsidR="002B0A2E" w:rsidRPr="008F7829">
        <w:rPr>
          <w:rFonts w:ascii="Calibri Light" w:hAnsi="Calibri Light" w:cs="Calibri Light"/>
        </w:rPr>
        <w:t xml:space="preserve"> van de gemeente</w:t>
      </w:r>
      <w:r w:rsidR="007105C5">
        <w:rPr>
          <w:rFonts w:ascii="Calibri Light" w:hAnsi="Calibri Light" w:cs="Calibri Light"/>
        </w:rPr>
        <w:t>.</w:t>
      </w:r>
      <w:r w:rsidR="002B0A2E" w:rsidRPr="008F7829">
        <w:rPr>
          <w:rFonts w:ascii="Calibri Light" w:hAnsi="Calibri Light" w:cs="Calibri Light"/>
        </w:rPr>
        <w:t xml:space="preserve"> </w:t>
      </w:r>
      <w:r w:rsidR="006E64B1" w:rsidRPr="008F7829">
        <w:rPr>
          <w:rFonts w:ascii="Calibri Light" w:hAnsi="Calibri Light" w:cs="Calibri Light"/>
        </w:rPr>
        <w:t xml:space="preserve">Het </w:t>
      </w:r>
      <w:r w:rsidR="006E64B1">
        <w:rPr>
          <w:rFonts w:ascii="Calibri Light" w:hAnsi="Calibri Light" w:cs="Calibri Light"/>
        </w:rPr>
        <w:t>inwonerpanel</w:t>
      </w:r>
      <w:r w:rsidR="006E64B1" w:rsidRPr="008F7829">
        <w:rPr>
          <w:rFonts w:ascii="Calibri Light" w:hAnsi="Calibri Light" w:cs="Calibri Light"/>
        </w:rPr>
        <w:t xml:space="preserve"> </w:t>
      </w:r>
      <w:r w:rsidR="006E64B1">
        <w:rPr>
          <w:rFonts w:ascii="Calibri Light" w:hAnsi="Calibri Light" w:cs="Calibri Light"/>
        </w:rPr>
        <w:t xml:space="preserve"> </w:t>
      </w:r>
      <w:r w:rsidR="002B0A2E" w:rsidRPr="008F7829">
        <w:rPr>
          <w:rFonts w:ascii="Calibri Light" w:hAnsi="Calibri Light" w:cs="Calibri Light"/>
        </w:rPr>
        <w:t xml:space="preserve">moet </w:t>
      </w:r>
      <w:r w:rsidR="007105C5">
        <w:rPr>
          <w:rFonts w:ascii="Calibri Light" w:hAnsi="Calibri Light" w:cs="Calibri Light"/>
        </w:rPr>
        <w:t>samenvallen</w:t>
      </w:r>
      <w:r w:rsidR="002B0A2E" w:rsidRPr="008F7829">
        <w:rPr>
          <w:rFonts w:ascii="Calibri Light" w:hAnsi="Calibri Light" w:cs="Calibri Light"/>
        </w:rPr>
        <w:t xml:space="preserve"> </w:t>
      </w:r>
      <w:r w:rsidR="007105C5">
        <w:rPr>
          <w:rFonts w:ascii="Calibri Light" w:hAnsi="Calibri Light" w:cs="Calibri Light"/>
        </w:rPr>
        <w:t xml:space="preserve">met het </w:t>
      </w:r>
      <w:r w:rsidR="002B0A2E" w:rsidRPr="008F7829">
        <w:rPr>
          <w:rFonts w:ascii="Calibri Light" w:hAnsi="Calibri Light" w:cs="Calibri Light"/>
        </w:rPr>
        <w:t>steekproefkader</w:t>
      </w:r>
      <w:r w:rsidR="006E64B1">
        <w:rPr>
          <w:rFonts w:ascii="Calibri Light" w:hAnsi="Calibri Light" w:cs="Calibri Light"/>
        </w:rPr>
        <w:t xml:space="preserve"> en </w:t>
      </w:r>
      <w:r w:rsidR="002B0A2E" w:rsidRPr="008F7829">
        <w:rPr>
          <w:rFonts w:ascii="Calibri Light" w:hAnsi="Calibri Light" w:cs="Calibri Light"/>
        </w:rPr>
        <w:t xml:space="preserve">voldoende deelnemers </w:t>
      </w:r>
      <w:r w:rsidR="006E64B1">
        <w:rPr>
          <w:rFonts w:ascii="Calibri Light" w:hAnsi="Calibri Light" w:cs="Calibri Light"/>
        </w:rPr>
        <w:t xml:space="preserve">omvatten </w:t>
      </w:r>
      <w:r w:rsidR="002B0A2E" w:rsidRPr="008F7829">
        <w:rPr>
          <w:rFonts w:ascii="Calibri Light" w:hAnsi="Calibri Light" w:cs="Calibri Light"/>
        </w:rPr>
        <w:t xml:space="preserve">om de vereiste netto respons mogelijk te maken (op basis van een geschatte responsratio van </w:t>
      </w:r>
      <w:r w:rsidR="00E3024E">
        <w:rPr>
          <w:rFonts w:ascii="Calibri Light" w:hAnsi="Calibri Light" w:cs="Calibri Light"/>
        </w:rPr>
        <w:t>25</w:t>
      </w:r>
      <w:r w:rsidR="002B0A2E" w:rsidRPr="008F7829">
        <w:rPr>
          <w:rFonts w:ascii="Calibri Light" w:hAnsi="Calibri Light" w:cs="Calibri Light"/>
        </w:rPr>
        <w:t xml:space="preserve">%). De respondent records in de dataset worden uiteindelijk gewogen op de paramater ‘leeftijd’ (en evt. wijk/kern) zoals in de andere afnamemethoden ook het geval is. </w:t>
      </w:r>
      <w:r w:rsidR="00470732" w:rsidRPr="008F7829">
        <w:rPr>
          <w:rFonts w:ascii="Calibri Light" w:hAnsi="Calibri Light" w:cs="Calibri Light"/>
        </w:rPr>
        <w:t xml:space="preserve">Het is van belang hier te waarbogen dat bij uitnodiging van een panellid voor deelname aan de peiling slechts een </w:t>
      </w:r>
      <w:r w:rsidR="00470732" w:rsidRPr="008F7829">
        <w:rPr>
          <w:rFonts w:ascii="Calibri Light" w:hAnsi="Calibri Light" w:cs="Calibri Light"/>
        </w:rPr>
        <w:lastRenderedPageBreak/>
        <w:t xml:space="preserve">persoon per huishouden in het onderzoek wordt betrokken. </w:t>
      </w:r>
    </w:p>
    <w:p w14:paraId="0C8AFA64" w14:textId="77777777" w:rsidR="002B0A2E" w:rsidRPr="008F7829" w:rsidRDefault="002B0A2E" w:rsidP="00C27B02">
      <w:pPr>
        <w:rPr>
          <w:rFonts w:ascii="Calibri Light" w:hAnsi="Calibri Light" w:cs="Calibri Light"/>
        </w:rPr>
      </w:pPr>
    </w:p>
    <w:p w14:paraId="4AB4809B" w14:textId="1994DBF7" w:rsidR="002B0A2E" w:rsidRDefault="002B0A2E" w:rsidP="00C27B02">
      <w:pPr>
        <w:rPr>
          <w:rFonts w:ascii="Calibri Light" w:hAnsi="Calibri Light" w:cs="Calibri Light"/>
        </w:rPr>
      </w:pPr>
      <w:r w:rsidRPr="008F7829">
        <w:rPr>
          <w:rFonts w:ascii="Calibri Light" w:hAnsi="Calibri Light" w:cs="Calibri Light"/>
        </w:rPr>
        <w:t xml:space="preserve">Het is uiteraard mogelijk om het </w:t>
      </w:r>
      <w:r w:rsidR="00E3024E">
        <w:rPr>
          <w:rFonts w:ascii="Calibri Light" w:hAnsi="Calibri Light" w:cs="Calibri Light"/>
        </w:rPr>
        <w:t>inwonerpanel</w:t>
      </w:r>
      <w:r w:rsidRPr="008F7829">
        <w:rPr>
          <w:rFonts w:ascii="Calibri Light" w:hAnsi="Calibri Light" w:cs="Calibri Light"/>
        </w:rPr>
        <w:t xml:space="preserve"> in een mixed-mode veldwerkvariant te hanteren.  </w:t>
      </w:r>
    </w:p>
    <w:p w14:paraId="7EC7588F" w14:textId="409D713E" w:rsidR="00CC5A1D" w:rsidRDefault="00CC5A1D" w:rsidP="00C27B02">
      <w:pPr>
        <w:rPr>
          <w:rFonts w:ascii="Calibri Light" w:hAnsi="Calibri Light" w:cs="Calibri Light"/>
        </w:rPr>
      </w:pPr>
    </w:p>
    <w:p w14:paraId="730E24C6" w14:textId="67AE77A3" w:rsidR="00CC5A1D" w:rsidRPr="008F7829" w:rsidRDefault="00CC5A1D" w:rsidP="00C27B02">
      <w:pPr>
        <w:rPr>
          <w:rFonts w:ascii="Calibri Light" w:hAnsi="Calibri Light" w:cs="Calibri Light"/>
        </w:rPr>
      </w:pPr>
      <w:r>
        <w:rPr>
          <w:rFonts w:ascii="Calibri Light" w:hAnsi="Calibri Light" w:cs="Calibri Light"/>
        </w:rPr>
        <w:t xml:space="preserve">Het is niet noodzakelijk om alle themavelden in </w:t>
      </w:r>
      <w:r w:rsidR="007232D7" w:rsidRPr="007232D7">
        <w:rPr>
          <w:rFonts w:ascii="Calibri Light" w:hAnsi="Calibri Light" w:cs="Calibri Light"/>
        </w:rPr>
        <w:t>éé</w:t>
      </w:r>
      <w:r>
        <w:rPr>
          <w:rFonts w:ascii="Calibri Light" w:hAnsi="Calibri Light" w:cs="Calibri Light"/>
        </w:rPr>
        <w:t>n k</w:t>
      </w:r>
      <w:r w:rsidR="007232D7">
        <w:rPr>
          <w:rFonts w:ascii="Calibri Light" w:hAnsi="Calibri Light" w:cs="Calibri Light"/>
        </w:rPr>
        <w:t>eer (uitnodiging)</w:t>
      </w:r>
      <w:r>
        <w:rPr>
          <w:rFonts w:ascii="Calibri Light" w:hAnsi="Calibri Light" w:cs="Calibri Light"/>
        </w:rPr>
        <w:t xml:space="preserve"> voor te leggen in een inwonerpanel. Het voorleggen mag </w:t>
      </w:r>
      <w:r w:rsidR="007232D7">
        <w:rPr>
          <w:rFonts w:ascii="Calibri Light" w:hAnsi="Calibri Light" w:cs="Calibri Light"/>
        </w:rPr>
        <w:t xml:space="preserve">op verschillende momenten </w:t>
      </w:r>
      <w:r>
        <w:rPr>
          <w:rFonts w:ascii="Calibri Light" w:hAnsi="Calibri Light" w:cs="Calibri Light"/>
        </w:rPr>
        <w:t xml:space="preserve">per thema of combinatie van thema’s zolang alle themavelden binnen een periode van 6 maanden worden uitgevraagd. </w:t>
      </w:r>
    </w:p>
    <w:p w14:paraId="09B68F95" w14:textId="77777777" w:rsidR="002B0A2E" w:rsidRPr="008F7829" w:rsidRDefault="002B0A2E" w:rsidP="00C27B02">
      <w:pPr>
        <w:rPr>
          <w:rFonts w:ascii="Calibri Light" w:hAnsi="Calibri Light" w:cs="Calibri Light"/>
        </w:rPr>
      </w:pPr>
    </w:p>
    <w:p w14:paraId="3BAEEF5E" w14:textId="77777777" w:rsidR="002B0A2E" w:rsidRPr="008F7829" w:rsidRDefault="002B0A2E" w:rsidP="00C27B02">
      <w:pPr>
        <w:rPr>
          <w:rFonts w:ascii="Calibri Light" w:hAnsi="Calibri Light" w:cs="Calibri Light"/>
        </w:rPr>
      </w:pPr>
    </w:p>
    <w:p w14:paraId="4121B161" w14:textId="3CD91943" w:rsidR="002B0A2E" w:rsidRPr="008F7829" w:rsidRDefault="002B0A2E" w:rsidP="00C27B02">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‘Open’ uitnodiging via website of app</w:t>
      </w:r>
    </w:p>
    <w:p w14:paraId="5658AA64" w14:textId="77777777" w:rsidR="00CB1883" w:rsidRPr="008F7829" w:rsidRDefault="00CB1883" w:rsidP="00C27B02">
      <w:pPr>
        <w:rPr>
          <w:rFonts w:ascii="Calibri Light" w:hAnsi="Calibri Light" w:cs="Calibri Light"/>
        </w:rPr>
      </w:pPr>
    </w:p>
    <w:p w14:paraId="449EB3F9" w14:textId="606BAA5E" w:rsidR="002B0A2E" w:rsidRPr="008F7829" w:rsidRDefault="002B0A2E" w:rsidP="00C27B02">
      <w:pPr>
        <w:rPr>
          <w:rFonts w:ascii="Calibri Light" w:hAnsi="Calibri Light" w:cs="Calibri Light"/>
        </w:rPr>
      </w:pPr>
      <w:r w:rsidRPr="008F7829">
        <w:rPr>
          <w:rFonts w:ascii="Calibri Light" w:hAnsi="Calibri Light" w:cs="Calibri Light"/>
        </w:rPr>
        <w:t>Het is denkbaar dat er geen persoons</w:t>
      </w:r>
      <w:r w:rsidR="00AB705B">
        <w:rPr>
          <w:rFonts w:ascii="Calibri Light" w:hAnsi="Calibri Light" w:cs="Calibri Light"/>
        </w:rPr>
        <w:t>- of doel</w:t>
      </w:r>
      <w:r w:rsidRPr="008F7829">
        <w:rPr>
          <w:rFonts w:ascii="Calibri Light" w:hAnsi="Calibri Light" w:cs="Calibri Light"/>
        </w:rPr>
        <w:t>gericht</w:t>
      </w:r>
      <w:r w:rsidR="00AB705B">
        <w:rPr>
          <w:rFonts w:ascii="Calibri Light" w:hAnsi="Calibri Light" w:cs="Calibri Light"/>
        </w:rPr>
        <w:t>e</w:t>
      </w:r>
      <w:r w:rsidRPr="008F7829">
        <w:rPr>
          <w:rFonts w:ascii="Calibri Light" w:hAnsi="Calibri Light" w:cs="Calibri Light"/>
        </w:rPr>
        <w:t xml:space="preserve"> uitnodiging uitgaat op basis van een vooraf samengestelde steekproef, maar een open uitnodiging via een website, app of brief. Inwoners kunnen dan op eigen initiatief deelnemen aan de Burgerpeiling. </w:t>
      </w:r>
    </w:p>
    <w:p w14:paraId="176B3A37" w14:textId="77777777" w:rsidR="002B0A2E" w:rsidRPr="008F7829" w:rsidRDefault="002B0A2E" w:rsidP="00C27B02">
      <w:pPr>
        <w:rPr>
          <w:rFonts w:ascii="Calibri Light" w:hAnsi="Calibri Light" w:cs="Calibri Light"/>
        </w:rPr>
      </w:pPr>
    </w:p>
    <w:p w14:paraId="07A512E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Er zijn daarin in principe twee mogelijkheden: </w:t>
      </w:r>
    </w:p>
    <w:p w14:paraId="62D29688" w14:textId="77777777" w:rsidR="002B0A2E" w:rsidRPr="008F7829" w:rsidRDefault="002B0A2E" w:rsidP="00C27B02">
      <w:pPr>
        <w:pStyle w:val="ListParagraph"/>
        <w:numPr>
          <w:ilvl w:val="0"/>
          <w:numId w:val="11"/>
        </w:numPr>
        <w:rPr>
          <w:rFonts w:ascii="Calibri Light" w:hAnsi="Calibri Light" w:cs="Calibri Light"/>
        </w:rPr>
      </w:pPr>
      <w:r w:rsidRPr="008F7829">
        <w:rPr>
          <w:rFonts w:ascii="Calibri Light" w:hAnsi="Calibri Light" w:cs="Calibri Light"/>
        </w:rPr>
        <w:t xml:space="preserve">Een inwoner registreert zich voor een panel (via website of app) waardoor te bepalen is wat de woonlocatie is (op basis van postcode). De methoden om unieke respondenten te waarborgen zijn legio.  </w:t>
      </w:r>
    </w:p>
    <w:p w14:paraId="43E5DA37" w14:textId="77777777" w:rsidR="002B0A2E" w:rsidRPr="008F7829" w:rsidRDefault="002B0A2E" w:rsidP="00C27B02">
      <w:pPr>
        <w:pStyle w:val="ListParagraph"/>
        <w:numPr>
          <w:ilvl w:val="0"/>
          <w:numId w:val="11"/>
        </w:numPr>
        <w:rPr>
          <w:rFonts w:ascii="Calibri Light" w:hAnsi="Calibri Light" w:cs="Calibri Light"/>
        </w:rPr>
      </w:pPr>
      <w:r w:rsidRPr="008F7829">
        <w:rPr>
          <w:rFonts w:ascii="Calibri Light" w:hAnsi="Calibri Light" w:cs="Calibri Light"/>
        </w:rPr>
        <w:t xml:space="preserve">Een inwoner neemt bij gelegenheid deel (website of app) waarbij op basis van ip-adres (bij benadering) kan worden bepaald of een huishouden inmiddels heeft deelgenomen. In de vragenlijst moet de postcode worden uitgevraagd om de locatie van een respondent te bepalen. </w:t>
      </w:r>
    </w:p>
    <w:p w14:paraId="63F13EA7" w14:textId="77777777" w:rsidR="002B0A2E" w:rsidRPr="008F7829" w:rsidRDefault="002B0A2E" w:rsidP="00C27B02">
      <w:pPr>
        <w:rPr>
          <w:rFonts w:ascii="Calibri Light" w:hAnsi="Calibri Light" w:cs="Calibri Light"/>
        </w:rPr>
      </w:pPr>
    </w:p>
    <w:p w14:paraId="38FD823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Zowel in variant 1 en variant 2 kunnen de (vier) themavelden op verschillende momenten worden voorgelegd. Zorg er voor dat de vraagstelling ‘wat is uw leeftijd’ (ch07) bij aanvang van het onderzoek wordt voorgelegd (of wordt afgeleid uit de registratiegegevens van de respondent). </w:t>
      </w:r>
    </w:p>
    <w:p w14:paraId="103B0E7E" w14:textId="096348D8" w:rsidR="002B0A2E" w:rsidRPr="008F7829" w:rsidRDefault="0047207A" w:rsidP="00C27B02">
      <w:pPr>
        <w:rPr>
          <w:rFonts w:ascii="Calibri Light" w:hAnsi="Calibri Light" w:cs="Calibri Light"/>
        </w:rPr>
      </w:pPr>
      <w:r w:rsidRPr="008F7829">
        <w:rPr>
          <w:rFonts w:ascii="Calibri Light" w:hAnsi="Calibri Light" w:cs="Calibri Light"/>
        </w:rPr>
        <w:br/>
      </w:r>
      <w:r w:rsidR="002B0A2E" w:rsidRPr="008F7829">
        <w:rPr>
          <w:rFonts w:ascii="Calibri Light" w:hAnsi="Calibri Light" w:cs="Calibri Light"/>
        </w:rPr>
        <w:t xml:space="preserve">Voordelen van afnamemethode 4 en 5 zijn de grote snelheid waarmee u gegevens kunt verkrijgen, de hoge respons en de lage uitvoeringskosten. Nadeel van deze afnamemethode is dat het voor sommige doelgroepen mogelijk een uitdaging vormt om een vragenlijst via website of app  af te handelen. </w:t>
      </w:r>
    </w:p>
    <w:p w14:paraId="40EE3B12" w14:textId="0E5CE8A6" w:rsidR="00470732" w:rsidRPr="008F7829" w:rsidRDefault="00470732" w:rsidP="00C27B02">
      <w:pPr>
        <w:rPr>
          <w:rFonts w:ascii="Calibri Light" w:hAnsi="Calibri Light" w:cs="Calibri Light"/>
        </w:rPr>
      </w:pPr>
    </w:p>
    <w:p w14:paraId="1D55EA3E" w14:textId="55CFE5FA" w:rsidR="00470732" w:rsidRPr="008F7829" w:rsidRDefault="00470732" w:rsidP="00C27B02">
      <w:pPr>
        <w:rPr>
          <w:rFonts w:ascii="Calibri Light" w:hAnsi="Calibri Light" w:cs="Calibri Light"/>
        </w:rPr>
      </w:pPr>
      <w:r w:rsidRPr="008F7829">
        <w:rPr>
          <w:rFonts w:ascii="Calibri Light" w:hAnsi="Calibri Light" w:cs="Calibri Light"/>
        </w:rPr>
        <w:t xml:space="preserve">VNG Realisatie past een outlier-analyse toe om ervoor te zorgen </w:t>
      </w:r>
      <w:r w:rsidR="00893986" w:rsidRPr="008F7829">
        <w:rPr>
          <w:rFonts w:ascii="Calibri Light" w:hAnsi="Calibri Light" w:cs="Calibri Light"/>
        </w:rPr>
        <w:t>dat de resultaten worden genormaliseerd. Dat betekent dat bij deze veldwerkmethode de dataset aan VNG Realisatie wordt aangeleverd, deze wordt geschoond van outliers en vervolgens wordt teruggeleverd aan het onderzoeksbureau of de onderzoeksafdeling voor verdere verwerking</w:t>
      </w:r>
      <w:r w:rsidR="00643F44" w:rsidRPr="008F7829">
        <w:rPr>
          <w:rFonts w:ascii="Calibri Light" w:hAnsi="Calibri Light" w:cs="Calibri Light"/>
        </w:rPr>
        <w:t xml:space="preserve"> en rapportage</w:t>
      </w:r>
      <w:r w:rsidR="00893986" w:rsidRPr="008F7829">
        <w:rPr>
          <w:rFonts w:ascii="Calibri Light" w:hAnsi="Calibri Light" w:cs="Calibri Light"/>
        </w:rPr>
        <w:t xml:space="preserve">. </w:t>
      </w:r>
      <w:r w:rsidR="00AB705B">
        <w:rPr>
          <w:rFonts w:ascii="Calibri Light" w:hAnsi="Calibri Light" w:cs="Calibri Light"/>
        </w:rPr>
        <w:t xml:space="preserve">Maak bij aanlevering van de onderzoeksresultaten expliciet wanneer er een open-uitnodiging is gehanteerd. </w:t>
      </w:r>
    </w:p>
    <w:p w14:paraId="44A7B73D"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712D733A" w14:textId="4F2A9726"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52" w:name="_Toc517433833"/>
      <w:r w:rsidR="002B0A2E" w:rsidRPr="008F7829">
        <w:rPr>
          <w:rFonts w:ascii="Calibri Light" w:hAnsi="Calibri Light" w:cs="Calibri Light"/>
        </w:rPr>
        <w:t>Contracteren van respondenten</w:t>
      </w:r>
      <w:bookmarkEnd w:id="52"/>
    </w:p>
    <w:p w14:paraId="77AA70A0" w14:textId="77777777" w:rsidR="002B0A2E" w:rsidRPr="008F7829" w:rsidRDefault="002B0A2E" w:rsidP="00C27B02">
      <w:pPr>
        <w:rPr>
          <w:rFonts w:ascii="Calibri Light" w:hAnsi="Calibri Light" w:cs="Calibri Light"/>
        </w:rPr>
      </w:pPr>
    </w:p>
    <w:p w14:paraId="60AFB45E" w14:textId="7BA9ED80" w:rsidR="002B0A2E" w:rsidRPr="008F7829" w:rsidRDefault="002B0A2E" w:rsidP="00C27B02">
      <w:pPr>
        <w:rPr>
          <w:rFonts w:ascii="Calibri Light" w:hAnsi="Calibri Light" w:cs="Calibri Light"/>
        </w:rPr>
      </w:pPr>
      <w:r w:rsidRPr="008F7829">
        <w:rPr>
          <w:rFonts w:ascii="Calibri Light" w:hAnsi="Calibri Light" w:cs="Calibri Light"/>
        </w:rPr>
        <w:t xml:space="preserve">Beoogde respondenten worden door middel van een persoonlijke brief </w:t>
      </w:r>
      <w:r w:rsidR="005339A8">
        <w:rPr>
          <w:rFonts w:ascii="Calibri Light" w:hAnsi="Calibri Light" w:cs="Calibri Light"/>
        </w:rPr>
        <w:t xml:space="preserve">of kaart </w:t>
      </w:r>
      <w:r w:rsidRPr="008F7829">
        <w:rPr>
          <w:rFonts w:ascii="Calibri Light" w:hAnsi="Calibri Light" w:cs="Calibri Light"/>
        </w:rPr>
        <w:t xml:space="preserve">uitgenodigd voor het </w:t>
      </w:r>
      <w:r w:rsidR="000F68FE" w:rsidRPr="008F7829">
        <w:rPr>
          <w:rFonts w:ascii="Calibri Light" w:hAnsi="Calibri Light" w:cs="Calibri Light"/>
        </w:rPr>
        <w:t>inwoner</w:t>
      </w:r>
      <w:r w:rsidRPr="008F7829">
        <w:rPr>
          <w:rFonts w:ascii="Calibri Light" w:hAnsi="Calibri Light" w:cs="Calibri Light"/>
        </w:rPr>
        <w:t xml:space="preserve">onderzoek. In de brief wordt de beoogde respondent enthousiast gemaakt voor deelname aan het onderzoek. In de brief komt onder meer het doel van het onderzoek aan de orde, en de (eventuele) stappen die volgen op het vrijgeven van de onderzoeksresultaten. Bij voorkeur is de brief ondertekend door (een lid van) het college van B&amp;W en/of de gemeentesecretaris. Een voorbeeldbrief is opgenomen in de bijlage van dit protocol. </w:t>
      </w:r>
    </w:p>
    <w:p w14:paraId="4FA758EF" w14:textId="77777777" w:rsidR="002B0A2E" w:rsidRPr="008F7829" w:rsidRDefault="002B0A2E" w:rsidP="00C27B02">
      <w:pPr>
        <w:rPr>
          <w:rFonts w:ascii="Calibri Light" w:hAnsi="Calibri Light" w:cs="Calibri Light"/>
        </w:rPr>
      </w:pPr>
    </w:p>
    <w:p w14:paraId="352DCE5D" w14:textId="05882B8E" w:rsidR="00CB1883" w:rsidRPr="00AB705B" w:rsidRDefault="002B0A2E" w:rsidP="00AB705B">
      <w:pPr>
        <w:pStyle w:val="ListParagraph"/>
        <w:ind w:hanging="394"/>
        <w:rPr>
          <w:rFonts w:ascii="Calibri Light" w:hAnsi="Calibri Light" w:cs="Calibri Light"/>
          <w:i/>
        </w:rPr>
      </w:pPr>
      <w:r w:rsidRPr="00AB705B">
        <w:rPr>
          <w:rFonts w:ascii="Calibri Light" w:hAnsi="Calibri Light" w:cs="Calibri Light"/>
          <w:i/>
        </w:rPr>
        <w:t>Responsverhogende maatregelen</w:t>
      </w:r>
    </w:p>
    <w:p w14:paraId="7221944D" w14:textId="77777777" w:rsidR="002B0A2E" w:rsidRPr="008F7829" w:rsidRDefault="002B0A2E" w:rsidP="00C27B02">
      <w:pPr>
        <w:rPr>
          <w:rFonts w:ascii="Calibri Light" w:hAnsi="Calibri Light" w:cs="Calibri Light"/>
        </w:rPr>
      </w:pPr>
      <w:r w:rsidRPr="008F7829">
        <w:rPr>
          <w:rFonts w:ascii="Calibri Light" w:hAnsi="Calibri Light" w:cs="Calibri Light"/>
        </w:rPr>
        <w:t>Om een voldoende hoge netto respons te behalen kunnen een aantal responsverhogende maatregelen worden uitgevoerd:</w:t>
      </w:r>
    </w:p>
    <w:p w14:paraId="0D4334ED" w14:textId="77777777" w:rsidR="002B0A2E" w:rsidRPr="008F7829" w:rsidRDefault="002B0A2E" w:rsidP="00C27B02">
      <w:pPr>
        <w:rPr>
          <w:rFonts w:ascii="Calibri Light" w:hAnsi="Calibri Light" w:cs="Calibri Light"/>
        </w:rPr>
      </w:pPr>
    </w:p>
    <w:p w14:paraId="665231C0" w14:textId="77777777"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vooraankondiging van het onderzoek in de lokale krant, via de social media en op de gemeentelijke website. Maak duidelijk wat het belang van het onderzoek is, wanneer de resultaten worden teruggekoppeld en wat er met de resultaten wordt gedaan;</w:t>
      </w:r>
    </w:p>
    <w:p w14:paraId="7A4B81CA" w14:textId="77777777"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vooraankondiging middels een persoonsgerichte brief;</w:t>
      </w:r>
    </w:p>
    <w:p w14:paraId="3DBF29EE" w14:textId="299984B9"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aanmoediging op Twitter, Facebook of andere sociale media</w:t>
      </w:r>
      <w:r w:rsidR="00893986" w:rsidRPr="008F7829">
        <w:rPr>
          <w:rStyle w:val="FootnoteReference"/>
          <w:rFonts w:ascii="Calibri Light" w:hAnsi="Calibri Light" w:cs="Calibri Light"/>
        </w:rPr>
        <w:footnoteReference w:id="6"/>
      </w:r>
      <w:r w:rsidRPr="008F7829">
        <w:rPr>
          <w:rFonts w:ascii="Calibri Light" w:hAnsi="Calibri Light" w:cs="Calibri Light"/>
        </w:rPr>
        <w:t xml:space="preserve"> voorafgaand en lopende het onderzoek door de gemeente, raadsleden en politieke partijen.</w:t>
      </w:r>
    </w:p>
    <w:p w14:paraId="69B85990" w14:textId="77777777" w:rsidR="002B0A2E" w:rsidRPr="008F7829" w:rsidRDefault="002B0A2E" w:rsidP="00C27B02">
      <w:pPr>
        <w:rPr>
          <w:rFonts w:ascii="Calibri Light" w:hAnsi="Calibri Light" w:cs="Calibri Light"/>
        </w:rPr>
      </w:pPr>
    </w:p>
    <w:p w14:paraId="6050DBCD" w14:textId="77777777" w:rsidR="002B0A2E" w:rsidRPr="008F7829" w:rsidRDefault="002B0A2E" w:rsidP="00C27B02">
      <w:pPr>
        <w:rPr>
          <w:rFonts w:ascii="Calibri Light" w:hAnsi="Calibri Light" w:cs="Calibri Light"/>
        </w:rPr>
      </w:pPr>
    </w:p>
    <w:p w14:paraId="190D364B" w14:textId="77777777" w:rsidR="002B0A2E" w:rsidRPr="008F7829" w:rsidRDefault="002B0A2E" w:rsidP="00C27B02">
      <w:pPr>
        <w:rPr>
          <w:rFonts w:ascii="Calibri Light" w:hAnsi="Calibri Light" w:cs="Calibri Light"/>
          <w:i/>
        </w:rPr>
      </w:pPr>
      <w:r w:rsidRPr="008F7829">
        <w:rPr>
          <w:rFonts w:ascii="Calibri Light" w:hAnsi="Calibri Light" w:cs="Calibri Light"/>
          <w:i/>
        </w:rPr>
        <w:t>Looptijd onderzoek</w:t>
      </w:r>
    </w:p>
    <w:p w14:paraId="2AE8A786" w14:textId="2A848FC6" w:rsidR="002B0A2E" w:rsidRPr="008F7829" w:rsidRDefault="002B0A2E" w:rsidP="00C27B02">
      <w:pPr>
        <w:rPr>
          <w:rFonts w:ascii="Calibri Light" w:hAnsi="Calibri Light" w:cs="Calibri Light"/>
        </w:rPr>
      </w:pPr>
      <w:r w:rsidRPr="008F7829">
        <w:rPr>
          <w:rFonts w:ascii="Calibri Light" w:hAnsi="Calibri Light" w:cs="Calibri Light"/>
        </w:rPr>
        <w:t xml:space="preserve">In de uitnodigingsbrief en (eventuele) herinneringsbrief moet een duidelijke einddatum van het onderzoek worden vermeld (“wij vragen u de vragenlijst in te </w:t>
      </w:r>
      <w:r w:rsidR="00AB705B">
        <w:rPr>
          <w:rFonts w:ascii="Calibri Light" w:hAnsi="Calibri Light" w:cs="Calibri Light"/>
        </w:rPr>
        <w:t>zenden</w:t>
      </w:r>
      <w:r w:rsidRPr="008F7829">
        <w:rPr>
          <w:rFonts w:ascii="Calibri Light" w:hAnsi="Calibri Light" w:cs="Calibri Light"/>
        </w:rPr>
        <w:t xml:space="preserve"> voor…[invullen datum]”). Beoogde respondenten moeten minimaal twee en een half weken de tijd krijgen om de vragenlijst in te vullen.</w:t>
      </w:r>
    </w:p>
    <w:p w14:paraId="3A6F9613" w14:textId="77777777" w:rsidR="002B0A2E" w:rsidRPr="008F7829" w:rsidRDefault="002B0A2E" w:rsidP="00C27B02">
      <w:pPr>
        <w:rPr>
          <w:rFonts w:ascii="Calibri Light" w:hAnsi="Calibri Light" w:cs="Calibri Light"/>
        </w:rPr>
      </w:pPr>
    </w:p>
    <w:p w14:paraId="65DD1AEF" w14:textId="77777777" w:rsidR="002B0A2E" w:rsidRPr="008F7829" w:rsidRDefault="002B0A2E" w:rsidP="00C27B02">
      <w:pPr>
        <w:rPr>
          <w:rFonts w:ascii="Calibri Light" w:hAnsi="Calibri Light" w:cs="Calibri Light"/>
        </w:rPr>
      </w:pPr>
      <w:r w:rsidRPr="008F7829">
        <w:rPr>
          <w:rFonts w:ascii="Calibri Light" w:hAnsi="Calibri Light" w:cs="Calibri Light"/>
          <w:i/>
        </w:rPr>
        <w:t>Retourenvelop</w:t>
      </w:r>
      <w:r w:rsidRPr="008F7829">
        <w:rPr>
          <w:rFonts w:ascii="Calibri Light" w:hAnsi="Calibri Light" w:cs="Calibri Light"/>
        </w:rPr>
        <w:br/>
        <w:t>In de veldwerkvarianten waarbij een schriftelijke vragenlijst aan de orde is dient een gefrankeerde of portvrije retourenvelop te worden meegezonden, zodat deelnemers de ingevulde vragenlijsten kosteloos kunnen retourneren per post.</w:t>
      </w:r>
    </w:p>
    <w:p w14:paraId="6E5F4054" w14:textId="77777777" w:rsidR="002B0A2E" w:rsidRPr="008F7829" w:rsidRDefault="002B0A2E" w:rsidP="00C27B02">
      <w:pPr>
        <w:rPr>
          <w:rFonts w:ascii="Calibri Light" w:hAnsi="Calibri Light" w:cs="Calibri Light"/>
        </w:rPr>
      </w:pPr>
    </w:p>
    <w:p w14:paraId="5733B9DF" w14:textId="272BB865" w:rsidR="002B0A2E" w:rsidRPr="008F7829" w:rsidRDefault="002B0A2E" w:rsidP="00C27B02">
      <w:pPr>
        <w:rPr>
          <w:rFonts w:ascii="Calibri Light" w:hAnsi="Calibri Light" w:cs="Calibri Light"/>
        </w:rPr>
      </w:pPr>
      <w:r w:rsidRPr="008F7829">
        <w:rPr>
          <w:rFonts w:ascii="Calibri Light" w:hAnsi="Calibri Light" w:cs="Calibri Light"/>
          <w:i/>
        </w:rPr>
        <w:t>Herinneringsbrie</w:t>
      </w:r>
      <w:r w:rsidRPr="008F7829">
        <w:rPr>
          <w:rFonts w:ascii="Calibri Light" w:hAnsi="Calibri Light" w:cs="Calibri Light"/>
        </w:rPr>
        <w:t>f</w:t>
      </w:r>
      <w:r w:rsidRPr="008F7829">
        <w:rPr>
          <w:rFonts w:ascii="Calibri Light" w:hAnsi="Calibri Light" w:cs="Calibri Light"/>
        </w:rPr>
        <w:br/>
        <w:t xml:space="preserve">Als de netto respons na drie weken onder de 500 ingezonden vragenlijsten ligt, dan is het verzenden van een herinneringsbrief </w:t>
      </w:r>
      <w:r w:rsidR="005339A8">
        <w:rPr>
          <w:rFonts w:ascii="Calibri Light" w:hAnsi="Calibri Light" w:cs="Calibri Light"/>
        </w:rPr>
        <w:t xml:space="preserve">of gelijkwaardige oproep </w:t>
      </w:r>
      <w:r w:rsidRPr="008F7829">
        <w:rPr>
          <w:rFonts w:ascii="Calibri Light" w:hAnsi="Calibri Light" w:cs="Calibri Light"/>
        </w:rPr>
        <w:t xml:space="preserve">verplicht. In andere gevallen kan er natuurlijk altijd gekozen worden voor een </w:t>
      </w:r>
      <w:r w:rsidR="005339A8">
        <w:rPr>
          <w:rFonts w:ascii="Calibri Light" w:hAnsi="Calibri Light" w:cs="Calibri Light"/>
        </w:rPr>
        <w:t xml:space="preserve">rappel </w:t>
      </w:r>
      <w:r w:rsidRPr="008F7829">
        <w:rPr>
          <w:rFonts w:ascii="Calibri Light" w:hAnsi="Calibri Light" w:cs="Calibri Light"/>
        </w:rPr>
        <w:t>(bijvoorbeeld als de respons in één of meerdere wijken of kernen onder het gewenste niveau ligt).</w:t>
      </w:r>
    </w:p>
    <w:p w14:paraId="766E7474" w14:textId="77777777" w:rsidR="002B0A2E" w:rsidRPr="008F7829" w:rsidRDefault="002B0A2E" w:rsidP="00C27B02">
      <w:pPr>
        <w:rPr>
          <w:rFonts w:ascii="Calibri Light" w:hAnsi="Calibri Light" w:cs="Calibri Light"/>
        </w:rPr>
      </w:pPr>
    </w:p>
    <w:p w14:paraId="06767B2F" w14:textId="58C68F55" w:rsidR="002B0A2E" w:rsidRPr="008F7829" w:rsidRDefault="002B0A2E" w:rsidP="00C27B02">
      <w:pPr>
        <w:rPr>
          <w:rFonts w:ascii="Calibri Light" w:hAnsi="Calibri Light" w:cs="Calibri Light"/>
        </w:rPr>
      </w:pPr>
      <w:r w:rsidRPr="008F7829">
        <w:rPr>
          <w:rFonts w:ascii="Calibri Light" w:hAnsi="Calibri Light" w:cs="Calibri Light"/>
        </w:rPr>
        <w:t>In het geval van afnamemethoden 2 en 3 kan de gemeente er voor kiezen om samen met de herinnerings</w:t>
      </w:r>
      <w:r w:rsidR="005339A8">
        <w:rPr>
          <w:rFonts w:ascii="Calibri Light" w:hAnsi="Calibri Light" w:cs="Calibri Light"/>
        </w:rPr>
        <w:t>oproep</w:t>
      </w:r>
      <w:r w:rsidRPr="008F7829">
        <w:rPr>
          <w:rFonts w:ascii="Calibri Light" w:hAnsi="Calibri Light" w:cs="Calibri Light"/>
        </w:rPr>
        <w:t xml:space="preserve"> nogmaals de schriftelijke vragenlijst (en een retourenvelop) toe te sturen. </w:t>
      </w:r>
    </w:p>
    <w:p w14:paraId="0A606310" w14:textId="77777777" w:rsidR="002B0A2E" w:rsidRPr="008F7829" w:rsidRDefault="002B0A2E" w:rsidP="00C27B02">
      <w:pPr>
        <w:rPr>
          <w:rFonts w:ascii="Calibri Light" w:hAnsi="Calibri Light" w:cs="Calibri Light"/>
        </w:rPr>
      </w:pPr>
    </w:p>
    <w:p w14:paraId="2EC51E00" w14:textId="77777777" w:rsidR="002B0A2E" w:rsidRPr="008F7829" w:rsidRDefault="002B0A2E" w:rsidP="00C27B02">
      <w:pPr>
        <w:rPr>
          <w:rFonts w:ascii="Calibri Light" w:hAnsi="Calibri Light" w:cs="Calibri Light"/>
        </w:rPr>
      </w:pPr>
      <w:r w:rsidRPr="008F7829">
        <w:rPr>
          <w:rFonts w:ascii="Calibri Light" w:hAnsi="Calibri Light" w:cs="Calibri Light"/>
        </w:rPr>
        <w:t>Een andere – goedkopere, maar minder effectieve – oplossing is het vermelden van de mogelijkheid om een schriftelijke vragenlijst (incl. retourenvelop) toegestuurd te krijgen na telefonische en/of elektronische aanvraag.</w:t>
      </w:r>
    </w:p>
    <w:p w14:paraId="5B1CC0E3" w14:textId="77777777" w:rsidR="002B0A2E" w:rsidRPr="008F7829" w:rsidRDefault="002B0A2E" w:rsidP="00C27B02">
      <w:pPr>
        <w:rPr>
          <w:rFonts w:ascii="Calibri Light" w:hAnsi="Calibri Light" w:cs="Calibri Light"/>
        </w:rPr>
      </w:pPr>
    </w:p>
    <w:p w14:paraId="7920AAF7" w14:textId="77777777" w:rsidR="002B0A2E" w:rsidRPr="008F7829" w:rsidRDefault="002B0A2E" w:rsidP="00C27B02">
      <w:pPr>
        <w:rPr>
          <w:rFonts w:ascii="Calibri Light" w:hAnsi="Calibri Light" w:cs="Calibri Light"/>
        </w:rPr>
      </w:pPr>
      <w:r w:rsidRPr="008F7829">
        <w:rPr>
          <w:rFonts w:ascii="Calibri Light" w:hAnsi="Calibri Light" w:cs="Calibri Light"/>
        </w:rPr>
        <w:t>Indien gewerkt wordt met een combinatie schriftelijk/internet, dan kan - naast het bovenstaande - de plek waar de elektronische vragenlijst (website of link) te vinden is nogmaals worden genoemd. Vermeld in de herinneringsbrief wederom een duidelijke einddatum van het onderzoek (“wij vragen u de vragenlijst terug te sturen voor…[invullen datum]”).</w:t>
      </w:r>
    </w:p>
    <w:p w14:paraId="754BB226" w14:textId="77777777" w:rsidR="002B0A2E" w:rsidRPr="008F7829" w:rsidRDefault="002B0A2E" w:rsidP="00C27B02">
      <w:pPr>
        <w:rPr>
          <w:rFonts w:ascii="Calibri Light" w:hAnsi="Calibri Light" w:cs="Calibri Light"/>
        </w:rPr>
      </w:pPr>
    </w:p>
    <w:p w14:paraId="73FE55B6" w14:textId="3B67AD31" w:rsidR="002B0A2E" w:rsidRPr="008F7829" w:rsidRDefault="002B0A2E" w:rsidP="00C27B02">
      <w:pPr>
        <w:rPr>
          <w:rFonts w:ascii="Calibri Light" w:hAnsi="Calibri Light" w:cs="Calibri Light"/>
        </w:rPr>
      </w:pPr>
      <w:r w:rsidRPr="008F7829">
        <w:rPr>
          <w:rFonts w:ascii="Calibri Light" w:hAnsi="Calibri Light" w:cs="Calibri Light"/>
        </w:rPr>
        <w:lastRenderedPageBreak/>
        <w:t>In een herinneringsronde moeten alle beoogde respondenten uit de bruto steekproef worden aangeschreven die nog geen ingevulde vragenlijst hebben ingezonden. Hanteer hiervoor het eerder beschreven responsbestand. Het is uiteraard ook mogelijk om alle beoogde respondenten in de bruto steekproef aan te schrijven. In beide gevallen is het raadzaam nogmaals melding te maken van de niet-herleidbare verwer</w:t>
      </w:r>
      <w:r w:rsidR="00333E80" w:rsidRPr="008F7829">
        <w:rPr>
          <w:rFonts w:ascii="Calibri Light" w:hAnsi="Calibri Light" w:cs="Calibri Light"/>
        </w:rPr>
        <w:t>king</w:t>
      </w:r>
      <w:r w:rsidRPr="008F7829">
        <w:rPr>
          <w:rFonts w:ascii="Calibri Light" w:hAnsi="Calibri Light" w:cs="Calibri Light"/>
          <w:vertAlign w:val="superscript"/>
        </w:rPr>
        <w:footnoteReference w:id="7"/>
      </w:r>
      <w:r w:rsidRPr="008F7829">
        <w:rPr>
          <w:rFonts w:ascii="Calibri Light" w:hAnsi="Calibri Light" w:cs="Calibri Light"/>
        </w:rPr>
        <w:t xml:space="preserve"> van de vragenlijsten. Geef de beoogde respondenten twee weken de tijd om de vragenlijst alsnog in te vullen en in te sturen.</w:t>
      </w:r>
    </w:p>
    <w:p w14:paraId="7F2B1555" w14:textId="77777777" w:rsidR="002B0A2E" w:rsidRPr="008F7829" w:rsidRDefault="002B0A2E" w:rsidP="00C27B02">
      <w:pPr>
        <w:rPr>
          <w:rFonts w:ascii="Calibri Light" w:hAnsi="Calibri Light" w:cs="Calibri Light"/>
        </w:rPr>
      </w:pPr>
    </w:p>
    <w:p w14:paraId="32DE659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Controleer voor verzending van een herinneringsbrief of een persoon zich in de tussentijd wellicht heeft afgemeld. </w:t>
      </w:r>
    </w:p>
    <w:p w14:paraId="18EB9072" w14:textId="77777777" w:rsidR="002B0A2E" w:rsidRPr="008F7829" w:rsidRDefault="002B0A2E" w:rsidP="00C27B02">
      <w:pPr>
        <w:rPr>
          <w:rFonts w:ascii="Calibri Light" w:hAnsi="Calibri Light" w:cs="Calibri Light"/>
        </w:rPr>
      </w:pPr>
    </w:p>
    <w:p w14:paraId="2011294D"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4D6A382D" w14:textId="44FFFA0E"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53" w:name="_Toc517433834"/>
      <w:r w:rsidR="002B0A2E" w:rsidRPr="008F7829">
        <w:rPr>
          <w:rFonts w:ascii="Calibri Light" w:hAnsi="Calibri Light" w:cs="Calibri Light"/>
        </w:rPr>
        <w:t>Modelvragenlijst en aanvullende modules</w:t>
      </w:r>
      <w:bookmarkEnd w:id="53"/>
    </w:p>
    <w:p w14:paraId="7EFA01F1" w14:textId="77777777" w:rsidR="002B0A2E" w:rsidRPr="008F7829" w:rsidRDefault="002B0A2E" w:rsidP="00C27B02">
      <w:pPr>
        <w:rPr>
          <w:rFonts w:ascii="Calibri Light" w:hAnsi="Calibri Light" w:cs="Calibri Light"/>
        </w:rPr>
      </w:pPr>
    </w:p>
    <w:p w14:paraId="58297475" w14:textId="77777777" w:rsidR="002B0A2E" w:rsidRPr="008F7829" w:rsidRDefault="002B0A2E" w:rsidP="00C27B02">
      <w:pPr>
        <w:rPr>
          <w:rFonts w:ascii="Calibri Light" w:hAnsi="Calibri Light" w:cs="Calibri Light"/>
          <w:b/>
          <w:i/>
        </w:rPr>
      </w:pPr>
      <w:r w:rsidRPr="008F7829">
        <w:rPr>
          <w:rFonts w:ascii="Calibri Light" w:hAnsi="Calibri Light" w:cs="Calibri Light"/>
          <w:b/>
          <w:i/>
        </w:rPr>
        <w:t>De modelvragenlijst</w:t>
      </w:r>
    </w:p>
    <w:p w14:paraId="545AD319" w14:textId="77777777" w:rsidR="004D0248" w:rsidRPr="008F7829" w:rsidRDefault="004D0248" w:rsidP="00C27B02">
      <w:pPr>
        <w:rPr>
          <w:rFonts w:ascii="Calibri Light" w:hAnsi="Calibri Light" w:cs="Calibri Light"/>
          <w:b/>
          <w:i/>
        </w:rPr>
      </w:pPr>
    </w:p>
    <w:p w14:paraId="49659AB9" w14:textId="0C4D05F4"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van de Burgerpeiling is tot stand gekomen na een </w:t>
      </w:r>
      <w:r w:rsidR="00CA4A0F">
        <w:rPr>
          <w:rFonts w:ascii="Calibri Light" w:hAnsi="Calibri Light" w:cs="Calibri Light"/>
        </w:rPr>
        <w:t>intensief</w:t>
      </w:r>
      <w:r w:rsidRPr="008F7829">
        <w:rPr>
          <w:rFonts w:ascii="Calibri Light" w:hAnsi="Calibri Light" w:cs="Calibri Light"/>
        </w:rPr>
        <w:t xml:space="preserve"> consultatietraject met gemeenten, </w:t>
      </w:r>
      <w:r w:rsidR="00887CAB">
        <w:rPr>
          <w:rFonts w:ascii="Calibri Light" w:hAnsi="Calibri Light" w:cs="Calibri Light"/>
        </w:rPr>
        <w:t xml:space="preserve">VNG, </w:t>
      </w:r>
      <w:r w:rsidRPr="008F7829">
        <w:rPr>
          <w:rFonts w:ascii="Calibri Light" w:hAnsi="Calibri Light" w:cs="Calibri Light"/>
        </w:rPr>
        <w:t xml:space="preserve">de Vereniging voor Statistiek en Onderzoek (VSO), onderzoeksbureaus en overige stakeholders. </w:t>
      </w:r>
    </w:p>
    <w:p w14:paraId="59ED8C76" w14:textId="77777777" w:rsidR="002B0A2E" w:rsidRPr="008F7829" w:rsidRDefault="002B0A2E" w:rsidP="00C27B02">
      <w:pPr>
        <w:rPr>
          <w:rFonts w:ascii="Calibri Light" w:hAnsi="Calibri Light" w:cs="Calibri Light"/>
        </w:rPr>
      </w:pPr>
    </w:p>
    <w:p w14:paraId="0932823B" w14:textId="7DC601CE" w:rsidR="002B0A2E" w:rsidRPr="008F7829" w:rsidRDefault="008A6301" w:rsidP="00C27B02">
      <w:pPr>
        <w:rPr>
          <w:rFonts w:ascii="Calibri Light" w:hAnsi="Calibri Light" w:cs="Calibri Light"/>
        </w:rPr>
      </w:pPr>
      <w:r>
        <w:rPr>
          <w:rFonts w:ascii="Calibri Light" w:hAnsi="Calibri Light" w:cs="Calibri Light"/>
        </w:rPr>
        <w:t xml:space="preserve">Onderzoeksbureau </w:t>
      </w:r>
      <w:r w:rsidR="002B0A2E" w:rsidRPr="008F7829">
        <w:rPr>
          <w:rFonts w:ascii="Calibri Light" w:hAnsi="Calibri Light" w:cs="Calibri Light"/>
        </w:rPr>
        <w:t xml:space="preserve">TNS heeft de modelvragenlijst uit het consultatietraject zowel kwalitatief (op toegankelijkheid, begrijpelijkheid, relevantie), als kwantitatief (op samenhang en verklaringskracht) getoetst. TNS onderschrijft in haar validatierapport de uitvoerbaarheid,  de samenhang van de vragenlijst, en het beperkte risico op responsuitval. </w:t>
      </w:r>
    </w:p>
    <w:p w14:paraId="71BAD278" w14:textId="77777777" w:rsidR="002B0A2E" w:rsidRPr="008F7829" w:rsidRDefault="002B0A2E" w:rsidP="00C27B02">
      <w:pPr>
        <w:rPr>
          <w:rFonts w:ascii="Calibri Light" w:hAnsi="Calibri Light" w:cs="Calibri Light"/>
        </w:rPr>
      </w:pPr>
    </w:p>
    <w:p w14:paraId="272938E9" w14:textId="01852480"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van de Burgerpeiling en de aanvullende modules zijn terug te vinden op de </w:t>
      </w:r>
      <w:r w:rsidR="00887CAB">
        <w:rPr>
          <w:rFonts w:ascii="Calibri Light" w:hAnsi="Calibri Light" w:cs="Calibri Light"/>
        </w:rPr>
        <w:t xml:space="preserve">projectwebsite van VNG Realisatie : </w:t>
      </w:r>
      <w:hyperlink r:id="rId24" w:history="1">
        <w:r w:rsidR="00887CAB" w:rsidRPr="00887CAB">
          <w:rPr>
            <w:rStyle w:val="Hyperlink"/>
            <w:rFonts w:ascii="Calibri Light" w:hAnsi="Calibri Light" w:cs="Calibri Light"/>
          </w:rPr>
          <w:t>www.vngrealisatie.nl/producten/burgerpeiling</w:t>
        </w:r>
      </w:hyperlink>
      <w:r w:rsidRPr="008F7829">
        <w:rPr>
          <w:rFonts w:ascii="Calibri Light" w:hAnsi="Calibri Light" w:cs="Calibri Light"/>
        </w:rPr>
        <w:t>.</w:t>
      </w:r>
    </w:p>
    <w:p w14:paraId="73790B19" w14:textId="77777777" w:rsidR="002B0A2E" w:rsidRPr="008F7829" w:rsidRDefault="002B0A2E" w:rsidP="00C27B02">
      <w:pPr>
        <w:rPr>
          <w:rFonts w:ascii="Calibri Light" w:hAnsi="Calibri Light" w:cs="Calibri Light"/>
        </w:rPr>
      </w:pPr>
    </w:p>
    <w:p w14:paraId="05ABB0B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omvat 4 themavelden, te weten: Leefklimaat, Welzijn en zorg, Relatie inwoner-gemeente en  Gemeentelijke dienstverlening. </w:t>
      </w:r>
    </w:p>
    <w:p w14:paraId="26A77FC0" w14:textId="77777777" w:rsidR="002B0A2E" w:rsidRPr="008F7829" w:rsidRDefault="002B0A2E" w:rsidP="00C27B02">
      <w:pPr>
        <w:rPr>
          <w:rFonts w:ascii="Calibri Light" w:hAnsi="Calibri Light" w:cs="Calibri Light"/>
        </w:rPr>
      </w:pPr>
    </w:p>
    <w:p w14:paraId="02DCBABA" w14:textId="72A568D6" w:rsidR="002B0A2E" w:rsidRPr="008F7829" w:rsidRDefault="002B0A2E" w:rsidP="00C27B02">
      <w:pPr>
        <w:rPr>
          <w:rFonts w:ascii="Calibri Light" w:hAnsi="Calibri Light" w:cs="Calibri Light"/>
          <w:noProof/>
        </w:rPr>
      </w:pPr>
    </w:p>
    <w:p w14:paraId="1395A56D" w14:textId="77777777" w:rsidR="00887CAB" w:rsidRDefault="00887CAB" w:rsidP="00C27B02">
      <w:pPr>
        <w:rPr>
          <w:rFonts w:ascii="Calibri Light" w:hAnsi="Calibri Light" w:cs="Calibri Light"/>
        </w:rPr>
      </w:pPr>
    </w:p>
    <w:p w14:paraId="4EB3BBAC" w14:textId="59F184BB" w:rsidR="00A1003D" w:rsidRPr="008F7829" w:rsidRDefault="00A1003D" w:rsidP="00C27B02">
      <w:pPr>
        <w:rPr>
          <w:rFonts w:ascii="Calibri Light" w:hAnsi="Calibri Light" w:cs="Calibri Light"/>
        </w:rPr>
      </w:pPr>
      <w:r w:rsidRPr="008F7829">
        <w:rPr>
          <w:rFonts w:ascii="Calibri Light" w:hAnsi="Calibri Light" w:cs="Calibri Light"/>
          <w:noProof/>
        </w:rPr>
        <w:drawing>
          <wp:anchor distT="0" distB="0" distL="0" distR="0" simplePos="0" relativeHeight="251663360" behindDoc="0" locked="0" layoutInCell="1" allowOverlap="1" wp14:anchorId="32920A66" wp14:editId="27A5B336">
            <wp:simplePos x="0" y="0"/>
            <wp:positionH relativeFrom="column">
              <wp:posOffset>0</wp:posOffset>
            </wp:positionH>
            <wp:positionV relativeFrom="paragraph">
              <wp:posOffset>159385</wp:posOffset>
            </wp:positionV>
            <wp:extent cx="5975985" cy="442912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pic:cNvPicPr>
                      <a:picLocks noChangeAspect="1" noChangeArrowheads="1"/>
                    </pic:cNvPicPr>
                  </pic:nvPicPr>
                  <pic:blipFill>
                    <a:blip r:embed="rId25"/>
                    <a:stretch>
                      <a:fillRect/>
                    </a:stretch>
                  </pic:blipFill>
                  <pic:spPr bwMode="auto">
                    <a:xfrm>
                      <a:off x="0" y="0"/>
                      <a:ext cx="5975985" cy="4429125"/>
                    </a:xfrm>
                    <a:prstGeom prst="rect">
                      <a:avLst/>
                    </a:prstGeom>
                  </pic:spPr>
                </pic:pic>
              </a:graphicData>
            </a:graphic>
          </wp:anchor>
        </w:drawing>
      </w:r>
    </w:p>
    <w:p w14:paraId="68F41A1B" w14:textId="77777777" w:rsidR="002B0A2E" w:rsidRPr="008F7829" w:rsidRDefault="002B0A2E" w:rsidP="00C27B02">
      <w:pPr>
        <w:rPr>
          <w:rFonts w:ascii="Calibri Light" w:hAnsi="Calibri Light" w:cs="Calibri Light"/>
        </w:rPr>
      </w:pPr>
    </w:p>
    <w:p w14:paraId="66EC7768" w14:textId="622A75E3" w:rsidR="00887CAB" w:rsidRPr="00887CAB" w:rsidRDefault="002B0A2E" w:rsidP="00C27B02">
      <w:pPr>
        <w:rPr>
          <w:rFonts w:ascii="Calibri Light" w:hAnsi="Calibri Light" w:cs="Calibri Light"/>
          <w:b/>
          <w:i/>
        </w:rPr>
      </w:pPr>
      <w:r w:rsidRPr="008F7829">
        <w:rPr>
          <w:rFonts w:ascii="Calibri Light" w:hAnsi="Calibri Light" w:cs="Calibri Light"/>
          <w:b/>
          <w:i/>
        </w:rPr>
        <w:t>Segmentatiemogelijkheden</w:t>
      </w:r>
    </w:p>
    <w:p w14:paraId="7734D9E1" w14:textId="77777777" w:rsidR="00887CAB" w:rsidRPr="008F7829" w:rsidRDefault="00887CAB" w:rsidP="00C27B02">
      <w:pPr>
        <w:rPr>
          <w:rFonts w:ascii="Calibri Light" w:hAnsi="Calibri Light" w:cs="Calibri Light"/>
          <w:b/>
          <w:i/>
        </w:rPr>
      </w:pPr>
    </w:p>
    <w:p w14:paraId="78AB3242" w14:textId="1A3D2CBA" w:rsidR="002B0A2E" w:rsidRPr="008F7829" w:rsidRDefault="002B0A2E" w:rsidP="00C27B02">
      <w:pPr>
        <w:pStyle w:val="ListParagraph"/>
        <w:numPr>
          <w:ilvl w:val="0"/>
          <w:numId w:val="13"/>
        </w:numPr>
        <w:rPr>
          <w:rFonts w:ascii="Calibri Light" w:hAnsi="Calibri Light" w:cs="Calibri Light"/>
          <w:i/>
        </w:rPr>
      </w:pPr>
      <w:r w:rsidRPr="008F7829">
        <w:rPr>
          <w:rFonts w:ascii="Calibri Light" w:hAnsi="Calibri Light" w:cs="Calibri Light"/>
          <w:i/>
        </w:rPr>
        <w:t>Kernen en wijken</w:t>
      </w:r>
    </w:p>
    <w:p w14:paraId="49033039" w14:textId="77777777" w:rsidR="00CB1883" w:rsidRPr="008F7829" w:rsidRDefault="00CB1883" w:rsidP="00C27B02">
      <w:pPr>
        <w:rPr>
          <w:rFonts w:ascii="Calibri Light" w:hAnsi="Calibri Light" w:cs="Calibri Light"/>
        </w:rPr>
      </w:pPr>
    </w:p>
    <w:p w14:paraId="5AB40FAD" w14:textId="1278F77E" w:rsidR="002B0A2E" w:rsidRPr="008F7829" w:rsidRDefault="002B0A2E" w:rsidP="00C27B02">
      <w:pPr>
        <w:rPr>
          <w:rFonts w:ascii="Calibri Light" w:hAnsi="Calibri Light" w:cs="Calibri Light"/>
        </w:rPr>
      </w:pPr>
      <w:r w:rsidRPr="008F7829">
        <w:rPr>
          <w:rFonts w:ascii="Calibri Light" w:hAnsi="Calibri Light" w:cs="Calibri Light"/>
        </w:rPr>
        <w:t xml:space="preserve">Indien uw gemeente de resultaten wilt segmenteren naar kern of wijk dan moet de vraag </w:t>
      </w:r>
      <w:r w:rsidR="009A7FF3">
        <w:rPr>
          <w:rFonts w:ascii="Calibri Light" w:hAnsi="Calibri Light" w:cs="Calibri Light"/>
        </w:rPr>
        <w:t xml:space="preserve">over de woonwijk </w:t>
      </w:r>
      <w:r w:rsidRPr="008F7829">
        <w:rPr>
          <w:rFonts w:ascii="Calibri Light" w:hAnsi="Calibri Light" w:cs="Calibri Light"/>
        </w:rPr>
        <w:t xml:space="preserve">daarop correct worden ingericht. Wij raden aan om –zo mogelijk-  aan te sluiten bij de indeling die het CBS hanteert (wijk-indeling). U kunt de indeling in een gesloten-vraag variant opnemen (benoemen van de geografische eenheden aan de hand van courante en herkenbare namen). Dat is werkbaar zolang het aantal segmenten beperkt blijft tot een handzame set. Het is ook mogelijk om middels pseudonimisatie de respondent te herleiden naar de CBS-indeling. Zie daarvoor paragraaf ‘Verrijken van de resultaten op basis van pseudonimisatie’. Uitsluitend wanneer de CBS-indeling wordt gehanteerd en de netto-repons het gewenste betrouwbaarheidsniveau benadert kunnen de resultaten ook op Waarstaatjegemeente.nl op benedengemeentelijk niveau worden getoond. Dit biedt onder meer mogelijkheden om de gegevens te koppelen aan de wijkprofielen op WSJG en de Gemeentelijke Monitor Sociaal Domein. </w:t>
      </w:r>
      <w:r w:rsidR="0047207A" w:rsidRPr="008F7829">
        <w:rPr>
          <w:rFonts w:ascii="Calibri Light" w:hAnsi="Calibri Light" w:cs="Calibri Light"/>
        </w:rPr>
        <w:br/>
      </w:r>
      <w:r w:rsidR="0047207A" w:rsidRPr="008F7829">
        <w:rPr>
          <w:rFonts w:ascii="Calibri Light" w:hAnsi="Calibri Light" w:cs="Calibri Light"/>
        </w:rPr>
        <w:br/>
      </w:r>
    </w:p>
    <w:p w14:paraId="48CA49DF" w14:textId="77777777" w:rsidR="002B0A2E" w:rsidRPr="008F7829" w:rsidRDefault="002B0A2E" w:rsidP="00C27B02">
      <w:pPr>
        <w:rPr>
          <w:rFonts w:ascii="Calibri Light" w:hAnsi="Calibri Light" w:cs="Calibri Light"/>
        </w:rPr>
      </w:pPr>
    </w:p>
    <w:p w14:paraId="1380CAAE" w14:textId="0694ECFD" w:rsidR="002B0A2E" w:rsidRPr="008F7829" w:rsidRDefault="002B0A2E" w:rsidP="00C27B02">
      <w:pPr>
        <w:pStyle w:val="ListParagraph"/>
        <w:numPr>
          <w:ilvl w:val="0"/>
          <w:numId w:val="13"/>
        </w:numPr>
        <w:rPr>
          <w:rFonts w:ascii="Calibri Light" w:hAnsi="Calibri Light" w:cs="Calibri Light"/>
          <w:i/>
        </w:rPr>
      </w:pPr>
      <w:r w:rsidRPr="008F7829">
        <w:rPr>
          <w:rFonts w:ascii="Calibri Light" w:hAnsi="Calibri Light" w:cs="Calibri Light"/>
          <w:i/>
        </w:rPr>
        <w:t>Directe dienstverlening: Kanaalsturing en life-events</w:t>
      </w:r>
    </w:p>
    <w:p w14:paraId="3B615BCC" w14:textId="77777777" w:rsidR="004D0248" w:rsidRPr="008F7829" w:rsidRDefault="004D0248" w:rsidP="00C27B02">
      <w:pPr>
        <w:pStyle w:val="ListParagraph"/>
        <w:ind w:left="720" w:firstLine="0"/>
        <w:rPr>
          <w:rFonts w:ascii="Calibri Light" w:hAnsi="Calibri Light" w:cs="Calibri Light"/>
          <w:b/>
          <w:i/>
        </w:rPr>
      </w:pPr>
    </w:p>
    <w:p w14:paraId="4EEC2072" w14:textId="77777777" w:rsidR="002B0A2E" w:rsidRPr="008F7829" w:rsidRDefault="002B0A2E" w:rsidP="00C27B02">
      <w:pPr>
        <w:rPr>
          <w:rFonts w:ascii="Calibri Light" w:hAnsi="Calibri Light" w:cs="Calibri Light"/>
        </w:rPr>
      </w:pPr>
      <w:r w:rsidRPr="008F7829">
        <w:rPr>
          <w:rFonts w:ascii="Calibri Light" w:hAnsi="Calibri Light" w:cs="Calibri Light"/>
        </w:rPr>
        <w:t>Omwille van het vergroten van de duidingskracht van de vragen over directe dienstverlening kan in het kader van het meest recente contactmoment aanvullend gevraagd worden naar de aanleiding (middels life-event) en het gehanteerde kanaal. Onderstaande vragen kunnen daartoe worden opgenomen voor de vraag met code dv05.</w:t>
      </w:r>
    </w:p>
    <w:p w14:paraId="53A587D6" w14:textId="77777777" w:rsidR="002B0A2E" w:rsidRPr="008F7829" w:rsidRDefault="002B0A2E" w:rsidP="00C27B02">
      <w:pPr>
        <w:rPr>
          <w:rFonts w:ascii="Calibri Light" w:hAnsi="Calibri Light" w:cs="Calibri Light"/>
        </w:rPr>
      </w:pPr>
    </w:p>
    <w:p w14:paraId="1058EF17" w14:textId="77777777" w:rsidR="002B0A2E" w:rsidRPr="008F7829" w:rsidRDefault="002B0A2E" w:rsidP="00C27B02">
      <w:pPr>
        <w:rPr>
          <w:rFonts w:ascii="Calibri Light" w:hAnsi="Calibri Light" w:cs="Calibri Light"/>
        </w:rPr>
      </w:pPr>
      <w:bookmarkStart w:id="54" w:name="__RefHeading___Toc2635_2581072851"/>
      <w:bookmarkEnd w:id="54"/>
      <w:r w:rsidRPr="008F7829">
        <w:rPr>
          <w:rFonts w:ascii="Calibri Light" w:hAnsi="Calibri Light" w:cs="Calibri Light"/>
        </w:rPr>
        <w:t>Over welk onderwerp heeft u contact gehad met de gemeente? (dv00)</w:t>
      </w:r>
    </w:p>
    <w:p w14:paraId="3ED910BC" w14:textId="77777777" w:rsidR="002B0A2E" w:rsidRPr="008F7829" w:rsidRDefault="002B0A2E" w:rsidP="00C27B02">
      <w:pPr>
        <w:rPr>
          <w:rFonts w:ascii="Calibri Light" w:hAnsi="Calibri Light" w:cs="Calibri Light"/>
        </w:rPr>
      </w:pPr>
      <w:r w:rsidRPr="008F7829">
        <w:rPr>
          <w:rFonts w:ascii="Calibri Light" w:hAnsi="Calibri Light" w:cs="Calibri Light"/>
        </w:rPr>
        <w:t>Kies het best-passende onderwerp</w:t>
      </w:r>
    </w:p>
    <w:p w14:paraId="2863CBCC" w14:textId="77777777" w:rsidR="002B0A2E" w:rsidRPr="008F7829" w:rsidRDefault="002B0A2E" w:rsidP="00C27B02">
      <w:pPr>
        <w:rPr>
          <w:rFonts w:ascii="Calibri Light" w:hAnsi="Calibri Light" w:cs="Calibri Light"/>
        </w:rPr>
      </w:pPr>
    </w:p>
    <w:p w14:paraId="178E203D" w14:textId="77777777" w:rsidR="002B0A2E" w:rsidRPr="008F7829" w:rsidRDefault="002B0A2E" w:rsidP="00C27B02">
      <w:pPr>
        <w:rPr>
          <w:rFonts w:ascii="Calibri Light" w:hAnsi="Calibri Light" w:cs="Calibri Light"/>
        </w:rPr>
      </w:pPr>
    </w:p>
    <w:p w14:paraId="42777071" w14:textId="77777777" w:rsidR="002B0A2E" w:rsidRPr="008F7829" w:rsidRDefault="002B0A2E" w:rsidP="00C27B02">
      <w:pPr>
        <w:rPr>
          <w:rFonts w:ascii="Calibri Light" w:hAnsi="Calibri Light" w:cs="Calibri Light"/>
        </w:rPr>
      </w:pPr>
    </w:p>
    <w:tbl>
      <w:tblPr>
        <w:tblW w:w="3765" w:type="dxa"/>
        <w:tblLook w:val="0400" w:firstRow="0" w:lastRow="0" w:firstColumn="0" w:lastColumn="0" w:noHBand="0" w:noVBand="1"/>
      </w:tblPr>
      <w:tblGrid>
        <w:gridCol w:w="421"/>
        <w:gridCol w:w="3344"/>
      </w:tblGrid>
      <w:tr w:rsidR="002B0A2E" w:rsidRPr="008F7829" w14:paraId="7AB4D664" w14:textId="77777777" w:rsidTr="004D0248">
        <w:trPr>
          <w:trHeight w:val="659"/>
        </w:trPr>
        <w:tc>
          <w:tcPr>
            <w:tcW w:w="421" w:type="dxa"/>
            <w:shd w:val="clear" w:color="auto" w:fill="auto"/>
          </w:tcPr>
          <w:p w14:paraId="7B21864C"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5B3C7EAB" wp14:editId="3AD45098">
                      <wp:extent cx="95250" cy="95250"/>
                      <wp:effectExtent l="0" t="0" r="0" b="0"/>
                      <wp:docPr id="14" name="Ovaal 14"/>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4932DB85" id="Ovaal 14"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AUxIpE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502A1D5A" w14:textId="77777777" w:rsidR="002B0A2E" w:rsidRPr="008F7829" w:rsidRDefault="002B0A2E" w:rsidP="00C27B02">
            <w:pPr>
              <w:rPr>
                <w:rFonts w:ascii="Calibri Light" w:hAnsi="Calibri Light" w:cs="Calibri Light"/>
              </w:rPr>
            </w:pPr>
            <w:r w:rsidRPr="008F7829">
              <w:rPr>
                <w:rFonts w:ascii="Calibri Light" w:hAnsi="Calibri Light" w:cs="Calibri Light"/>
              </w:rPr>
              <w:t>Werk &amp; inkomen (w.o. toeslagen en belastingen)</w:t>
            </w:r>
          </w:p>
        </w:tc>
      </w:tr>
      <w:tr w:rsidR="002B0A2E" w:rsidRPr="008F7829" w14:paraId="21E5688A" w14:textId="77777777" w:rsidTr="004D0248">
        <w:trPr>
          <w:trHeight w:val="329"/>
        </w:trPr>
        <w:tc>
          <w:tcPr>
            <w:tcW w:w="421" w:type="dxa"/>
            <w:shd w:val="clear" w:color="auto" w:fill="auto"/>
          </w:tcPr>
          <w:p w14:paraId="0691AC39"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7E24B553" wp14:editId="614D36BF">
                      <wp:extent cx="95250" cy="95250"/>
                      <wp:effectExtent l="0" t="0" r="0" b="0"/>
                      <wp:docPr id="15" name="Ovaal 15"/>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6EA74AFA" id="Ovaal 15"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DEwKwA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1D88BDC8" w14:textId="77777777" w:rsidR="002B0A2E" w:rsidRPr="008F7829" w:rsidRDefault="002B0A2E" w:rsidP="00C27B02">
            <w:pPr>
              <w:rPr>
                <w:rFonts w:ascii="Calibri Light" w:hAnsi="Calibri Light" w:cs="Calibri Light"/>
              </w:rPr>
            </w:pPr>
            <w:r w:rsidRPr="008F7829">
              <w:rPr>
                <w:rFonts w:ascii="Calibri Light" w:hAnsi="Calibri Light" w:cs="Calibri Light"/>
              </w:rPr>
              <w:t>Welzijn &amp; zorg</w:t>
            </w:r>
          </w:p>
        </w:tc>
      </w:tr>
      <w:tr w:rsidR="002B0A2E" w:rsidRPr="008F7829" w14:paraId="436599C8" w14:textId="77777777" w:rsidTr="004D0248">
        <w:trPr>
          <w:trHeight w:val="640"/>
        </w:trPr>
        <w:tc>
          <w:tcPr>
            <w:tcW w:w="421" w:type="dxa"/>
            <w:shd w:val="clear" w:color="auto" w:fill="auto"/>
          </w:tcPr>
          <w:p w14:paraId="78E84986"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6A3A387E" wp14:editId="56962452">
                      <wp:extent cx="95250" cy="95250"/>
                      <wp:effectExtent l="0" t="0" r="0" b="0"/>
                      <wp:docPr id="16" name="Ovaal 16"/>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18741D9B" id="Ovaal 16"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C0zcbM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0259A041" w14:textId="77777777" w:rsidR="002B0A2E" w:rsidRPr="008F7829" w:rsidRDefault="002B0A2E" w:rsidP="00C27B02">
            <w:pPr>
              <w:rPr>
                <w:rFonts w:ascii="Calibri Light" w:hAnsi="Calibri Light" w:cs="Calibri Light"/>
              </w:rPr>
            </w:pPr>
            <w:r w:rsidRPr="008F7829">
              <w:rPr>
                <w:rFonts w:ascii="Calibri Light" w:hAnsi="Calibri Light" w:cs="Calibri Light"/>
              </w:rPr>
              <w:t>Familie &amp; gezin (w.o. geboorte en huwelijk)</w:t>
            </w:r>
          </w:p>
        </w:tc>
      </w:tr>
      <w:tr w:rsidR="002B0A2E" w:rsidRPr="008F7829" w14:paraId="2C7ED8DE" w14:textId="77777777" w:rsidTr="004D0248">
        <w:trPr>
          <w:trHeight w:val="659"/>
        </w:trPr>
        <w:tc>
          <w:tcPr>
            <w:tcW w:w="421" w:type="dxa"/>
            <w:shd w:val="clear" w:color="auto" w:fill="auto"/>
          </w:tcPr>
          <w:p w14:paraId="2BC96208"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58FC42DE" wp14:editId="609E19C2">
                      <wp:extent cx="95250" cy="95250"/>
                      <wp:effectExtent l="0" t="0" r="0" b="0"/>
                      <wp:docPr id="17" name="Ovaal 17"/>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24AF20F7" id="Ovaal 17"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kyeCI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67C28540" w14:textId="77777777" w:rsidR="002B0A2E" w:rsidRPr="008F7829" w:rsidRDefault="002B0A2E" w:rsidP="00C27B02">
            <w:pPr>
              <w:rPr>
                <w:rFonts w:ascii="Calibri Light" w:hAnsi="Calibri Light" w:cs="Calibri Light"/>
              </w:rPr>
            </w:pPr>
            <w:r w:rsidRPr="008F7829">
              <w:rPr>
                <w:rFonts w:ascii="Calibri Light" w:hAnsi="Calibri Light" w:cs="Calibri Light"/>
              </w:rPr>
              <w:t>Reizen en vervoer (w.o. paspoort en rijbewijs)</w:t>
            </w:r>
          </w:p>
        </w:tc>
      </w:tr>
      <w:tr w:rsidR="002B0A2E" w:rsidRPr="008F7829" w14:paraId="33DD3BB1" w14:textId="77777777" w:rsidTr="004D0248">
        <w:trPr>
          <w:trHeight w:val="659"/>
        </w:trPr>
        <w:tc>
          <w:tcPr>
            <w:tcW w:w="421" w:type="dxa"/>
            <w:shd w:val="clear" w:color="auto" w:fill="auto"/>
          </w:tcPr>
          <w:p w14:paraId="195296B7"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2C4F22E3" wp14:editId="72FA1828">
                      <wp:extent cx="95250" cy="95250"/>
                      <wp:effectExtent l="0" t="0" r="0" b="0"/>
                      <wp:docPr id="18" name="Ovaal 18"/>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56D2B818" id="Ovaal 18"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W/cDD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106CAAB2" w14:textId="77777777" w:rsidR="002B0A2E" w:rsidRPr="008F7829" w:rsidRDefault="002B0A2E" w:rsidP="00C27B02">
            <w:pPr>
              <w:rPr>
                <w:rFonts w:ascii="Calibri Light" w:hAnsi="Calibri Light" w:cs="Calibri Light"/>
              </w:rPr>
            </w:pPr>
            <w:r w:rsidRPr="008F7829">
              <w:rPr>
                <w:rFonts w:ascii="Calibri Light" w:hAnsi="Calibri Light" w:cs="Calibri Light"/>
              </w:rPr>
              <w:t>Wonen en uw buurt (w.o. bouwen en overlast)</w:t>
            </w:r>
          </w:p>
        </w:tc>
      </w:tr>
      <w:tr w:rsidR="002B0A2E" w:rsidRPr="008F7829" w14:paraId="547DDB72" w14:textId="77777777" w:rsidTr="004D0248">
        <w:trPr>
          <w:trHeight w:val="659"/>
        </w:trPr>
        <w:tc>
          <w:tcPr>
            <w:tcW w:w="421" w:type="dxa"/>
            <w:shd w:val="clear" w:color="auto" w:fill="auto"/>
          </w:tcPr>
          <w:p w14:paraId="4947C4A6"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7F7DB17C" wp14:editId="140EE519">
                      <wp:extent cx="95250" cy="95250"/>
                      <wp:effectExtent l="0" t="0" r="0" b="0"/>
                      <wp:docPr id="19" name="Ovaal 19"/>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48BBDAB5" id="Ovaal 19"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CG+eaH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614FFBDB" w14:textId="77777777" w:rsidR="002B0A2E" w:rsidRPr="008F7829" w:rsidRDefault="002B0A2E" w:rsidP="00C27B02">
            <w:pPr>
              <w:rPr>
                <w:rFonts w:ascii="Calibri Light" w:hAnsi="Calibri Light" w:cs="Calibri Light"/>
              </w:rPr>
            </w:pPr>
            <w:r w:rsidRPr="008F7829">
              <w:rPr>
                <w:rFonts w:ascii="Calibri Light" w:hAnsi="Calibri Light" w:cs="Calibri Light"/>
              </w:rPr>
              <w:t>Onderwijs &amp; opleiding (w.o. kinderopvang)</w:t>
            </w:r>
          </w:p>
        </w:tc>
      </w:tr>
      <w:tr w:rsidR="002B0A2E" w:rsidRPr="008F7829" w14:paraId="47809281" w14:textId="77777777" w:rsidTr="004D0248">
        <w:trPr>
          <w:trHeight w:val="310"/>
        </w:trPr>
        <w:tc>
          <w:tcPr>
            <w:tcW w:w="421" w:type="dxa"/>
            <w:shd w:val="clear" w:color="auto" w:fill="auto"/>
          </w:tcPr>
          <w:p w14:paraId="7B588AEA"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1A77BE16" wp14:editId="7EC408D6">
                      <wp:extent cx="95250" cy="95250"/>
                      <wp:effectExtent l="0" t="0" r="0" b="0"/>
                      <wp:docPr id="20" name="Ovaal 20"/>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2EB380D1" id="Ovaal 20"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Akyqrf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0ED61F6F" w14:textId="77777777" w:rsidR="002B0A2E" w:rsidRPr="008F7829" w:rsidRDefault="002B0A2E" w:rsidP="00C27B02">
            <w:pPr>
              <w:rPr>
                <w:rFonts w:ascii="Calibri Light" w:hAnsi="Calibri Light" w:cs="Calibri Light"/>
              </w:rPr>
            </w:pPr>
            <w:r w:rsidRPr="008F7829">
              <w:rPr>
                <w:rFonts w:ascii="Calibri Light" w:hAnsi="Calibri Light" w:cs="Calibri Light"/>
              </w:rPr>
              <w:t>Ondernemen</w:t>
            </w:r>
          </w:p>
        </w:tc>
      </w:tr>
    </w:tbl>
    <w:p w14:paraId="2A814D02" w14:textId="77777777" w:rsidR="002B0A2E" w:rsidRPr="008F7829" w:rsidRDefault="002B0A2E" w:rsidP="00C27B02">
      <w:pPr>
        <w:rPr>
          <w:rFonts w:ascii="Calibri Light" w:hAnsi="Calibri Light" w:cs="Calibri Light"/>
        </w:rPr>
      </w:pPr>
    </w:p>
    <w:p w14:paraId="4E170F08" w14:textId="77777777" w:rsidR="008D746C" w:rsidRPr="008F7829" w:rsidRDefault="008D746C" w:rsidP="00C27B02">
      <w:pPr>
        <w:rPr>
          <w:rFonts w:ascii="Calibri Light" w:hAnsi="Calibri Light" w:cs="Calibri Light"/>
        </w:rPr>
      </w:pPr>
    </w:p>
    <w:p w14:paraId="65A88CB5" w14:textId="77777777" w:rsidR="008D746C" w:rsidRPr="008F7829" w:rsidRDefault="008D746C" w:rsidP="00C27B02">
      <w:pPr>
        <w:rPr>
          <w:rFonts w:ascii="Calibri Light" w:hAnsi="Calibri Light" w:cs="Calibri Light"/>
        </w:rPr>
      </w:pPr>
    </w:p>
    <w:p w14:paraId="3D742004" w14:textId="77777777" w:rsidR="002B0A2E" w:rsidRPr="008F7829" w:rsidRDefault="002B0A2E" w:rsidP="00C27B02">
      <w:pPr>
        <w:rPr>
          <w:rFonts w:ascii="Calibri Light" w:hAnsi="Calibri Light" w:cs="Calibri Light"/>
        </w:rPr>
      </w:pPr>
      <w:bookmarkStart w:id="55" w:name="__RefHeading___Toc2637_2581072851"/>
      <w:bookmarkEnd w:id="55"/>
      <w:r w:rsidRPr="008F7829">
        <w:rPr>
          <w:rFonts w:ascii="Calibri Light" w:hAnsi="Calibri Light" w:cs="Calibri Light"/>
        </w:rPr>
        <w:t>Op welke wijze heeft u contact gehad? (dv12)</w:t>
      </w:r>
    </w:p>
    <w:p w14:paraId="2AFD0E93" w14:textId="77777777" w:rsidR="002B0A2E" w:rsidRPr="008F7829" w:rsidRDefault="002B0A2E" w:rsidP="00C27B02">
      <w:pPr>
        <w:rPr>
          <w:rFonts w:ascii="Calibri Light" w:hAnsi="Calibri Light" w:cs="Calibri Light"/>
        </w:rPr>
      </w:pPr>
      <w:r w:rsidRPr="008F7829">
        <w:rPr>
          <w:rFonts w:ascii="Calibri Light" w:hAnsi="Calibri Light" w:cs="Calibri Light"/>
        </w:rPr>
        <w:t>Kies de wijze die het best past bij uw situatie</w:t>
      </w:r>
    </w:p>
    <w:tbl>
      <w:tblPr>
        <w:tblW w:w="9229" w:type="dxa"/>
        <w:tblLook w:val="0400" w:firstRow="0" w:lastRow="0" w:firstColumn="0" w:lastColumn="0" w:noHBand="0" w:noVBand="1"/>
      </w:tblPr>
      <w:tblGrid>
        <w:gridCol w:w="1050"/>
        <w:gridCol w:w="616"/>
        <w:gridCol w:w="1649"/>
        <w:gridCol w:w="628"/>
        <w:gridCol w:w="1626"/>
        <w:gridCol w:w="994"/>
        <w:gridCol w:w="1328"/>
        <w:gridCol w:w="1338"/>
      </w:tblGrid>
      <w:tr w:rsidR="002B0A2E" w:rsidRPr="008F7829" w14:paraId="03A1FF5D" w14:textId="77777777" w:rsidTr="004D0248">
        <w:trPr>
          <w:trHeight w:val="1322"/>
        </w:trPr>
        <w:tc>
          <w:tcPr>
            <w:tcW w:w="1050" w:type="dxa"/>
            <w:shd w:val="clear" w:color="auto" w:fill="auto"/>
          </w:tcPr>
          <w:p w14:paraId="4924DE11"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lastRenderedPageBreak/>
              <w:t>internet of app</w:t>
            </w:r>
          </w:p>
        </w:tc>
        <w:tc>
          <w:tcPr>
            <w:tcW w:w="616" w:type="dxa"/>
            <w:shd w:val="clear" w:color="auto" w:fill="auto"/>
          </w:tcPr>
          <w:p w14:paraId="266802A7"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e-mail</w:t>
            </w:r>
          </w:p>
        </w:tc>
        <w:tc>
          <w:tcPr>
            <w:tcW w:w="1649" w:type="dxa"/>
            <w:shd w:val="clear" w:color="auto" w:fill="auto"/>
          </w:tcPr>
          <w:p w14:paraId="7F3A774A"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sociale media (Twitter, Facebook, Whatsapp etc.)</w:t>
            </w:r>
          </w:p>
        </w:tc>
        <w:tc>
          <w:tcPr>
            <w:tcW w:w="628" w:type="dxa"/>
            <w:shd w:val="clear" w:color="auto" w:fill="auto"/>
          </w:tcPr>
          <w:p w14:paraId="00FF3BB0"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post</w:t>
            </w:r>
          </w:p>
        </w:tc>
        <w:tc>
          <w:tcPr>
            <w:tcW w:w="1626" w:type="dxa"/>
            <w:shd w:val="clear" w:color="auto" w:fill="auto"/>
          </w:tcPr>
          <w:p w14:paraId="5AA16E55"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(publieks)balie</w:t>
            </w:r>
          </w:p>
        </w:tc>
        <w:tc>
          <w:tcPr>
            <w:tcW w:w="994" w:type="dxa"/>
            <w:shd w:val="clear" w:color="auto" w:fill="auto"/>
          </w:tcPr>
          <w:p w14:paraId="7E1290D6"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telefoon</w:t>
            </w:r>
          </w:p>
        </w:tc>
        <w:tc>
          <w:tcPr>
            <w:tcW w:w="1328" w:type="dxa"/>
            <w:shd w:val="clear" w:color="auto" w:fill="auto"/>
          </w:tcPr>
          <w:p w14:paraId="294B64DE"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wijkteam / huisbezoek</w:t>
            </w:r>
          </w:p>
        </w:tc>
        <w:tc>
          <w:tcPr>
            <w:tcW w:w="1338" w:type="dxa"/>
            <w:shd w:val="clear" w:color="auto" w:fill="auto"/>
          </w:tcPr>
          <w:p w14:paraId="4C696DB1"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overig persoonlijk contact</w:t>
            </w:r>
          </w:p>
        </w:tc>
      </w:tr>
      <w:tr w:rsidR="002B0A2E" w:rsidRPr="008F7829" w14:paraId="573DF6EA" w14:textId="77777777" w:rsidTr="004D0248">
        <w:trPr>
          <w:trHeight w:val="267"/>
        </w:trPr>
        <w:tc>
          <w:tcPr>
            <w:tcW w:w="1050" w:type="dxa"/>
            <w:shd w:val="clear" w:color="auto" w:fill="auto"/>
          </w:tcPr>
          <w:p w14:paraId="78CE4103"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4193F872" wp14:editId="64AF0D3F">
                      <wp:extent cx="95250" cy="95250"/>
                      <wp:effectExtent l="0" t="0" r="0" b="0"/>
                      <wp:docPr id="21" name="Ovaal 21"/>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51D64853" id="Ovaal 21"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D0zoyb1QEAACsE&#10;AAAOAAAAAAAAAAAAAAAAAC4CAABkcnMvZTJvRG9jLnhtbFBLAQItABQABgAIAAAAIQBlLu5r2gAA&#10;AAMBAAAPAAAAAAAAAAAAAAAAAC8EAABkcnMvZG93bnJldi54bWxQSwUGAAAAAAQABADzAAAANgUA&#10;AAAA&#10;" strokeweight=".26mm">
                      <w10:anchorlock/>
                    </v:oval>
                  </w:pict>
                </mc:Fallback>
              </mc:AlternateContent>
            </w:r>
          </w:p>
        </w:tc>
        <w:tc>
          <w:tcPr>
            <w:tcW w:w="616" w:type="dxa"/>
            <w:shd w:val="clear" w:color="auto" w:fill="auto"/>
          </w:tcPr>
          <w:p w14:paraId="1BA11311"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2A9C0FF1" wp14:editId="401C532A">
                      <wp:extent cx="95250" cy="95250"/>
                      <wp:effectExtent l="0" t="0" r="0" b="0"/>
                      <wp:docPr id="22" name="Ovaal 22"/>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4206D541" id="Ovaal 22"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CEw+ZX1QEAACsE&#10;AAAOAAAAAAAAAAAAAAAAAC4CAABkcnMvZTJvRG9jLnhtbFBLAQItABQABgAIAAAAIQBlLu5r2gAA&#10;AAMBAAAPAAAAAAAAAAAAAAAAAC8EAABkcnMvZG93bnJldi54bWxQSwUGAAAAAAQABADzAAAANgUA&#10;AAAA&#10;" strokeweight=".26mm">
                      <w10:anchorlock/>
                    </v:oval>
                  </w:pict>
                </mc:Fallback>
              </mc:AlternateContent>
            </w:r>
          </w:p>
        </w:tc>
        <w:tc>
          <w:tcPr>
            <w:tcW w:w="1649" w:type="dxa"/>
            <w:shd w:val="clear" w:color="auto" w:fill="auto"/>
          </w:tcPr>
          <w:p w14:paraId="0D653A23"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19AF3818" wp14:editId="7207AF48">
                      <wp:extent cx="95250" cy="95250"/>
                      <wp:effectExtent l="0" t="0" r="0" b="0"/>
                      <wp:docPr id="23" name="Ovaal 23"/>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01E68458" id="Ovaal 23"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Ux8AT1QEAACsE&#10;AAAOAAAAAAAAAAAAAAAAAC4CAABkcnMvZTJvRG9jLnhtbFBLAQItABQABgAIAAAAIQBlLu5r2gAA&#10;AAMBAAAPAAAAAAAAAAAAAAAAAC8EAABkcnMvZG93bnJldi54bWxQSwUGAAAAAAQABADzAAAANgUA&#10;AAAA&#10;" strokeweight=".26mm">
                      <w10:anchorlock/>
                    </v:oval>
                  </w:pict>
                </mc:Fallback>
              </mc:AlternateContent>
            </w:r>
          </w:p>
        </w:tc>
        <w:tc>
          <w:tcPr>
            <w:tcW w:w="628" w:type="dxa"/>
            <w:shd w:val="clear" w:color="auto" w:fill="auto"/>
          </w:tcPr>
          <w:p w14:paraId="7F7404B6"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2BDC50B2" wp14:editId="3E109A1A">
                      <wp:extent cx="95250" cy="95250"/>
                      <wp:effectExtent l="0" t="0" r="0" b="0"/>
                      <wp:docPr id="24" name="Ovaal 24"/>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13485B8D" id="Ovaal 24"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Al30MU1QEAACsE&#10;AAAOAAAAAAAAAAAAAAAAAC4CAABkcnMvZTJvRG9jLnhtbFBLAQItABQABgAIAAAAIQBlLu5r2gAA&#10;AAMBAAAPAAAAAAAAAAAAAAAAAC8EAABkcnMvZG93bnJldi54bWxQSwUGAAAAAAQABADzAAAANgUA&#10;AAAA&#10;" strokeweight=".26mm">
                      <w10:anchorlock/>
                    </v:oval>
                  </w:pict>
                </mc:Fallback>
              </mc:AlternateContent>
            </w:r>
          </w:p>
        </w:tc>
        <w:tc>
          <w:tcPr>
            <w:tcW w:w="1626" w:type="dxa"/>
            <w:shd w:val="clear" w:color="auto" w:fill="auto"/>
          </w:tcPr>
          <w:p w14:paraId="20E5BC92"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1DF49E54" wp14:editId="4C6ACFE9">
                      <wp:extent cx="95250" cy="95250"/>
                      <wp:effectExtent l="0" t="0" r="0" b="0"/>
                      <wp:docPr id="25" name="Ovaal 25"/>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0BB436AE" id="Ovaal 25"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D122VQ1QEAACsE&#10;AAAOAAAAAAAAAAAAAAAAAC4CAABkcnMvZTJvRG9jLnhtbFBLAQItABQABgAIAAAAIQBlLu5r2gAA&#10;AAMBAAAPAAAAAAAAAAAAAAAAAC8EAABkcnMvZG93bnJldi54bWxQSwUGAAAAAAQABADzAAAANgUA&#10;AAAA&#10;" strokeweight=".26mm">
                      <w10:anchorlock/>
                    </v:oval>
                  </w:pict>
                </mc:Fallback>
              </mc:AlternateContent>
            </w:r>
          </w:p>
        </w:tc>
        <w:tc>
          <w:tcPr>
            <w:tcW w:w="994" w:type="dxa"/>
            <w:shd w:val="clear" w:color="auto" w:fill="auto"/>
          </w:tcPr>
          <w:p w14:paraId="287FE9A8"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38B6FDDA" wp14:editId="5F3576B9">
                      <wp:extent cx="95250" cy="95250"/>
                      <wp:effectExtent l="0" t="0" r="0" b="0"/>
                      <wp:docPr id="26" name="Ovaal 26"/>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39C10FF9" id="Ovaal 26"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CF1g+c1QEAACsE&#10;AAAOAAAAAAAAAAAAAAAAAC4CAABkcnMvZTJvRG9jLnhtbFBLAQItABQABgAIAAAAIQBlLu5r2gAA&#10;AAMBAAAPAAAAAAAAAAAAAAAAAC8EAABkcnMvZG93bnJldi54bWxQSwUGAAAAAAQABADzAAAANgUA&#10;AAAA&#10;" strokeweight=".26mm">
                      <w10:anchorlock/>
                    </v:oval>
                  </w:pict>
                </mc:Fallback>
              </mc:AlternateContent>
            </w:r>
          </w:p>
        </w:tc>
        <w:tc>
          <w:tcPr>
            <w:tcW w:w="1328" w:type="dxa"/>
            <w:shd w:val="clear" w:color="auto" w:fill="auto"/>
          </w:tcPr>
          <w:p w14:paraId="4E33A9D9"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211891F1" wp14:editId="46A39242">
                      <wp:extent cx="95250" cy="95250"/>
                      <wp:effectExtent l="0" t="0" r="0" b="0"/>
                      <wp:docPr id="27" name="Ovaal 27"/>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756B610E" id="Ovaal 27"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V0inY1QEAACsE&#10;AAAOAAAAAAAAAAAAAAAAAC4CAABkcnMvZTJvRG9jLnhtbFBLAQItABQABgAIAAAAIQBlLu5r2gAA&#10;AAMBAAAPAAAAAAAAAAAAAAAAAC8EAABkcnMvZG93bnJldi54bWxQSwUGAAAAAAQABADzAAAANgUA&#10;AAAA&#10;" strokeweight=".26mm">
                      <w10:anchorlock/>
                    </v:oval>
                  </w:pict>
                </mc:Fallback>
              </mc:AlternateContent>
            </w:r>
          </w:p>
        </w:tc>
        <w:tc>
          <w:tcPr>
            <w:tcW w:w="1338" w:type="dxa"/>
            <w:shd w:val="clear" w:color="auto" w:fill="auto"/>
          </w:tcPr>
          <w:p w14:paraId="2F07BF2D"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0C2EC14D" wp14:editId="78BA59D9">
                      <wp:extent cx="95250" cy="95250"/>
                      <wp:effectExtent l="0" t="0" r="0" b="0"/>
                      <wp:docPr id="28" name="Ovaal 28"/>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7944E1E3" id="Ovaal 28"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n5gmT1QEAACsE&#10;AAAOAAAAAAAAAAAAAAAAAC4CAABkcnMvZTJvRG9jLnhtbFBLAQItABQABgAIAAAAIQBlLu5r2gAA&#10;AAMBAAAPAAAAAAAAAAAAAAAAAC8EAABkcnMvZG93bnJldi54bWxQSwUGAAAAAAQABADzAAAANgUA&#10;AAAA&#10;" strokeweight=".26mm">
                      <w10:anchorlock/>
                    </v:oval>
                  </w:pict>
                </mc:Fallback>
              </mc:AlternateContent>
            </w:r>
          </w:p>
        </w:tc>
      </w:tr>
    </w:tbl>
    <w:p w14:paraId="7F36597A" w14:textId="77777777" w:rsidR="002B0A2E" w:rsidRPr="008F7829" w:rsidRDefault="002B0A2E" w:rsidP="00C27B02">
      <w:pPr>
        <w:rPr>
          <w:rFonts w:ascii="Calibri Light" w:hAnsi="Calibri Light" w:cs="Calibri Light"/>
        </w:rPr>
      </w:pPr>
    </w:p>
    <w:p w14:paraId="6313A1CB" w14:textId="77777777" w:rsidR="002B0A2E" w:rsidRPr="008F7829" w:rsidRDefault="002B0A2E" w:rsidP="00C27B02">
      <w:pPr>
        <w:rPr>
          <w:rFonts w:ascii="Calibri Light" w:hAnsi="Calibri Light" w:cs="Calibri Light"/>
        </w:rPr>
      </w:pPr>
    </w:p>
    <w:p w14:paraId="0332C7FC" w14:textId="77777777" w:rsidR="002B0A2E" w:rsidRPr="008F7829" w:rsidRDefault="002B0A2E" w:rsidP="00C27B02">
      <w:pPr>
        <w:pStyle w:val="ListParagraph"/>
        <w:ind w:hanging="394"/>
        <w:rPr>
          <w:rFonts w:ascii="Calibri Light" w:hAnsi="Calibri Light" w:cs="Calibri Light"/>
          <w:b/>
          <w:i/>
        </w:rPr>
      </w:pPr>
      <w:r w:rsidRPr="008F7829">
        <w:rPr>
          <w:rFonts w:ascii="Calibri Light" w:hAnsi="Calibri Light" w:cs="Calibri Light"/>
          <w:b/>
          <w:i/>
        </w:rPr>
        <w:t>Module ‘Dienstverlening met de menselijke maat’</w:t>
      </w:r>
    </w:p>
    <w:p w14:paraId="4E2EBCDA" w14:textId="77777777" w:rsidR="002B0A2E" w:rsidRPr="008F7829" w:rsidRDefault="002B0A2E" w:rsidP="00C27B02">
      <w:pPr>
        <w:rPr>
          <w:rFonts w:ascii="Calibri Light" w:hAnsi="Calibri Light" w:cs="Calibri Light"/>
        </w:rPr>
      </w:pPr>
      <w:r w:rsidRPr="008F7829">
        <w:rPr>
          <w:rFonts w:ascii="Calibri Light" w:hAnsi="Calibri Light" w:cs="Calibri Light"/>
        </w:rPr>
        <w:t>In aanvulling op de modelvragenlijst stelt VNG Realisatie een verdiepende module op het themaveld ‘Gemeentelijke Dienstverlening’</w:t>
      </w:r>
      <w:r w:rsidRPr="008F7829">
        <w:rPr>
          <w:rFonts w:ascii="Calibri Light" w:hAnsi="Calibri Light" w:cs="Calibri Light"/>
          <w:vertAlign w:val="superscript"/>
        </w:rPr>
        <w:footnoteReference w:id="8"/>
      </w:r>
      <w:r w:rsidRPr="008F7829">
        <w:rPr>
          <w:rFonts w:ascii="Calibri Light" w:hAnsi="Calibri Light" w:cs="Calibri Light"/>
        </w:rPr>
        <w:t xml:space="preserve"> beschikbaar. Het betreft hier de -optionele- module ‘Dienstverlening met de menselijke maat’. Dienstverlening met de menselijke maat, ook wel Hostmanship genoemd, gaat over mensen het gevoel geven dat ze welkom zijn. Het gaat over de zachte kant van dienstverlening. Een goed gesprek, gehoord worden, de vraag achter de vraag, enz. zijn die aspecten die een grote impact hebben op de tevredenheid over de dienstverlening.</w:t>
      </w:r>
    </w:p>
    <w:p w14:paraId="720FDAC6" w14:textId="77777777" w:rsidR="002B0A2E" w:rsidRPr="008F7829" w:rsidRDefault="002B0A2E" w:rsidP="00C27B02">
      <w:pPr>
        <w:rPr>
          <w:rFonts w:ascii="Calibri Light" w:hAnsi="Calibri Light" w:cs="Calibri Light"/>
        </w:rPr>
      </w:pPr>
    </w:p>
    <w:p w14:paraId="6548DE21"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hecht veel waarde aan de dienstverlening met de menselijke maat, en adviseert gemeenten dan ook deze vragen als onderdeel van de modelvragenlijst op te nemen.</w:t>
      </w:r>
    </w:p>
    <w:p w14:paraId="377E9019" w14:textId="77777777" w:rsidR="002B0A2E" w:rsidRPr="008F7829" w:rsidRDefault="002B0A2E" w:rsidP="00C27B02">
      <w:pPr>
        <w:rPr>
          <w:rFonts w:ascii="Calibri Light" w:hAnsi="Calibri Light" w:cs="Calibri Light"/>
        </w:rPr>
      </w:pPr>
    </w:p>
    <w:p w14:paraId="0D6AEF71" w14:textId="72067ED2" w:rsidR="002B0A2E" w:rsidRPr="008F7829" w:rsidRDefault="002B0A2E" w:rsidP="00C27B02">
      <w:pPr>
        <w:rPr>
          <w:rFonts w:ascii="Calibri Light" w:hAnsi="Calibri Light" w:cs="Calibri Light"/>
        </w:rPr>
      </w:pPr>
      <w:r w:rsidRPr="008F7829">
        <w:rPr>
          <w:rFonts w:ascii="Calibri Light" w:hAnsi="Calibri Light" w:cs="Calibri Light"/>
        </w:rPr>
        <w:t xml:space="preserve">De module ‘Dienstverlening met de menselijke maat’ moet worden opgenomen na de vraag:  ‘Ik kreeg uiteindelijk wat ik wilde’ (vraagcode </w:t>
      </w:r>
      <w:r w:rsidR="00484808">
        <w:rPr>
          <w:rFonts w:ascii="Calibri Light" w:hAnsi="Calibri Light" w:cs="Calibri Light"/>
        </w:rPr>
        <w:t>‘</w:t>
      </w:r>
      <w:r w:rsidRPr="008F7829">
        <w:rPr>
          <w:rFonts w:ascii="Calibri Light" w:hAnsi="Calibri Light" w:cs="Calibri Light"/>
        </w:rPr>
        <w:t>dv07</w:t>
      </w:r>
      <w:r w:rsidR="00484808">
        <w:rPr>
          <w:rFonts w:ascii="Calibri Light" w:hAnsi="Calibri Light" w:cs="Calibri Light"/>
        </w:rPr>
        <w:t>’</w:t>
      </w:r>
      <w:r w:rsidRPr="008F7829">
        <w:rPr>
          <w:rFonts w:ascii="Calibri Light" w:hAnsi="Calibri Light" w:cs="Calibri Light"/>
        </w:rPr>
        <w:t>). De routing is op basis van de vraag  ‘Op welke wijze heeft u contact gehad met de gemeente’ (vraagcode dv03)</w:t>
      </w:r>
      <w:r w:rsidRPr="008F7829">
        <w:rPr>
          <w:rFonts w:ascii="Calibri Light" w:hAnsi="Calibri Light" w:cs="Calibri Light"/>
          <w:vertAlign w:val="superscript"/>
        </w:rPr>
        <w:footnoteReference w:id="9"/>
      </w:r>
      <w:r w:rsidRPr="008F7829">
        <w:rPr>
          <w:rFonts w:ascii="Calibri Light" w:hAnsi="Calibri Light" w:cs="Calibri Light"/>
        </w:rPr>
        <w:t>.</w:t>
      </w:r>
    </w:p>
    <w:p w14:paraId="5A708C27" w14:textId="77777777" w:rsidR="002B0A2E" w:rsidRPr="008F7829" w:rsidRDefault="002B0A2E" w:rsidP="00C27B02">
      <w:pPr>
        <w:rPr>
          <w:rFonts w:ascii="Calibri Light" w:hAnsi="Calibri Light" w:cs="Calibri Light"/>
        </w:rPr>
      </w:pPr>
    </w:p>
    <w:p w14:paraId="2ABDA6A9" w14:textId="77777777" w:rsidR="002B0A2E" w:rsidRPr="008F7829" w:rsidRDefault="002B0A2E" w:rsidP="00C27B02">
      <w:pPr>
        <w:pStyle w:val="ListParagraph"/>
        <w:ind w:hanging="394"/>
        <w:rPr>
          <w:rFonts w:ascii="Calibri Light" w:hAnsi="Calibri Light" w:cs="Calibri Light"/>
          <w:b/>
          <w:i/>
        </w:rPr>
      </w:pPr>
      <w:r w:rsidRPr="008F7829">
        <w:rPr>
          <w:rFonts w:ascii="Calibri Light" w:hAnsi="Calibri Light" w:cs="Calibri Light"/>
          <w:b/>
          <w:i/>
        </w:rPr>
        <w:t>Module ‘Samenredzaamheid’</w:t>
      </w:r>
    </w:p>
    <w:p w14:paraId="48AF69DA" w14:textId="77777777" w:rsidR="002B0A2E" w:rsidRPr="008F7829" w:rsidRDefault="002B0A2E" w:rsidP="00C27B02">
      <w:pPr>
        <w:rPr>
          <w:rFonts w:ascii="Calibri Light" w:hAnsi="Calibri Light" w:cs="Calibri Light"/>
        </w:rPr>
      </w:pPr>
      <w:r w:rsidRPr="008F7829">
        <w:rPr>
          <w:rFonts w:ascii="Calibri Light" w:hAnsi="Calibri Light" w:cs="Calibri Light"/>
        </w:rPr>
        <w:t>De module ‘samenredzaamheid’ is een verdieping op het themaveld ‘Welzijn en zorg’ en ‘Leefklimaat’ en beoogt de sociale verbanden en zorgrelaties op benedengemeentelijk niveau (kernen, wijken) verder uit te diepen. De module bestaat uit een A- en een B-deel. Deze onderdelen kunnen afzonderlijk of tezamen worden opgenomen.</w:t>
      </w:r>
    </w:p>
    <w:p w14:paraId="0C7C9C7A" w14:textId="77777777" w:rsidR="002B0A2E" w:rsidRPr="008F7829" w:rsidRDefault="002B0A2E" w:rsidP="00C27B02">
      <w:pPr>
        <w:rPr>
          <w:rFonts w:ascii="Calibri Light" w:hAnsi="Calibri Light" w:cs="Calibri Light"/>
        </w:rPr>
      </w:pPr>
    </w:p>
    <w:p w14:paraId="238BA45A" w14:textId="77777777" w:rsidR="002B0A2E" w:rsidRPr="008F7829" w:rsidRDefault="002B0A2E" w:rsidP="00C27B02">
      <w:pPr>
        <w:pStyle w:val="ListParagraph"/>
        <w:ind w:left="142" w:hanging="142"/>
        <w:rPr>
          <w:rFonts w:ascii="Calibri Light" w:hAnsi="Calibri Light" w:cs="Calibri Light"/>
          <w:b/>
          <w:i/>
        </w:rPr>
      </w:pPr>
      <w:r w:rsidRPr="008F7829">
        <w:rPr>
          <w:rFonts w:ascii="Calibri Light" w:hAnsi="Calibri Light" w:cs="Calibri Light"/>
          <w:b/>
          <w:i/>
        </w:rPr>
        <w:t>Module ‘Tevredenheid met het leven’</w:t>
      </w:r>
    </w:p>
    <w:p w14:paraId="3F2CD4BB" w14:textId="7E3C3C8A" w:rsidR="002B0A2E" w:rsidRPr="008F7829" w:rsidRDefault="002B0A2E" w:rsidP="00C27B02">
      <w:pPr>
        <w:rPr>
          <w:rFonts w:ascii="Calibri Light" w:hAnsi="Calibri Light" w:cs="Calibri Light"/>
        </w:rPr>
      </w:pPr>
      <w:r w:rsidRPr="008F7829">
        <w:rPr>
          <w:rFonts w:ascii="Calibri Light" w:hAnsi="Calibri Light" w:cs="Calibri Light"/>
        </w:rPr>
        <w:t>De module ‘tevredenheid met het leven’ geeft inzicht in de mate waarin inwoners tevreden zijn met het leven en het leven zinvol vinden. Voor gemeenten is het belangrijk te weten hoe gelukkig haar inwoners en specifiek de doelgroepen van het gemeentelijk welzijn- en zorgbeleid zijn, en welke factoren bijdragen aan het de beleving van geluk. De module is tot stand gekomen in samenwer</w:t>
      </w:r>
      <w:r w:rsidR="006A1CB4" w:rsidRPr="008F7829">
        <w:rPr>
          <w:rFonts w:ascii="Calibri Light" w:hAnsi="Calibri Light" w:cs="Calibri Light"/>
        </w:rPr>
        <w:t>king</w:t>
      </w:r>
      <w:r w:rsidRPr="008F7829">
        <w:rPr>
          <w:rFonts w:ascii="Calibri Light" w:hAnsi="Calibri Light" w:cs="Calibri Light"/>
        </w:rPr>
        <w:t xml:space="preserve"> met Erasmus Happiness Economics Research Organization (EHERO). </w:t>
      </w:r>
    </w:p>
    <w:p w14:paraId="35E9E113" w14:textId="77777777" w:rsidR="002B0A2E" w:rsidRPr="008F7829" w:rsidRDefault="002B0A2E" w:rsidP="00C27B02">
      <w:pPr>
        <w:rPr>
          <w:rFonts w:ascii="Calibri Light" w:hAnsi="Calibri Light" w:cs="Calibri Light"/>
        </w:rPr>
      </w:pPr>
    </w:p>
    <w:p w14:paraId="686C7941" w14:textId="77777777" w:rsidR="002B0A2E" w:rsidRPr="008F7829" w:rsidRDefault="002B0A2E" w:rsidP="00C27B02">
      <w:pPr>
        <w:pStyle w:val="ListParagraph"/>
        <w:ind w:hanging="394"/>
        <w:rPr>
          <w:rFonts w:ascii="Calibri Light" w:hAnsi="Calibri Light" w:cs="Calibri Light"/>
          <w:b/>
        </w:rPr>
      </w:pPr>
      <w:r w:rsidRPr="008F7829">
        <w:rPr>
          <w:rFonts w:ascii="Calibri Light" w:hAnsi="Calibri Light" w:cs="Calibri Light"/>
          <w:b/>
        </w:rPr>
        <w:t>Implementatie van, en variatie op de modelvragenlijst</w:t>
      </w:r>
    </w:p>
    <w:p w14:paraId="2474AD46" w14:textId="0F589822" w:rsidR="002B0A2E" w:rsidRPr="008F7829" w:rsidRDefault="002B0A2E" w:rsidP="00C27B02">
      <w:pPr>
        <w:rPr>
          <w:rFonts w:ascii="Calibri Light" w:hAnsi="Calibri Light" w:cs="Calibri Light"/>
        </w:rPr>
      </w:pPr>
      <w:r w:rsidRPr="008F7829">
        <w:rPr>
          <w:rFonts w:ascii="Calibri Light" w:hAnsi="Calibri Light" w:cs="Calibri Light"/>
        </w:rPr>
        <w:t xml:space="preserve">De volgorde van de themavelden is niet-optioneel. Hetzelfde geldt voor de volgorde van de vragen binnen de themavelden. Vraagstellingen en antwoordmogelijkheden uit de modelvragenlijst en aanvullende modules mogen in principe niet worden aangepast. Neem vroegtijdig contact op met VNG Realisatie als er een uitdrukkelijk verzoek is om een aanpassing </w:t>
      </w:r>
      <w:r w:rsidR="00484808">
        <w:rPr>
          <w:rFonts w:ascii="Calibri Light" w:hAnsi="Calibri Light" w:cs="Calibri Light"/>
        </w:rPr>
        <w:t>op de modelvragenlijst door te voeren</w:t>
      </w:r>
      <w:r w:rsidRPr="008F7829">
        <w:rPr>
          <w:rFonts w:ascii="Calibri Light" w:hAnsi="Calibri Light" w:cs="Calibri Light"/>
        </w:rPr>
        <w:t xml:space="preserve">. </w:t>
      </w:r>
    </w:p>
    <w:p w14:paraId="2B28172B" w14:textId="4CD14FE5" w:rsidR="002B0A2E" w:rsidRDefault="002B0A2E" w:rsidP="00C27B02">
      <w:pPr>
        <w:pStyle w:val="ListParagraph"/>
        <w:ind w:left="0"/>
        <w:rPr>
          <w:rFonts w:ascii="Calibri Light" w:hAnsi="Calibri Light" w:cs="Calibri Light"/>
        </w:rPr>
      </w:pPr>
      <w:r w:rsidRPr="008F7829">
        <w:rPr>
          <w:rFonts w:ascii="Calibri Light" w:hAnsi="Calibri Light" w:cs="Calibri Light"/>
        </w:rPr>
        <w:br/>
        <w:t>Uitzonderingen:</w:t>
      </w:r>
      <w:r w:rsidRPr="008F7829">
        <w:rPr>
          <w:rFonts w:ascii="Calibri Light" w:hAnsi="Calibri Light" w:cs="Calibri Light"/>
        </w:rPr>
        <w:br/>
        <w:t>Een vragenset (matrix) mag worden uitgebreid met aanvullende vragen zolang de (inhoudelijke) context van de vragen in de set niet verandert. Het is zelfs denkbaar dat een vraag uit de modelvragenlijst wordt opgesplitst in meerdere (lading-dekkende) deelvragen. B.v. de vraag over ‘zorg aan een hulpbehoevende naaste’ zou kunnen worden uitgesplitst in ‘zorg aan een hulpbehoevende partner of kind’, ‘zorg aan een hulpbehoevende (schoon)ouder of ander familielid’, ‘zorg aan een hulpbehoevende vriend of kennis’.</w:t>
      </w:r>
      <w:r w:rsidRPr="008F7829">
        <w:rPr>
          <w:rFonts w:ascii="Calibri Light" w:hAnsi="Calibri Light" w:cs="Calibri Light"/>
        </w:rPr>
        <w:br/>
      </w:r>
      <w:r w:rsidRPr="008F7829">
        <w:rPr>
          <w:rFonts w:ascii="Calibri Light" w:hAnsi="Calibri Light" w:cs="Calibri Light"/>
        </w:rPr>
        <w:lastRenderedPageBreak/>
        <w:br/>
        <w:t>Het is daarnaast mogelijk om de antwoordcategorieën van een checkboxvraag te specificeren wanneer er een categorie ‘overig’ of ‘anders’ aan de orde is in de modelvragenlijst. B.v. de vragen over actieve deelname in het verenigingsleven en de reden om geen vrijwilligerswerk te verrichten zouden verder kunnen worden uitgediept. Let er op dat er geen overlap ontstaat met reeds bestaande antwoordcategorieën</w:t>
      </w:r>
      <w:r w:rsidR="00484808">
        <w:rPr>
          <w:rFonts w:ascii="Calibri Light" w:hAnsi="Calibri Light" w:cs="Calibri Light"/>
        </w:rPr>
        <w:t xml:space="preserve"> en de indeling te herleiden is naar de oorspronkelijke schaalindeling</w:t>
      </w:r>
      <w:r w:rsidRPr="008F7829">
        <w:rPr>
          <w:rFonts w:ascii="Calibri Light" w:hAnsi="Calibri Light" w:cs="Calibri Light"/>
        </w:rPr>
        <w:t xml:space="preserve">. </w:t>
      </w:r>
    </w:p>
    <w:p w14:paraId="14F2D20B" w14:textId="4D47B150" w:rsidR="003B05E2" w:rsidRDefault="003B05E2" w:rsidP="00C27B02">
      <w:pPr>
        <w:pStyle w:val="ListParagraph"/>
        <w:ind w:left="0"/>
        <w:rPr>
          <w:rFonts w:ascii="Calibri Light" w:hAnsi="Calibri Light" w:cs="Calibri Light"/>
        </w:rPr>
      </w:pPr>
    </w:p>
    <w:p w14:paraId="526A3030" w14:textId="606FB31E" w:rsidR="003B05E2" w:rsidRPr="008F7829" w:rsidRDefault="003B05E2" w:rsidP="00C27B02">
      <w:pPr>
        <w:pStyle w:val="ListParagraph"/>
        <w:ind w:left="0"/>
        <w:rPr>
          <w:rFonts w:ascii="Calibri Light" w:hAnsi="Calibri Light" w:cs="Calibri Light"/>
        </w:rPr>
      </w:pPr>
      <w:r>
        <w:rPr>
          <w:rFonts w:ascii="Calibri Light" w:hAnsi="Calibri Light" w:cs="Calibri Light"/>
        </w:rPr>
        <w:tab/>
        <w:t>Zorg er voor dat bij de aanlevering van de onderzoeksresultaten de gehanteerde afwijkende situatie, zoals in bovengenoemde gevallen, wordt teruggevoerd naar de oorspronkelijke situatie en als zodanig wordt geregistreerd in het standaard dataformat.</w:t>
      </w:r>
    </w:p>
    <w:p w14:paraId="4DE33010" w14:textId="09A01527" w:rsidR="00887CAB" w:rsidRDefault="002B0A2E" w:rsidP="00C27B02">
      <w:pPr>
        <w:rPr>
          <w:rFonts w:ascii="Calibri Light" w:hAnsi="Calibri Light" w:cs="Calibri Light"/>
        </w:rPr>
      </w:pPr>
      <w:r w:rsidRPr="008F7829">
        <w:rPr>
          <w:rFonts w:ascii="Calibri Light" w:hAnsi="Calibri Light" w:cs="Calibri Light"/>
        </w:rPr>
        <w:br/>
        <w:t>Open invoervelden zijn optioneel. Er moet echter wel minimaal één invoerveld beschikbaar zijn om ideeën en suggesties van een inwoner voor te leggen aan de gemeente. De stelregel is dat de huidige invoervelden in de modelvragenlijst de leidraad vormen en dat het aan de opdrachtgever (gemeente) is om één of meerdere te laten ontvallen.</w:t>
      </w:r>
      <w:r w:rsidRPr="008F7829">
        <w:rPr>
          <w:rFonts w:ascii="Calibri Light" w:hAnsi="Calibri Light" w:cs="Calibri Light"/>
        </w:rPr>
        <w:br/>
      </w:r>
      <w:r w:rsidRPr="008F7829">
        <w:rPr>
          <w:rFonts w:ascii="Calibri Light" w:hAnsi="Calibri Light" w:cs="Calibri Light"/>
        </w:rPr>
        <w:br/>
        <w:t xml:space="preserve">Maximaal </w:t>
      </w:r>
      <w:r w:rsidR="009A7FF3">
        <w:rPr>
          <w:rFonts w:ascii="Calibri Light" w:hAnsi="Calibri Light" w:cs="Calibri Light"/>
        </w:rPr>
        <w:t>acht</w:t>
      </w:r>
      <w:r w:rsidRPr="008F7829">
        <w:rPr>
          <w:rFonts w:ascii="Calibri Light" w:hAnsi="Calibri Light" w:cs="Calibri Light"/>
        </w:rPr>
        <w:t xml:space="preserve"> gesloten vragen uit de modelvragenlijst</w:t>
      </w:r>
      <w:r w:rsidR="008A6301">
        <w:rPr>
          <w:rStyle w:val="FootnoteReference"/>
          <w:rFonts w:ascii="Calibri Light" w:hAnsi="Calibri Light" w:cs="Calibri Light"/>
        </w:rPr>
        <w:footnoteReference w:id="10"/>
      </w:r>
      <w:r w:rsidRPr="008F7829">
        <w:rPr>
          <w:rFonts w:ascii="Calibri Light" w:hAnsi="Calibri Light" w:cs="Calibri Light"/>
        </w:rPr>
        <w:t xml:space="preserve"> mogen worden geëlimineerd op verzoek van de opdrachtgever. </w:t>
      </w:r>
      <w:r w:rsidR="003B05E2" w:rsidRPr="008F7829">
        <w:rPr>
          <w:rFonts w:ascii="Calibri Light" w:hAnsi="Calibri Light" w:cs="Calibri Light"/>
        </w:rPr>
        <w:t>Vragen die de ingang vormen voor een routing (branching) of die gehanteerd worden om een wegingsfactor samen te stellen mogen niet worden verwijderd of ingewisseld</w:t>
      </w:r>
      <w:r w:rsidR="003B05E2">
        <w:rPr>
          <w:rFonts w:ascii="Calibri Light" w:hAnsi="Calibri Light" w:cs="Calibri Light"/>
        </w:rPr>
        <w:t xml:space="preserve">  </w:t>
      </w:r>
      <w:r w:rsidR="00887CAB">
        <w:rPr>
          <w:rFonts w:ascii="Calibri Light" w:hAnsi="Calibri Light" w:cs="Calibri Light"/>
        </w:rPr>
        <w:t xml:space="preserve">Vragen die in eerste aanleg </w:t>
      </w:r>
      <w:r w:rsidR="003B05E2">
        <w:rPr>
          <w:rFonts w:ascii="Calibri Light" w:hAnsi="Calibri Light" w:cs="Calibri Light"/>
        </w:rPr>
        <w:t xml:space="preserve">en zonder problemen </w:t>
      </w:r>
      <w:r w:rsidR="00887CAB">
        <w:rPr>
          <w:rFonts w:ascii="Calibri Light" w:hAnsi="Calibri Light" w:cs="Calibri Light"/>
        </w:rPr>
        <w:t xml:space="preserve">kunnen worden verwijderd zijn de vragen met de markering ‘[OPTIONEEL]’. </w:t>
      </w:r>
    </w:p>
    <w:p w14:paraId="679AABA7" w14:textId="77777777" w:rsidR="00887CAB" w:rsidRDefault="00887CAB" w:rsidP="00C27B02">
      <w:pPr>
        <w:rPr>
          <w:rFonts w:ascii="Calibri Light" w:hAnsi="Calibri Light" w:cs="Calibri Light"/>
        </w:rPr>
      </w:pPr>
    </w:p>
    <w:p w14:paraId="3C0DA410" w14:textId="70C9398C" w:rsidR="002B0A2E" w:rsidRPr="008F7829" w:rsidRDefault="002B0A2E" w:rsidP="00C27B02">
      <w:pPr>
        <w:rPr>
          <w:rFonts w:ascii="Calibri Light" w:hAnsi="Calibri Light" w:cs="Calibri Light"/>
        </w:rPr>
      </w:pPr>
      <w:r w:rsidRPr="008F7829">
        <w:rPr>
          <w:rFonts w:ascii="Calibri Light" w:hAnsi="Calibri Light" w:cs="Calibri Light"/>
        </w:rPr>
        <w:t>Voor minimaal de helft</w:t>
      </w:r>
      <w:r w:rsidRPr="007E203D">
        <w:rPr>
          <w:rFonts w:ascii="Calibri Light" w:hAnsi="Calibri Light" w:cs="Calibri Light"/>
          <w:vertAlign w:val="superscript"/>
        </w:rPr>
        <w:footnoteReference w:id="11"/>
      </w:r>
      <w:r w:rsidRPr="008F7829">
        <w:rPr>
          <w:rFonts w:ascii="Calibri Light" w:hAnsi="Calibri Light" w:cs="Calibri Light"/>
        </w:rPr>
        <w:t xml:space="preserve"> </w:t>
      </w:r>
      <w:r w:rsidR="00887CAB">
        <w:rPr>
          <w:rFonts w:ascii="Calibri Light" w:hAnsi="Calibri Light" w:cs="Calibri Light"/>
        </w:rPr>
        <w:t>van de geelimineerde vragen</w:t>
      </w:r>
      <w:r w:rsidRPr="008F7829">
        <w:rPr>
          <w:rFonts w:ascii="Calibri Light" w:hAnsi="Calibri Light" w:cs="Calibri Light"/>
        </w:rPr>
        <w:t xml:space="preserve"> moet een ‘alternatief’ worden gekozen uit de module ‘dienstverlening met de menselijke maat’, de module ‘samenredzaamheid’ en/of de module ‘tevredenheid met het leven’.  </w:t>
      </w:r>
      <w:r w:rsidRPr="008F7829">
        <w:rPr>
          <w:rFonts w:ascii="Calibri Light" w:hAnsi="Calibri Light" w:cs="Calibri Light"/>
        </w:rPr>
        <w:br/>
      </w:r>
      <w:r w:rsidRPr="008F7829">
        <w:rPr>
          <w:rFonts w:ascii="Calibri Light" w:hAnsi="Calibri Light" w:cs="Calibri Light"/>
        </w:rPr>
        <w:br/>
        <w:t xml:space="preserve">Voor alle wijzigingen op de modelvragenlijst adviseren we om eerst contact op te nemen met VNG Realisatie voordat het onderzoek wordt uitgezet onder de inwoners van de gemeente. De uitvoerder van het </w:t>
      </w:r>
      <w:r w:rsidR="001D793F">
        <w:rPr>
          <w:rFonts w:ascii="Calibri Light" w:hAnsi="Calibri Light" w:cs="Calibri Light"/>
        </w:rPr>
        <w:t>inwoner</w:t>
      </w:r>
      <w:r w:rsidRPr="008F7829">
        <w:rPr>
          <w:rFonts w:ascii="Calibri Light" w:hAnsi="Calibri Light" w:cs="Calibri Light"/>
        </w:rPr>
        <w:t xml:space="preserve">onderzoek draagt altijd de verantwoordelijkheid ten aanzien van wijzigingen op de modelvragenlijst en de effecten op de onderzoeksresultaten. VNG Realisatie behoudt zich het recht om een uitkomst niet te presenteren als deze een sterke deviatie kent ten opzichte van een groep vergelijkbare gemeenten. </w:t>
      </w:r>
      <w:r w:rsidRPr="008F7829">
        <w:rPr>
          <w:rFonts w:ascii="Calibri Light" w:hAnsi="Calibri Light" w:cs="Calibri Light"/>
        </w:rPr>
        <w:br/>
      </w:r>
      <w:r w:rsidRPr="008F7829">
        <w:rPr>
          <w:rFonts w:ascii="Calibri Light" w:hAnsi="Calibri Light" w:cs="Calibri Light"/>
        </w:rPr>
        <w:br/>
        <w:t xml:space="preserve">In alle gevallen geldt dat de (gevalideerde) modelvragenlijst het advies is vanuit VNG Realisatie, daarop sluit de benchmarkrapportage </w:t>
      </w:r>
      <w:r w:rsidR="003B05E2">
        <w:rPr>
          <w:rFonts w:ascii="Calibri Light" w:hAnsi="Calibri Light" w:cs="Calibri Light"/>
        </w:rPr>
        <w:t xml:space="preserve">en het dashboard Burgerpeiling </w:t>
      </w:r>
      <w:r w:rsidRPr="008F7829">
        <w:rPr>
          <w:rFonts w:ascii="Calibri Light" w:hAnsi="Calibri Light" w:cs="Calibri Light"/>
        </w:rPr>
        <w:t xml:space="preserve">op Waarstaatjegemeente.nl naadloos aan. Resultaten op vragen uit de aanvullende modules worden eveneens gepresenteerd op Waarstaatjegemeente.nl. Alle andere resultaten niet. De onderzoeksresultaten moeten in het dataformat van de modelvragenlijst worden geregistreerd zonder wijzigingen aan te brengen in vraag- en antwoordcodes, </w:t>
      </w:r>
      <w:r w:rsidR="001D793F">
        <w:rPr>
          <w:rFonts w:ascii="Calibri Light" w:hAnsi="Calibri Light" w:cs="Calibri Light"/>
        </w:rPr>
        <w:t xml:space="preserve">volgorde van de variabelen, </w:t>
      </w:r>
      <w:r w:rsidRPr="008F7829">
        <w:rPr>
          <w:rFonts w:ascii="Calibri Light" w:hAnsi="Calibri Light" w:cs="Calibri Light"/>
        </w:rPr>
        <w:t>en zonder de ‘eigen’ vragen.</w:t>
      </w:r>
    </w:p>
    <w:p w14:paraId="0B2CD7C7" w14:textId="77777777" w:rsidR="002B0A2E" w:rsidRPr="008F7829" w:rsidRDefault="002B0A2E" w:rsidP="00C27B02">
      <w:pPr>
        <w:rPr>
          <w:rFonts w:ascii="Calibri Light" w:hAnsi="Calibri Light" w:cs="Calibri Light"/>
        </w:rPr>
      </w:pPr>
    </w:p>
    <w:p w14:paraId="525E9754" w14:textId="77777777" w:rsidR="002B0A2E" w:rsidRPr="008F7829" w:rsidRDefault="002B0A2E" w:rsidP="00C27B02">
      <w:pPr>
        <w:rPr>
          <w:rFonts w:ascii="Calibri Light" w:hAnsi="Calibri Light" w:cs="Calibri Light"/>
          <w:i/>
        </w:rPr>
      </w:pPr>
      <w:r w:rsidRPr="008F7829">
        <w:rPr>
          <w:rFonts w:ascii="Calibri Light" w:hAnsi="Calibri Light" w:cs="Calibri Light"/>
          <w:i/>
        </w:rPr>
        <w:t>Eigen vragen</w:t>
      </w:r>
    </w:p>
    <w:p w14:paraId="11E04789" w14:textId="77777777" w:rsidR="002B0A2E" w:rsidRPr="008F7829" w:rsidRDefault="002B0A2E" w:rsidP="00C27B02">
      <w:pPr>
        <w:rPr>
          <w:rFonts w:ascii="Calibri Light" w:hAnsi="Calibri Light" w:cs="Calibri Light"/>
        </w:rPr>
      </w:pPr>
      <w:r w:rsidRPr="008F7829">
        <w:rPr>
          <w:rFonts w:ascii="Calibri Light" w:hAnsi="Calibri Light" w:cs="Calibri Light"/>
        </w:rPr>
        <w:t>De gemeente kan besluiten om vragen toe te voegen aan de modelvragenlijst van de Burgerpeiling. Zodoende is het mogelijk om gemeentelijke onderzoeksvragen in één onderzoek te combineren. De gemeente kan daarmee dus ook eigen (trend)vragen (blijven) stellen, zonder dat de enquêtedruk voor inwoners toeneemt. De toegevoegde ‘eigen vragen’ moeten of aan het einde van de modelvragenlijst</w:t>
      </w:r>
      <w:r w:rsidRPr="001D793F">
        <w:rPr>
          <w:rFonts w:ascii="Calibri Light" w:hAnsi="Calibri Light" w:cs="Calibri Light"/>
          <w:vertAlign w:val="superscript"/>
        </w:rPr>
        <w:footnoteReference w:id="12"/>
      </w:r>
      <w:r w:rsidRPr="008F7829">
        <w:rPr>
          <w:rFonts w:ascii="Calibri Light" w:hAnsi="Calibri Light" w:cs="Calibri Light"/>
        </w:rPr>
        <w:t xml:space="preserve"> worden gesteld, of -indien gekoppeld aan een specifiek thema - aan het einde van het betreffende thema.</w:t>
      </w:r>
    </w:p>
    <w:p w14:paraId="64251A53" w14:textId="77777777" w:rsidR="002B0A2E" w:rsidRPr="008F7829" w:rsidRDefault="002B0A2E" w:rsidP="00C27B02">
      <w:pPr>
        <w:rPr>
          <w:rFonts w:ascii="Calibri Light" w:hAnsi="Calibri Light" w:cs="Calibri Light"/>
        </w:rPr>
      </w:pPr>
    </w:p>
    <w:p w14:paraId="7E6FCDE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Voor het opstellen van de ‘eigen vragen’ is het raadzaam om in gesprek te gaan met de onderzoeksafdeling van uw gemeente en/of het onderzoeksbureau dat verbonden is aan de uitvoering </w:t>
      </w:r>
      <w:r w:rsidRPr="008F7829">
        <w:rPr>
          <w:rFonts w:ascii="Calibri Light" w:hAnsi="Calibri Light" w:cs="Calibri Light"/>
        </w:rPr>
        <w:lastRenderedPageBreak/>
        <w:t>van de Burgerpeiling.</w:t>
      </w:r>
    </w:p>
    <w:p w14:paraId="223AD20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4598893F" w14:textId="57D45EC2" w:rsidR="002B0A2E" w:rsidRPr="008F7829" w:rsidRDefault="002B0A2E" w:rsidP="00C27B02">
      <w:pPr>
        <w:rPr>
          <w:rFonts w:ascii="Calibri Light" w:hAnsi="Calibri Light" w:cs="Calibri Light"/>
        </w:rPr>
      </w:pPr>
      <w:r w:rsidRPr="008F7829">
        <w:rPr>
          <w:rFonts w:ascii="Calibri Light" w:hAnsi="Calibri Light" w:cs="Calibri Light"/>
        </w:rPr>
        <w:t xml:space="preserve">Het is van belang te benadrukken dat het toevoegen van vragen het risico op een hogere non-respons met zich meebrengt, en de kans op een vroegtijdige (respons)uitval vergroot. VNG Realisatie adviseert niet meer dan 5 vragen aan de modelvragenlijst toe te voegen. </w:t>
      </w:r>
    </w:p>
    <w:p w14:paraId="07D617E6" w14:textId="77777777" w:rsidR="002B0A2E" w:rsidRPr="008F7829" w:rsidRDefault="002B0A2E" w:rsidP="00C27B02">
      <w:pPr>
        <w:rPr>
          <w:rFonts w:ascii="Calibri Light" w:hAnsi="Calibri Light" w:cs="Calibri Light"/>
        </w:rPr>
      </w:pPr>
    </w:p>
    <w:p w14:paraId="3B5F762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resultaten van aanvullende vragen worden niet opgenomen op </w:t>
      </w:r>
      <w:hyperlink r:id="rId26">
        <w:r w:rsidRPr="008F7829">
          <w:rPr>
            <w:rFonts w:ascii="Calibri Light" w:hAnsi="Calibri Light" w:cs="Calibri Light"/>
          </w:rPr>
          <w:t>Waarstaatjegemeente.nl</w:t>
        </w:r>
      </w:hyperlink>
      <w:r w:rsidRPr="008F7829">
        <w:rPr>
          <w:rFonts w:ascii="Calibri Light" w:hAnsi="Calibri Light" w:cs="Calibri Light"/>
        </w:rPr>
        <w:t>.</w:t>
      </w:r>
    </w:p>
    <w:p w14:paraId="4F710055" w14:textId="77777777" w:rsidR="002B0A2E" w:rsidRPr="008F7829" w:rsidRDefault="002B0A2E" w:rsidP="00C27B02">
      <w:pPr>
        <w:rPr>
          <w:rFonts w:ascii="Calibri Light" w:hAnsi="Calibri Light" w:cs="Calibri Light"/>
        </w:rPr>
      </w:pPr>
    </w:p>
    <w:p w14:paraId="3D26AEC5" w14:textId="77777777" w:rsidR="002B0A2E" w:rsidRPr="008F7829" w:rsidRDefault="002B0A2E" w:rsidP="00C27B02">
      <w:pPr>
        <w:rPr>
          <w:rFonts w:ascii="Calibri Light" w:hAnsi="Calibri Light" w:cs="Calibri Light"/>
          <w:i/>
        </w:rPr>
      </w:pPr>
      <w:r w:rsidRPr="008F7829">
        <w:rPr>
          <w:rFonts w:ascii="Calibri Light" w:hAnsi="Calibri Light" w:cs="Calibri Light"/>
          <w:i/>
        </w:rPr>
        <w:t>Routing (of branching)</w:t>
      </w:r>
    </w:p>
    <w:p w14:paraId="100B9901" w14:textId="77777777" w:rsidR="002B0A2E" w:rsidRPr="008F7829" w:rsidRDefault="002B0A2E" w:rsidP="00C27B02">
      <w:pPr>
        <w:rPr>
          <w:rFonts w:ascii="Calibri Light" w:hAnsi="Calibri Light" w:cs="Calibri Light"/>
        </w:rPr>
      </w:pPr>
      <w:r w:rsidRPr="008F7829">
        <w:rPr>
          <w:rFonts w:ascii="Calibri Light" w:hAnsi="Calibri Light" w:cs="Calibri Light"/>
        </w:rPr>
        <w:t>In de vragenlijst is de instructie opgenomen voor de te realiseren routing. De instructie is opgesteld voor de digitale variant. Ten behoeve van een (eventuele) schriftelijke variant kan naar eigen inzicht tekstuele instructie worden toegevoegd zolang deze correspondeert met de geadviseerde routing voor de digitale variant.</w:t>
      </w:r>
    </w:p>
    <w:p w14:paraId="27F9823F" w14:textId="77777777" w:rsidR="002B0A2E" w:rsidRPr="008F7829" w:rsidRDefault="002B0A2E" w:rsidP="00C27B02">
      <w:pPr>
        <w:rPr>
          <w:rFonts w:ascii="Calibri Light" w:hAnsi="Calibri Light" w:cs="Calibri Light"/>
        </w:rPr>
      </w:pPr>
    </w:p>
    <w:p w14:paraId="2A067E49" w14:textId="77777777" w:rsidR="002B0A2E" w:rsidRPr="008F7829" w:rsidRDefault="002B0A2E" w:rsidP="00C27B02">
      <w:pPr>
        <w:rPr>
          <w:rFonts w:ascii="Calibri Light" w:hAnsi="Calibri Light" w:cs="Calibri Light"/>
        </w:rPr>
      </w:pPr>
      <w:r w:rsidRPr="008F7829">
        <w:rPr>
          <w:rFonts w:ascii="Calibri Light" w:hAnsi="Calibri Light" w:cs="Calibri Light"/>
        </w:rPr>
        <w:t>Voorbeeld van een instructie voor routing:</w:t>
      </w:r>
    </w:p>
    <w:p w14:paraId="5627705D" w14:textId="77777777" w:rsidR="002B0A2E" w:rsidRPr="008F7829" w:rsidRDefault="002B0A2E" w:rsidP="00C27B02">
      <w:pPr>
        <w:rPr>
          <w:rFonts w:ascii="Calibri Light" w:hAnsi="Calibri Light" w:cs="Calibri Light"/>
          <w:lang w:val="en-GB"/>
        </w:rPr>
      </w:pPr>
      <w:r w:rsidRPr="008F7829">
        <w:rPr>
          <w:rFonts w:ascii="Calibri Light" w:hAnsi="Calibri Light" w:cs="Calibri Light"/>
          <w:lang w:val="en-GB"/>
        </w:rPr>
        <w:t>Branching Information</w:t>
      </w:r>
    </w:p>
    <w:p w14:paraId="420E8251" w14:textId="77777777" w:rsidR="002B0A2E" w:rsidRPr="008F7829" w:rsidRDefault="002B0A2E" w:rsidP="00C27B02">
      <w:pPr>
        <w:rPr>
          <w:rFonts w:ascii="Calibri Light" w:hAnsi="Calibri Light" w:cs="Calibri Light"/>
          <w:lang w:val="en-GB"/>
        </w:rPr>
      </w:pPr>
    </w:p>
    <w:p w14:paraId="41AA31CC" w14:textId="77777777" w:rsidR="002B0A2E" w:rsidRPr="008F7829" w:rsidRDefault="002B0A2E" w:rsidP="00C27B02">
      <w:pPr>
        <w:rPr>
          <w:rFonts w:ascii="Calibri Light" w:hAnsi="Calibri Light" w:cs="Calibri Light"/>
          <w:lang w:val="en-GB"/>
        </w:rPr>
      </w:pPr>
      <w:r w:rsidRPr="008F7829">
        <w:rPr>
          <w:rFonts w:ascii="Calibri Light" w:hAnsi="Calibri Light" w:cs="Calibri Light"/>
          <w:lang w:val="en-GB"/>
        </w:rPr>
        <w:t xml:space="preserve">• If [zw06.3] 56. In </w:t>
      </w:r>
      <w:proofErr w:type="spellStart"/>
      <w:r w:rsidRPr="008F7829">
        <w:rPr>
          <w:rFonts w:ascii="Calibri Light" w:hAnsi="Calibri Light" w:cs="Calibri Light"/>
          <w:lang w:val="en-GB"/>
        </w:rPr>
        <w:t>welke</w:t>
      </w:r>
      <w:proofErr w:type="spellEnd"/>
      <w:r w:rsidRPr="008F7829">
        <w:rPr>
          <w:rFonts w:ascii="Calibri Light" w:hAnsi="Calibri Light" w:cs="Calibri Light"/>
          <w:lang w:val="en-GB"/>
        </w:rPr>
        <w:t xml:space="preserve"> mate </w:t>
      </w:r>
      <w:proofErr w:type="spellStart"/>
      <w:r w:rsidRPr="008F7829">
        <w:rPr>
          <w:rFonts w:ascii="Calibri Light" w:hAnsi="Calibri Light" w:cs="Calibri Light"/>
          <w:lang w:val="en-GB"/>
        </w:rPr>
        <w:t>heeft</w:t>
      </w:r>
      <w:proofErr w:type="spellEnd"/>
      <w:r w:rsidRPr="008F7829">
        <w:rPr>
          <w:rFonts w:ascii="Calibri Light" w:hAnsi="Calibri Light" w:cs="Calibri Light"/>
          <w:lang w:val="en-GB"/>
        </w:rPr>
        <w:t xml:space="preserve"> u... is one of [u'0', u'1'] then Skip to </w:t>
      </w:r>
      <w:proofErr w:type="spellStart"/>
      <w:r w:rsidRPr="008F7829">
        <w:rPr>
          <w:rFonts w:ascii="Calibri Light" w:hAnsi="Calibri Light" w:cs="Calibri Light"/>
          <w:lang w:val="en-GB"/>
        </w:rPr>
        <w:t>Pagina</w:t>
      </w:r>
      <w:proofErr w:type="spellEnd"/>
      <w:r w:rsidRPr="008F7829">
        <w:rPr>
          <w:rFonts w:ascii="Calibri Light" w:hAnsi="Calibri Light" w:cs="Calibri Light"/>
          <w:lang w:val="en-GB"/>
        </w:rPr>
        <w:t xml:space="preserve"> 26</w:t>
      </w:r>
    </w:p>
    <w:p w14:paraId="394526D1" w14:textId="77777777" w:rsidR="002B0A2E" w:rsidRPr="008F7829" w:rsidRDefault="002B0A2E" w:rsidP="00C27B02">
      <w:pPr>
        <w:rPr>
          <w:rFonts w:ascii="Calibri Light" w:hAnsi="Calibri Light" w:cs="Calibri Light"/>
          <w:lang w:val="en-GB"/>
        </w:rPr>
      </w:pPr>
    </w:p>
    <w:p w14:paraId="2CEEF33F" w14:textId="77777777" w:rsidR="002B0A2E" w:rsidRPr="008F7829" w:rsidRDefault="002B0A2E" w:rsidP="00C27B02">
      <w:pPr>
        <w:rPr>
          <w:rFonts w:ascii="Calibri Light" w:hAnsi="Calibri Light" w:cs="Calibri Light"/>
        </w:rPr>
      </w:pPr>
      <w:r w:rsidRPr="008F7829">
        <w:rPr>
          <w:rFonts w:ascii="Calibri Light" w:hAnsi="Calibri Light" w:cs="Calibri Light"/>
        </w:rPr>
        <w:t>[zw06.3] verwijst hier naar de code van de vraagstelling.</w:t>
      </w:r>
    </w:p>
    <w:p w14:paraId="65F69120" w14:textId="77777777" w:rsidR="002B0A2E" w:rsidRPr="008F7829" w:rsidRDefault="002B0A2E" w:rsidP="00C27B02">
      <w:pPr>
        <w:rPr>
          <w:rFonts w:ascii="Calibri Light" w:hAnsi="Calibri Light" w:cs="Calibri Light"/>
        </w:rPr>
      </w:pPr>
      <w:r w:rsidRPr="008F7829">
        <w:rPr>
          <w:rFonts w:ascii="Calibri Light" w:hAnsi="Calibri Light" w:cs="Calibri Light"/>
        </w:rPr>
        <w:t>[u'0', u'1'] verwijst naar de antwoordopties van de vraagstelling.</w:t>
      </w:r>
    </w:p>
    <w:p w14:paraId="3F2A5F47" w14:textId="77777777" w:rsidR="002B0A2E" w:rsidRPr="008F7829" w:rsidRDefault="002B0A2E" w:rsidP="00C27B02">
      <w:pPr>
        <w:rPr>
          <w:rFonts w:ascii="Calibri Light" w:hAnsi="Calibri Light" w:cs="Calibri Light"/>
        </w:rPr>
      </w:pPr>
      <w:r w:rsidRPr="008F7829">
        <w:rPr>
          <w:rFonts w:ascii="Calibri Light" w:hAnsi="Calibri Light" w:cs="Calibri Light"/>
        </w:rPr>
        <w:t>LET OP: de eerste optie begint met u’0’, de tweede optie is u’1’.</w:t>
      </w:r>
    </w:p>
    <w:p w14:paraId="5795FAC9" w14:textId="77777777" w:rsidR="002B0A2E" w:rsidRPr="008F7829" w:rsidRDefault="002B0A2E" w:rsidP="00C27B02">
      <w:pPr>
        <w:rPr>
          <w:rFonts w:ascii="Calibri Light" w:hAnsi="Calibri Light" w:cs="Calibri Light"/>
        </w:rPr>
      </w:pPr>
    </w:p>
    <w:p w14:paraId="2FC2E29D" w14:textId="77777777" w:rsidR="002B0A2E" w:rsidRPr="008F7829" w:rsidRDefault="002B0A2E" w:rsidP="00C27B02">
      <w:pPr>
        <w:rPr>
          <w:rFonts w:ascii="Calibri Light" w:hAnsi="Calibri Light" w:cs="Calibri Light"/>
          <w:i/>
        </w:rPr>
      </w:pPr>
      <w:r w:rsidRPr="008F7829">
        <w:rPr>
          <w:rFonts w:ascii="Calibri Light" w:hAnsi="Calibri Light" w:cs="Calibri Light"/>
          <w:i/>
        </w:rPr>
        <w:t>Richtlijnen voor websurveys</w:t>
      </w:r>
    </w:p>
    <w:p w14:paraId="627C6298" w14:textId="77777777" w:rsidR="002B0A2E" w:rsidRPr="008F7829" w:rsidRDefault="002B0A2E" w:rsidP="00C27B02">
      <w:pPr>
        <w:rPr>
          <w:rFonts w:ascii="Calibri Light" w:hAnsi="Calibri Light" w:cs="Calibri Light"/>
        </w:rPr>
      </w:pPr>
      <w:r w:rsidRPr="008F7829">
        <w:rPr>
          <w:rFonts w:ascii="Calibri Light" w:hAnsi="Calibri Light" w:cs="Calibri Light"/>
        </w:rPr>
        <w:t>Indien uw gemeente kiest voor een veldwerkvariant waarvan een websurvey onderdeel uitmaakt dan is het raadzaam om onderstaande richtlijnen in acht te nemen:</w:t>
      </w:r>
    </w:p>
    <w:p w14:paraId="58DF5EF2" w14:textId="77777777" w:rsidR="002B0A2E" w:rsidRPr="008F7829" w:rsidRDefault="002B0A2E" w:rsidP="00C27B02">
      <w:pPr>
        <w:rPr>
          <w:rFonts w:ascii="Calibri Light" w:hAnsi="Calibri Light" w:cs="Calibri Light"/>
        </w:rPr>
      </w:pPr>
    </w:p>
    <w:p w14:paraId="0C4A622D" w14:textId="7109CDD4"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Pagina-indeling</w:t>
      </w:r>
    </w:p>
    <w:p w14:paraId="1CA52048"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Het is van belang goed te letten op de pagina-indeling van de gevalideerde modelvragenlijst. Hoewel het is toegestaan om af te wijken van de pagina-indeling kan dit nadelige gevolgen hebben voor de netto respons. Wij adviseren u de modelvragenlijst zoveel mogelijk te volgen. </w:t>
      </w:r>
    </w:p>
    <w:p w14:paraId="05D42C06" w14:textId="77777777" w:rsidR="002B0A2E" w:rsidRPr="008F7829" w:rsidRDefault="002B0A2E" w:rsidP="00C27B02">
      <w:pPr>
        <w:rPr>
          <w:rFonts w:ascii="Calibri Light" w:hAnsi="Calibri Light" w:cs="Calibri Light"/>
        </w:rPr>
      </w:pPr>
    </w:p>
    <w:p w14:paraId="37A988B2" w14:textId="467C13E7"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Verplicht stellen beantwoording</w:t>
      </w:r>
    </w:p>
    <w:p w14:paraId="7DEDD613" w14:textId="77777777" w:rsidR="002B0A2E" w:rsidRPr="008F7829" w:rsidRDefault="002B0A2E" w:rsidP="00C27B02">
      <w:pPr>
        <w:rPr>
          <w:rFonts w:ascii="Calibri Light" w:hAnsi="Calibri Light" w:cs="Calibri Light"/>
        </w:rPr>
      </w:pPr>
      <w:r w:rsidRPr="008F7829">
        <w:rPr>
          <w:rFonts w:ascii="Calibri Light" w:hAnsi="Calibri Light" w:cs="Calibri Light"/>
        </w:rPr>
        <w:t>Daarnaast is het van belang te letten op de mate waarin validatietechnieken worden toegepast. Vooral het verplichtstellen van de beantwoording van vragen wekt snel ongenoegen op bij deelnemers. VNG Realisatie adviseert het verplichtstellen van de beantwoording te beperken tot de vraagstellingen over waarderingen (rapportcijfers), en de vragen die de ingang vormen voor een routing.</w:t>
      </w:r>
    </w:p>
    <w:p w14:paraId="283A86B2" w14:textId="77777777" w:rsidR="002B0A2E" w:rsidRPr="008F7829" w:rsidRDefault="002B0A2E" w:rsidP="00C27B02">
      <w:pPr>
        <w:rPr>
          <w:rFonts w:ascii="Calibri Light" w:hAnsi="Calibri Light" w:cs="Calibri Light"/>
          <w:i/>
        </w:rPr>
      </w:pPr>
    </w:p>
    <w:p w14:paraId="684E34CD" w14:textId="339001E8"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Voortgangsindicator</w:t>
      </w:r>
    </w:p>
    <w:p w14:paraId="1B4C8A05" w14:textId="77777777" w:rsidR="002B0A2E" w:rsidRPr="008F7829" w:rsidRDefault="002B0A2E" w:rsidP="00C27B02">
      <w:pPr>
        <w:rPr>
          <w:rFonts w:ascii="Calibri Light" w:hAnsi="Calibri Light" w:cs="Calibri Light"/>
        </w:rPr>
      </w:pPr>
      <w:r w:rsidRPr="008F7829">
        <w:rPr>
          <w:rFonts w:ascii="Calibri Light" w:hAnsi="Calibri Light" w:cs="Calibri Light"/>
        </w:rPr>
        <w:t>Hoewel er een inspanningsindicatie wordt afgegeven aan het begin van de vragenlijst blijkt er in de praktijk behoefte te bestaan aan een voortgangsindicator op basis van het aantal (resterende) vragen.</w:t>
      </w:r>
    </w:p>
    <w:p w14:paraId="6257AAB8" w14:textId="77777777" w:rsidR="002B0A2E" w:rsidRPr="008F7829" w:rsidRDefault="002B0A2E" w:rsidP="00C27B02">
      <w:pPr>
        <w:rPr>
          <w:rFonts w:ascii="Calibri Light" w:hAnsi="Calibri Light" w:cs="Calibri Light"/>
        </w:rPr>
      </w:pPr>
    </w:p>
    <w:p w14:paraId="583D4AEE" w14:textId="344350B6"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Look-and-feel</w:t>
      </w:r>
    </w:p>
    <w:p w14:paraId="4270707E" w14:textId="77777777" w:rsidR="002B0A2E" w:rsidRPr="008F7829" w:rsidRDefault="002B0A2E" w:rsidP="00C27B02">
      <w:pPr>
        <w:rPr>
          <w:rFonts w:ascii="Calibri Light" w:hAnsi="Calibri Light" w:cs="Calibri Light"/>
        </w:rPr>
      </w:pPr>
      <w:r w:rsidRPr="008F7829">
        <w:rPr>
          <w:rFonts w:ascii="Calibri Light" w:hAnsi="Calibri Light" w:cs="Calibri Light"/>
        </w:rPr>
        <w:t>In een tijd waarin mensen vertrouwd zijn geraakt met gebruiksvriendelijke webinterfaces en apps is een aantrekkelijke look-and-feel van de websurvey geen overbodige luxe.</w:t>
      </w:r>
    </w:p>
    <w:p w14:paraId="6E98580E" w14:textId="77777777" w:rsidR="002B0A2E" w:rsidRPr="008F7829" w:rsidRDefault="002B0A2E" w:rsidP="00C27B02">
      <w:pPr>
        <w:rPr>
          <w:rFonts w:ascii="Calibri Light" w:hAnsi="Calibri Light" w:cs="Calibri Light"/>
        </w:rPr>
      </w:pPr>
    </w:p>
    <w:p w14:paraId="6576F976" w14:textId="0BBC6CF8"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Testen van toegankelijkheid en gebruiksvriendelijkheid</w:t>
      </w:r>
    </w:p>
    <w:p w14:paraId="204CFEC2"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Test de websurvey uitvoerig voor de start van het veldwerktraject. Laat beleidsmakers, onderzoekers en een groep van (overige) burgers de webapplicatie testen op toegankelijkheid en gebruiksvriendelijkheid. Let specifiek op de afhandeling van de routing die is geadviseerd. </w:t>
      </w:r>
    </w:p>
    <w:p w14:paraId="44D6189D" w14:textId="77777777" w:rsidR="002B0A2E" w:rsidRPr="008F7829" w:rsidRDefault="002B0A2E" w:rsidP="00C27B02">
      <w:pPr>
        <w:rPr>
          <w:rFonts w:ascii="Calibri Light" w:hAnsi="Calibri Light" w:cs="Calibri Light"/>
        </w:rPr>
      </w:pPr>
    </w:p>
    <w:p w14:paraId="647B2B74" w14:textId="66BC99C6" w:rsidR="002B0A2E" w:rsidRPr="008F7829" w:rsidRDefault="00423596" w:rsidP="00C27B02">
      <w:pPr>
        <w:pStyle w:val="Heading2"/>
        <w:numPr>
          <w:ilvl w:val="1"/>
          <w:numId w:val="17"/>
        </w:numPr>
        <w:rPr>
          <w:rFonts w:ascii="Calibri Light" w:hAnsi="Calibri Light" w:cs="Calibri Light"/>
        </w:rPr>
      </w:pPr>
      <w:r w:rsidRPr="008F7829">
        <w:rPr>
          <w:rFonts w:ascii="Calibri Light" w:hAnsi="Calibri Light" w:cs="Calibri Light"/>
        </w:rPr>
        <w:t xml:space="preserve"> </w:t>
      </w:r>
      <w:bookmarkStart w:id="56" w:name="_Toc517433835"/>
      <w:r w:rsidR="002B0A2E" w:rsidRPr="008F7829">
        <w:rPr>
          <w:rFonts w:ascii="Calibri Light" w:hAnsi="Calibri Light" w:cs="Calibri Light"/>
        </w:rPr>
        <w:t>Afwij</w:t>
      </w:r>
      <w:r w:rsidR="00C27B02" w:rsidRPr="008F7829">
        <w:rPr>
          <w:rFonts w:ascii="Calibri Light" w:hAnsi="Calibri Light" w:cs="Calibri Light"/>
        </w:rPr>
        <w:t>king</w:t>
      </w:r>
      <w:r w:rsidR="002B0A2E" w:rsidRPr="008F7829">
        <w:rPr>
          <w:rFonts w:ascii="Calibri Light" w:hAnsi="Calibri Light" w:cs="Calibri Light"/>
        </w:rPr>
        <w:t xml:space="preserve"> op de onderzoeksopzet</w:t>
      </w:r>
      <w:bookmarkEnd w:id="56"/>
    </w:p>
    <w:p w14:paraId="643EFAF9" w14:textId="77777777" w:rsidR="002B0A2E" w:rsidRPr="008F7829" w:rsidRDefault="002B0A2E" w:rsidP="00C27B02">
      <w:pPr>
        <w:rPr>
          <w:rFonts w:ascii="Calibri Light" w:hAnsi="Calibri Light" w:cs="Calibri Light"/>
        </w:rPr>
      </w:pPr>
    </w:p>
    <w:p w14:paraId="5F2F09A2" w14:textId="22DEE544" w:rsidR="002B0A2E" w:rsidRPr="008F7829" w:rsidRDefault="002B0A2E" w:rsidP="00C27B02">
      <w:pPr>
        <w:rPr>
          <w:rFonts w:ascii="Calibri Light" w:hAnsi="Calibri Light" w:cs="Calibri Light"/>
        </w:rPr>
      </w:pPr>
      <w:r w:rsidRPr="008F7829">
        <w:rPr>
          <w:rFonts w:ascii="Calibri Light" w:hAnsi="Calibri Light" w:cs="Calibri Light"/>
        </w:rPr>
        <w:t>Ondanks de uitvoerige beschrijving van de onderzoeksopzet(mogelijkheden) is evenwel een onderzoeksopzet denkbaar die niet geheel de letter van het protocol volgt, maar die wel valide en kwalitatief vergelijkbare cijfers oplevert</w:t>
      </w:r>
      <w:r w:rsidRPr="008F7829">
        <w:rPr>
          <w:rFonts w:ascii="Calibri Light" w:hAnsi="Calibri Light" w:cs="Calibri Light"/>
          <w:vertAlign w:val="superscript"/>
        </w:rPr>
        <w:footnoteReference w:id="13"/>
      </w:r>
      <w:r w:rsidRPr="008F7829">
        <w:rPr>
          <w:rFonts w:ascii="Calibri Light" w:hAnsi="Calibri Light" w:cs="Calibri Light"/>
        </w:rPr>
        <w:t xml:space="preserve">. Om de vergelijkbaarheid van de resultaten op Waarstaatjegemeente.nl te waarborgen, is het noodzakelijk dat in een dergelijk geval de betreffende </w:t>
      </w:r>
      <w:r w:rsidR="003B05E2">
        <w:rPr>
          <w:rFonts w:ascii="Calibri Light" w:hAnsi="Calibri Light" w:cs="Calibri Light"/>
        </w:rPr>
        <w:t>afwijking</w:t>
      </w:r>
      <w:r w:rsidRPr="008F7829">
        <w:rPr>
          <w:rFonts w:ascii="Calibri Light" w:hAnsi="Calibri Light" w:cs="Calibri Light"/>
        </w:rPr>
        <w:t xml:space="preserve"> </w:t>
      </w:r>
      <w:r w:rsidR="00CE3E25">
        <w:rPr>
          <w:rFonts w:ascii="Calibri Light" w:hAnsi="Calibri Light" w:cs="Calibri Light"/>
        </w:rPr>
        <w:t>op</w:t>
      </w:r>
      <w:r w:rsidRPr="008F7829">
        <w:rPr>
          <w:rFonts w:ascii="Calibri Light" w:hAnsi="Calibri Light" w:cs="Calibri Light"/>
        </w:rPr>
        <w:t xml:space="preserve"> de voorgeschreven onderzoeksopzet vooraf wordt goedgekeurd door VNG Realisatie. </w:t>
      </w:r>
    </w:p>
    <w:p w14:paraId="2A916A43" w14:textId="77777777" w:rsidR="002B0A2E" w:rsidRPr="008F7829" w:rsidRDefault="002B0A2E" w:rsidP="00C27B02">
      <w:pPr>
        <w:rPr>
          <w:rFonts w:ascii="Calibri Light" w:hAnsi="Calibri Light" w:cs="Calibri Light"/>
        </w:rPr>
      </w:pPr>
    </w:p>
    <w:p w14:paraId="27A66116" w14:textId="069D4352" w:rsidR="002B0A2E" w:rsidRPr="008F7829" w:rsidRDefault="002B0A2E" w:rsidP="00C27B02">
      <w:pPr>
        <w:rPr>
          <w:rFonts w:ascii="Calibri Light" w:hAnsi="Calibri Light" w:cs="Calibri Light"/>
        </w:rPr>
      </w:pPr>
      <w:r w:rsidRPr="008F7829">
        <w:rPr>
          <w:rFonts w:ascii="Calibri Light" w:hAnsi="Calibri Light" w:cs="Calibri Light"/>
        </w:rPr>
        <w:t>VNG Realisatie behoudt zich het recht voor om de resultaten te weigeren als niet in de geest van het protocol is gehandeld.</w:t>
      </w:r>
      <w:r w:rsidRPr="008F7829">
        <w:rPr>
          <w:rFonts w:ascii="Calibri Light" w:hAnsi="Calibri Light" w:cs="Calibri Light"/>
        </w:rPr>
        <w:br w:type="page"/>
      </w:r>
    </w:p>
    <w:p w14:paraId="34E74D2E" w14:textId="77777777" w:rsidR="002B0A2E" w:rsidRPr="008F7829" w:rsidRDefault="002B0A2E" w:rsidP="00C27B02">
      <w:pPr>
        <w:pStyle w:val="Heading1"/>
        <w:rPr>
          <w:rFonts w:ascii="Calibri Light" w:hAnsi="Calibri Light" w:cs="Calibri Light"/>
        </w:rPr>
      </w:pPr>
    </w:p>
    <w:p w14:paraId="28889C6D" w14:textId="5254CD13" w:rsidR="002B0A2E" w:rsidRPr="008F7829" w:rsidRDefault="002B0A2E" w:rsidP="00C27B02">
      <w:pPr>
        <w:pStyle w:val="Heading1"/>
        <w:numPr>
          <w:ilvl w:val="0"/>
          <w:numId w:val="17"/>
        </w:numPr>
        <w:rPr>
          <w:rFonts w:ascii="Calibri Light" w:hAnsi="Calibri Light" w:cs="Calibri Light"/>
        </w:rPr>
      </w:pPr>
      <w:bookmarkStart w:id="57" w:name="__RefHeading___Toc3025_2581072851"/>
      <w:bookmarkStart w:id="58" w:name="_Toc456184664"/>
      <w:bookmarkStart w:id="59" w:name="_Toc375159720"/>
      <w:bookmarkStart w:id="60" w:name="_Toc517433836"/>
      <w:bookmarkEnd w:id="57"/>
      <w:r w:rsidRPr="008F7829">
        <w:rPr>
          <w:rFonts w:ascii="Calibri Light" w:hAnsi="Calibri Light" w:cs="Calibri Light"/>
        </w:rPr>
        <w:t>Dataregistratie en data-</w:t>
      </w:r>
      <w:r w:rsidR="009129A8" w:rsidRPr="008F7829">
        <w:rPr>
          <w:rFonts w:ascii="Calibri Light" w:hAnsi="Calibri Light" w:cs="Calibri Light"/>
        </w:rPr>
        <w:t xml:space="preserve">  </w:t>
      </w:r>
      <w:r w:rsidRPr="008F7829">
        <w:rPr>
          <w:rFonts w:ascii="Calibri Light" w:hAnsi="Calibri Light" w:cs="Calibri Light"/>
        </w:rPr>
        <w:t>aanlevering</w:t>
      </w:r>
      <w:bookmarkEnd w:id="58"/>
      <w:bookmarkEnd w:id="59"/>
      <w:bookmarkEnd w:id="60"/>
      <w:r w:rsidRPr="008F7829">
        <w:rPr>
          <w:rFonts w:ascii="Calibri Light" w:hAnsi="Calibri Light" w:cs="Calibri Light"/>
        </w:rPr>
        <w:t xml:space="preserve"> </w:t>
      </w:r>
    </w:p>
    <w:p w14:paraId="1BE5DCB7" w14:textId="77777777" w:rsidR="002B0A2E" w:rsidRPr="008F7829" w:rsidRDefault="002B0A2E" w:rsidP="00C27B02">
      <w:pPr>
        <w:rPr>
          <w:rFonts w:ascii="Calibri Light" w:hAnsi="Calibri Light" w:cs="Calibri Light"/>
        </w:rPr>
      </w:pPr>
    </w:p>
    <w:p w14:paraId="5C510729" w14:textId="77777777" w:rsidR="002B0A2E" w:rsidRPr="008F7829" w:rsidRDefault="002B0A2E" w:rsidP="00C27B02">
      <w:pPr>
        <w:rPr>
          <w:rFonts w:ascii="Calibri Light" w:hAnsi="Calibri Light" w:cs="Calibri Light"/>
        </w:rPr>
      </w:pPr>
      <w:r w:rsidRPr="008F7829">
        <w:rPr>
          <w:rFonts w:ascii="Calibri Light" w:hAnsi="Calibri Light" w:cs="Calibri Light"/>
        </w:rPr>
        <w:t>Het verwerken van de onderzoeksresultaten en het doorleveren aan VNG Realisatie staat in dit hoofdstuk centraal.</w:t>
      </w:r>
    </w:p>
    <w:p w14:paraId="2B8C8FF4" w14:textId="77777777" w:rsidR="002B0A2E" w:rsidRPr="008F7829" w:rsidRDefault="002B0A2E" w:rsidP="00C27B02">
      <w:pPr>
        <w:rPr>
          <w:rFonts w:ascii="Calibri Light" w:hAnsi="Calibri Light" w:cs="Calibri Light"/>
        </w:rPr>
      </w:pPr>
    </w:p>
    <w:p w14:paraId="4A7B583C" w14:textId="4247B7BA" w:rsidR="002B0A2E" w:rsidRPr="008F7829" w:rsidRDefault="002B0A2E" w:rsidP="00C27B02">
      <w:pPr>
        <w:pStyle w:val="Heading2"/>
        <w:numPr>
          <w:ilvl w:val="1"/>
          <w:numId w:val="13"/>
        </w:numPr>
        <w:rPr>
          <w:rFonts w:ascii="Calibri Light" w:hAnsi="Calibri Light" w:cs="Calibri Light"/>
        </w:rPr>
      </w:pPr>
      <w:bookmarkStart w:id="61" w:name="_Toc456184665"/>
      <w:bookmarkStart w:id="62" w:name="_Toc375159721"/>
      <w:bookmarkStart w:id="63" w:name="_Toc517433837"/>
      <w:bookmarkEnd w:id="61"/>
      <w:bookmarkEnd w:id="62"/>
      <w:r w:rsidRPr="008F7829">
        <w:rPr>
          <w:rFonts w:ascii="Calibri Light" w:hAnsi="Calibri Light" w:cs="Calibri Light"/>
        </w:rPr>
        <w:t>Dataset</w:t>
      </w:r>
      <w:bookmarkEnd w:id="63"/>
    </w:p>
    <w:p w14:paraId="78F4D268" w14:textId="77777777" w:rsidR="002B0A2E" w:rsidRPr="008F7829" w:rsidRDefault="002B0A2E" w:rsidP="00C27B02">
      <w:pPr>
        <w:rPr>
          <w:rFonts w:ascii="Calibri Light" w:hAnsi="Calibri Light" w:cs="Calibri Light"/>
        </w:rPr>
      </w:pPr>
    </w:p>
    <w:p w14:paraId="6338CD1A" w14:textId="03F879CB" w:rsidR="002B0A2E" w:rsidRPr="008F7829" w:rsidRDefault="002B0A2E" w:rsidP="00C27B02">
      <w:pPr>
        <w:rPr>
          <w:rFonts w:ascii="Calibri Light" w:hAnsi="Calibri Light" w:cs="Calibri Light"/>
        </w:rPr>
      </w:pPr>
      <w:r w:rsidRPr="008F7829">
        <w:rPr>
          <w:rFonts w:ascii="Calibri Light" w:hAnsi="Calibri Light" w:cs="Calibri Light"/>
        </w:rPr>
        <w:t xml:space="preserve">Na afloop van het veldwerktraject worden door de uitvoerder de onderzoeksresultaten verwerkt in </w:t>
      </w:r>
      <w:r w:rsidR="0069343C" w:rsidRPr="008F7829">
        <w:rPr>
          <w:rFonts w:ascii="Calibri Light" w:hAnsi="Calibri Light" w:cs="Calibri Light"/>
        </w:rPr>
        <w:t>éé</w:t>
      </w:r>
      <w:r w:rsidRPr="008F7829">
        <w:rPr>
          <w:rFonts w:ascii="Calibri Light" w:hAnsi="Calibri Light" w:cs="Calibri Light"/>
        </w:rPr>
        <w:t>n dataset. In het geval van een mixed-mode veldwerktraject of een onderzoek onder gemeenten in een samenwer</w:t>
      </w:r>
      <w:r w:rsidR="00274840" w:rsidRPr="008F7829">
        <w:rPr>
          <w:rFonts w:ascii="Calibri Light" w:hAnsi="Calibri Light" w:cs="Calibri Light"/>
        </w:rPr>
        <w:t>king</w:t>
      </w:r>
      <w:r w:rsidRPr="008F7829">
        <w:rPr>
          <w:rFonts w:ascii="Calibri Light" w:hAnsi="Calibri Light" w:cs="Calibri Light"/>
        </w:rPr>
        <w:t xml:space="preserve">sverband worden de resultaten uit de verschillende veldwerkmodi samengebracht in één dataset. </w:t>
      </w:r>
    </w:p>
    <w:p w14:paraId="152138E3" w14:textId="77777777" w:rsidR="002B0A2E" w:rsidRPr="008F7829" w:rsidRDefault="002B0A2E" w:rsidP="00C27B02">
      <w:pPr>
        <w:rPr>
          <w:rFonts w:ascii="Calibri Light" w:hAnsi="Calibri Light" w:cs="Calibri Light"/>
        </w:rPr>
      </w:pPr>
    </w:p>
    <w:p w14:paraId="41F9B220" w14:textId="6CB0FB59" w:rsidR="00DE7301" w:rsidRDefault="002B0A2E" w:rsidP="00C27B02">
      <w:pPr>
        <w:rPr>
          <w:rFonts w:ascii="Calibri Light" w:hAnsi="Calibri Light" w:cs="Calibri Light"/>
        </w:rPr>
      </w:pPr>
      <w:r w:rsidRPr="008F7829">
        <w:rPr>
          <w:rFonts w:ascii="Calibri Light" w:hAnsi="Calibri Light" w:cs="Calibri Light"/>
        </w:rPr>
        <w:t xml:space="preserve">Ten behoeve van doorlevering van de data </w:t>
      </w:r>
      <w:r w:rsidR="00DE7301">
        <w:rPr>
          <w:rFonts w:ascii="Calibri Light" w:hAnsi="Calibri Light" w:cs="Calibri Light"/>
        </w:rPr>
        <w:t>ten behoeve van publicatie op</w:t>
      </w:r>
      <w:r w:rsidRPr="008F7829">
        <w:rPr>
          <w:rFonts w:ascii="Calibri Light" w:hAnsi="Calibri Light" w:cs="Calibri Light"/>
        </w:rPr>
        <w:t xml:space="preserve"> </w:t>
      </w:r>
      <w:r w:rsidR="00DE7301">
        <w:rPr>
          <w:rFonts w:ascii="Calibri Light" w:hAnsi="Calibri Light" w:cs="Calibri Light"/>
        </w:rPr>
        <w:t>W</w:t>
      </w:r>
      <w:r w:rsidRPr="008F7829">
        <w:rPr>
          <w:rFonts w:ascii="Calibri Light" w:hAnsi="Calibri Light" w:cs="Calibri Light"/>
        </w:rPr>
        <w:t xml:space="preserve">aarstaatjegemeente.nl moeten de onderzoeksresultaten in een </w:t>
      </w:r>
      <w:proofErr w:type="spellStart"/>
      <w:r w:rsidRPr="008F7829">
        <w:rPr>
          <w:rFonts w:ascii="Calibri Light" w:hAnsi="Calibri Light" w:cs="Calibri Light"/>
        </w:rPr>
        <w:t>voorgedefinieerde</w:t>
      </w:r>
      <w:proofErr w:type="spellEnd"/>
      <w:r w:rsidRPr="008F7829">
        <w:rPr>
          <w:rFonts w:ascii="Calibri Light" w:hAnsi="Calibri Light" w:cs="Calibri Light"/>
        </w:rPr>
        <w:t xml:space="preserve"> </w:t>
      </w:r>
      <w:r w:rsidR="000625D4">
        <w:rPr>
          <w:rFonts w:ascii="Calibri Light" w:hAnsi="Calibri Light" w:cs="Calibri Light"/>
        </w:rPr>
        <w:t xml:space="preserve">R </w:t>
      </w:r>
      <w:proofErr w:type="spellStart"/>
      <w:r w:rsidR="000625D4">
        <w:rPr>
          <w:rFonts w:ascii="Calibri Light" w:hAnsi="Calibri Light" w:cs="Calibri Light"/>
        </w:rPr>
        <w:t>Statistics</w:t>
      </w:r>
      <w:proofErr w:type="spellEnd"/>
      <w:r w:rsidR="000625D4">
        <w:rPr>
          <w:rFonts w:ascii="Calibri Light" w:hAnsi="Calibri Light" w:cs="Calibri Light"/>
        </w:rPr>
        <w:t xml:space="preserve"> dataformat of </w:t>
      </w:r>
      <w:proofErr w:type="spellStart"/>
      <w:r w:rsidRPr="008F7829">
        <w:rPr>
          <w:rFonts w:ascii="Calibri Light" w:hAnsi="Calibri Light" w:cs="Calibri Light"/>
        </w:rPr>
        <w:t>Spss</w:t>
      </w:r>
      <w:proofErr w:type="spellEnd"/>
      <w:r w:rsidRPr="008F7829">
        <w:rPr>
          <w:rFonts w:ascii="Calibri Light" w:hAnsi="Calibri Light" w:cs="Calibri Light"/>
        </w:rPr>
        <w:t xml:space="preserve"> </w:t>
      </w:r>
      <w:proofErr w:type="spellStart"/>
      <w:r w:rsidRPr="008F7829">
        <w:rPr>
          <w:rFonts w:ascii="Calibri Light" w:hAnsi="Calibri Light" w:cs="Calibri Light"/>
        </w:rPr>
        <w:t>sav</w:t>
      </w:r>
      <w:proofErr w:type="spellEnd"/>
      <w:r w:rsidRPr="008F7829">
        <w:rPr>
          <w:rFonts w:ascii="Calibri Light" w:hAnsi="Calibri Light" w:cs="Calibri Light"/>
        </w:rPr>
        <w:t xml:space="preserve">-format van IBM </w:t>
      </w:r>
      <w:proofErr w:type="spellStart"/>
      <w:r w:rsidRPr="008F7829">
        <w:rPr>
          <w:rFonts w:ascii="Calibri Light" w:hAnsi="Calibri Light" w:cs="Calibri Light"/>
        </w:rPr>
        <w:t>Statistics</w:t>
      </w:r>
      <w:proofErr w:type="spellEnd"/>
      <w:r w:rsidRPr="008F7829">
        <w:rPr>
          <w:rFonts w:ascii="Calibri Light" w:hAnsi="Calibri Light" w:cs="Calibri Light"/>
        </w:rPr>
        <w:t xml:space="preserve"> worden samengebracht. Het meest recente dataformat is beschikbaar op </w:t>
      </w:r>
      <w:proofErr w:type="spellStart"/>
      <w:r w:rsidR="00DE7301">
        <w:rPr>
          <w:rFonts w:ascii="Calibri Light" w:hAnsi="Calibri Light" w:cs="Calibri Light"/>
        </w:rPr>
        <w:t>Github</w:t>
      </w:r>
      <w:proofErr w:type="spellEnd"/>
      <w:r w:rsidR="00DE7301">
        <w:rPr>
          <w:rFonts w:ascii="Calibri Light" w:hAnsi="Calibri Light" w:cs="Calibri Light"/>
        </w:rPr>
        <w:t xml:space="preserve"> : </w:t>
      </w:r>
      <w:hyperlink r:id="rId27" w:history="1">
        <w:r w:rsidR="00DE7301" w:rsidRPr="00DE7301">
          <w:rPr>
            <w:rStyle w:val="Hyperlink"/>
            <w:rFonts w:ascii="Calibri Light" w:hAnsi="Calibri Light" w:cs="Calibri Light"/>
          </w:rPr>
          <w:t>github.com/VNG-Realisatie/Burgerpeiling</w:t>
        </w:r>
      </w:hyperlink>
    </w:p>
    <w:p w14:paraId="022EBD66" w14:textId="77777777" w:rsidR="00DE7301" w:rsidRDefault="00DE7301" w:rsidP="00C27B02">
      <w:pPr>
        <w:rPr>
          <w:rFonts w:ascii="Calibri Light" w:hAnsi="Calibri Light" w:cs="Calibri Light"/>
        </w:rPr>
      </w:pPr>
    </w:p>
    <w:p w14:paraId="36901928" w14:textId="758E7FEA" w:rsidR="002B0A2E" w:rsidRPr="008F7829" w:rsidRDefault="00DE7301" w:rsidP="00C27B02">
      <w:pPr>
        <w:rPr>
          <w:rFonts w:ascii="Calibri Light" w:hAnsi="Calibri Light" w:cs="Calibri Light"/>
        </w:rPr>
      </w:pPr>
      <w:r>
        <w:rPr>
          <w:rFonts w:ascii="Calibri Light" w:hAnsi="Calibri Light" w:cs="Calibri Light"/>
        </w:rPr>
        <w:t>Het</w:t>
      </w:r>
      <w:r w:rsidR="002B0A2E" w:rsidRPr="008F7829">
        <w:rPr>
          <w:rFonts w:ascii="Calibri Light" w:hAnsi="Calibri Light" w:cs="Calibri Light"/>
        </w:rPr>
        <w:t xml:space="preserve"> dataformat bevat de variabelen van de modelvragenlijst en de optionele verdiepende modules. Het dataformat bepaalt waar de getallen staan, welke betekenis ze hebben en welke eigenschappen ze kennen (meta-data). De beschrijving van het dataformat is vastgelegd in he</w:t>
      </w:r>
      <w:r w:rsidR="00CE3E25">
        <w:rPr>
          <w:rFonts w:ascii="Calibri Light" w:hAnsi="Calibri Light" w:cs="Calibri Light"/>
        </w:rPr>
        <w:t>t</w:t>
      </w:r>
      <w:r w:rsidR="0069343C" w:rsidRPr="008F7829">
        <w:rPr>
          <w:rFonts w:ascii="Calibri Light" w:hAnsi="Calibri Light" w:cs="Calibri Light"/>
        </w:rPr>
        <w:t xml:space="preserve"> </w:t>
      </w:r>
      <w:r w:rsidR="002B0A2E" w:rsidRPr="008F7829">
        <w:rPr>
          <w:rFonts w:ascii="Calibri Light" w:hAnsi="Calibri Light" w:cs="Calibri Light"/>
        </w:rPr>
        <w:t xml:space="preserve">codeboek. </w:t>
      </w:r>
    </w:p>
    <w:p w14:paraId="5121F251" w14:textId="77777777" w:rsidR="002B0A2E" w:rsidRPr="008F7829" w:rsidRDefault="002B0A2E" w:rsidP="00C27B02">
      <w:pPr>
        <w:rPr>
          <w:rFonts w:ascii="Calibri Light" w:hAnsi="Calibri Light" w:cs="Calibri Light"/>
        </w:rPr>
      </w:pPr>
    </w:p>
    <w:p w14:paraId="1E59DEA7" w14:textId="126CE8EF" w:rsidR="002B0A2E" w:rsidRPr="008F7829" w:rsidRDefault="002B0A2E" w:rsidP="00C27B02">
      <w:pPr>
        <w:rPr>
          <w:rFonts w:ascii="Calibri Light" w:hAnsi="Calibri Light" w:cs="Calibri Light"/>
        </w:rPr>
      </w:pPr>
      <w:r w:rsidRPr="008F7829">
        <w:rPr>
          <w:rFonts w:ascii="Calibri Light" w:hAnsi="Calibri Light" w:cs="Calibri Light"/>
          <w:b/>
        </w:rPr>
        <w:t>Let op:</w:t>
      </w:r>
      <w:r w:rsidRPr="008F7829">
        <w:rPr>
          <w:rFonts w:ascii="Calibri Light" w:hAnsi="Calibri Light" w:cs="Calibri Light"/>
        </w:rPr>
        <w:t xml:space="preserve"> Het dataformat moet in de aangeleverde vorm (as-is) worden gehanteerd; er m</w:t>
      </w:r>
      <w:r w:rsidR="00CE3E25">
        <w:rPr>
          <w:rFonts w:ascii="Calibri Light" w:hAnsi="Calibri Light" w:cs="Calibri Light"/>
        </w:rPr>
        <w:t>ag</w:t>
      </w:r>
      <w:r w:rsidRPr="008F7829">
        <w:rPr>
          <w:rFonts w:ascii="Calibri Light" w:hAnsi="Calibri Light" w:cs="Calibri Light"/>
        </w:rPr>
        <w:t xml:space="preserve"> in principe geen wijziging worden aangebracht in de structuur (opzet en meta-data). Indien een module of vraagstelling niet is toegepast in het onderzoek dan kan de bijbehorende variabele(n) leeg blijven.  </w:t>
      </w:r>
    </w:p>
    <w:p w14:paraId="3414676F" w14:textId="0DD0EB7A" w:rsidR="003D00ED" w:rsidRPr="008F7829" w:rsidRDefault="003D00ED" w:rsidP="00C27B02">
      <w:pPr>
        <w:rPr>
          <w:rFonts w:ascii="Calibri Light" w:hAnsi="Calibri Light" w:cs="Calibri Light"/>
        </w:rPr>
      </w:pPr>
    </w:p>
    <w:p w14:paraId="22E6507F" w14:textId="69EB460E" w:rsidR="003D00ED" w:rsidRPr="008F7829" w:rsidRDefault="003D00ED" w:rsidP="00C27B02">
      <w:pPr>
        <w:rPr>
          <w:rFonts w:ascii="Calibri Light" w:hAnsi="Calibri Light" w:cs="Calibri Light"/>
        </w:rPr>
      </w:pPr>
      <w:r w:rsidRPr="008F7829">
        <w:rPr>
          <w:rFonts w:ascii="Calibri Light" w:hAnsi="Calibri Light" w:cs="Calibri Light"/>
        </w:rPr>
        <w:t>Zowel de resultaten op de gesloten vragen als deze van de open vragen moeten worden samengebracht in de dataset.</w:t>
      </w:r>
      <w:r w:rsidR="004F7D99">
        <w:rPr>
          <w:rFonts w:ascii="Calibri Light" w:hAnsi="Calibri Light" w:cs="Calibri Light"/>
        </w:rPr>
        <w:t xml:space="preserve"> Eigen vragen worden niet geregistreerd.</w:t>
      </w:r>
    </w:p>
    <w:p w14:paraId="78BF5C3F" w14:textId="77777777" w:rsidR="002B0A2E" w:rsidRPr="008F7829" w:rsidRDefault="002B0A2E" w:rsidP="00C27B02">
      <w:pPr>
        <w:rPr>
          <w:rFonts w:ascii="Calibri Light" w:hAnsi="Calibri Light" w:cs="Calibri Light"/>
        </w:rPr>
      </w:pPr>
    </w:p>
    <w:p w14:paraId="6042C3D6" w14:textId="37DB61A6" w:rsidR="002B0A2E" w:rsidRPr="008F7829" w:rsidRDefault="002B0A2E" w:rsidP="00C27B02">
      <w:pPr>
        <w:pStyle w:val="Heading2"/>
        <w:numPr>
          <w:ilvl w:val="1"/>
          <w:numId w:val="13"/>
        </w:numPr>
        <w:rPr>
          <w:rFonts w:ascii="Calibri Light" w:hAnsi="Calibri Light" w:cs="Calibri Light"/>
        </w:rPr>
      </w:pPr>
      <w:bookmarkStart w:id="64" w:name="_Toc456184666"/>
      <w:bookmarkStart w:id="65" w:name="_Toc375159722"/>
      <w:bookmarkStart w:id="66" w:name="_Toc517433838"/>
      <w:bookmarkEnd w:id="64"/>
      <w:bookmarkEnd w:id="65"/>
      <w:r w:rsidRPr="008F7829">
        <w:rPr>
          <w:rFonts w:ascii="Calibri Light" w:hAnsi="Calibri Light" w:cs="Calibri Light"/>
        </w:rPr>
        <w:t>Respondent records</w:t>
      </w:r>
      <w:bookmarkEnd w:id="66"/>
    </w:p>
    <w:p w14:paraId="7C5FD8C2" w14:textId="77777777" w:rsidR="002B0A2E" w:rsidRPr="008F7829" w:rsidRDefault="002B0A2E" w:rsidP="00C27B02">
      <w:pPr>
        <w:rPr>
          <w:rFonts w:ascii="Calibri Light" w:hAnsi="Calibri Light" w:cs="Calibri Light"/>
        </w:rPr>
      </w:pPr>
    </w:p>
    <w:p w14:paraId="040B7986" w14:textId="72F9D4DE" w:rsidR="002B0A2E" w:rsidRPr="008F7829" w:rsidRDefault="002B0A2E" w:rsidP="00C27B02">
      <w:pPr>
        <w:rPr>
          <w:rFonts w:ascii="Calibri Light" w:hAnsi="Calibri Light" w:cs="Calibri Light"/>
        </w:rPr>
      </w:pPr>
      <w:r w:rsidRPr="008F7829">
        <w:rPr>
          <w:rFonts w:ascii="Calibri Light" w:hAnsi="Calibri Light" w:cs="Calibri Light"/>
        </w:rPr>
        <w:t>Bij de uitlevering van de onderzoeksresultaten aan VNG Realisatie moet de dataset de</w:t>
      </w:r>
      <w:r w:rsidR="00E80358">
        <w:rPr>
          <w:rFonts w:ascii="Calibri Light" w:hAnsi="Calibri Light" w:cs="Calibri Light"/>
        </w:rPr>
        <w:t xml:space="preserve"> valide</w:t>
      </w:r>
      <w:r w:rsidRPr="008F7829">
        <w:rPr>
          <w:rFonts w:ascii="Calibri Light" w:hAnsi="Calibri Light" w:cs="Calibri Light"/>
        </w:rPr>
        <w:t xml:space="preserve"> records van de individuele respondenten omvatten. Het is van belang dat deze geen direct herleidbare paramaters omvat zoals burgerservice-nummer of adresgegevens.</w:t>
      </w:r>
    </w:p>
    <w:p w14:paraId="4741C4A6" w14:textId="77777777" w:rsidR="002B0A2E" w:rsidRPr="008F7829" w:rsidRDefault="002B0A2E" w:rsidP="00C27B02">
      <w:pPr>
        <w:rPr>
          <w:rFonts w:ascii="Calibri Light" w:hAnsi="Calibri Light" w:cs="Calibri Light"/>
        </w:rPr>
      </w:pPr>
    </w:p>
    <w:p w14:paraId="4121EC4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respondent records moeten voorzien zijn van een uniek respondentnummer en de afnamemethode die voor de respondent aan de orde is geweest. Voor de exacte wijze van registratie van deze paramaters verwijzen we naar het dataformat. </w:t>
      </w:r>
    </w:p>
    <w:p w14:paraId="4D71F659" w14:textId="77777777" w:rsidR="002B0A2E" w:rsidRPr="008F7829" w:rsidRDefault="002B0A2E" w:rsidP="00C27B02">
      <w:pPr>
        <w:rPr>
          <w:rFonts w:ascii="Calibri Light" w:hAnsi="Calibri Light" w:cs="Calibri Light"/>
        </w:rPr>
      </w:pPr>
    </w:p>
    <w:p w14:paraId="280481A9" w14:textId="08A3E6E8" w:rsidR="002B0A2E" w:rsidRPr="008F7829" w:rsidRDefault="0047207A" w:rsidP="00C27B02">
      <w:pPr>
        <w:pStyle w:val="Heading2"/>
        <w:numPr>
          <w:ilvl w:val="1"/>
          <w:numId w:val="13"/>
        </w:numPr>
        <w:rPr>
          <w:rFonts w:ascii="Calibri Light" w:hAnsi="Calibri Light" w:cs="Calibri Light"/>
        </w:rPr>
      </w:pPr>
      <w:bookmarkStart w:id="67" w:name="_Toc375159723"/>
      <w:bookmarkStart w:id="68" w:name="_Toc456184667"/>
      <w:r w:rsidRPr="008F7829">
        <w:rPr>
          <w:rFonts w:ascii="Calibri Light" w:hAnsi="Calibri Light" w:cs="Calibri Light"/>
        </w:rPr>
        <w:t xml:space="preserve"> </w:t>
      </w:r>
      <w:bookmarkStart w:id="69" w:name="_Toc517433839"/>
      <w:r w:rsidR="002B0A2E" w:rsidRPr="008F7829">
        <w:rPr>
          <w:rFonts w:ascii="Calibri Light" w:hAnsi="Calibri Light" w:cs="Calibri Light"/>
        </w:rPr>
        <w:t>Weging</w:t>
      </w:r>
      <w:bookmarkEnd w:id="67"/>
      <w:bookmarkEnd w:id="68"/>
      <w:r w:rsidR="002B0A2E" w:rsidRPr="008F7829">
        <w:rPr>
          <w:rFonts w:ascii="Calibri Light" w:hAnsi="Calibri Light" w:cs="Calibri Light"/>
        </w:rPr>
        <w:t>sprocedure</w:t>
      </w:r>
      <w:bookmarkEnd w:id="69"/>
    </w:p>
    <w:p w14:paraId="4FEEF541" w14:textId="77777777" w:rsidR="002B0A2E" w:rsidRPr="008F7829" w:rsidRDefault="002B0A2E" w:rsidP="00C27B02">
      <w:pPr>
        <w:rPr>
          <w:rFonts w:ascii="Calibri Light" w:hAnsi="Calibri Light" w:cs="Calibri Light"/>
        </w:rPr>
      </w:pPr>
    </w:p>
    <w:p w14:paraId="1D4395AF"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records moeten voorzien zijn van een wegingsfactor op basis van leeftijd (en evt. kern/wijk). </w:t>
      </w:r>
    </w:p>
    <w:p w14:paraId="44D21099" w14:textId="77777777" w:rsidR="002B0A2E" w:rsidRPr="008F7829" w:rsidRDefault="002B0A2E" w:rsidP="00C27B02">
      <w:pPr>
        <w:rPr>
          <w:rFonts w:ascii="Calibri Light" w:hAnsi="Calibri Light" w:cs="Calibri Light"/>
        </w:rPr>
      </w:pPr>
    </w:p>
    <w:p w14:paraId="49D395FF" w14:textId="757EF2AD" w:rsidR="002B0A2E" w:rsidRPr="008F7829" w:rsidRDefault="002B0A2E" w:rsidP="00C27B02">
      <w:pPr>
        <w:rPr>
          <w:rFonts w:ascii="Calibri Light" w:hAnsi="Calibri Light" w:cs="Calibri Light"/>
        </w:rPr>
      </w:pPr>
      <w:r w:rsidRPr="008F7829">
        <w:rPr>
          <w:rFonts w:ascii="Calibri Light" w:hAnsi="Calibri Light" w:cs="Calibri Light"/>
        </w:rPr>
        <w:t xml:space="preserve">Dat wil zeggen dat na </w:t>
      </w:r>
      <w:r w:rsidR="00B376C3" w:rsidRPr="008F7829">
        <w:rPr>
          <w:rFonts w:ascii="Calibri Light" w:hAnsi="Calibri Light" w:cs="Calibri Light"/>
        </w:rPr>
        <w:t xml:space="preserve">verwerking </w:t>
      </w:r>
      <w:r w:rsidRPr="008F7829">
        <w:rPr>
          <w:rFonts w:ascii="Calibri Light" w:hAnsi="Calibri Light" w:cs="Calibri Light"/>
        </w:rPr>
        <w:t xml:space="preserve">van de vragenlijsten de verdeling over de leeftijdscategorieën  in de respons wordt vergeleken met, en gewogen naar de werkelijke verdeling in de populatie (ideaalcijfers). </w:t>
      </w:r>
      <w:r w:rsidRPr="008F7829">
        <w:rPr>
          <w:rFonts w:ascii="Calibri Light" w:hAnsi="Calibri Light" w:cs="Calibri Light"/>
        </w:rPr>
        <w:lastRenderedPageBreak/>
        <w:t xml:space="preserve">Deze populatiecijfers kunnen worden afgeleid uit de </w:t>
      </w:r>
      <w:r w:rsidR="002627E0" w:rsidRPr="008F7829">
        <w:rPr>
          <w:rFonts w:ascii="Calibri Light" w:hAnsi="Calibri Light" w:cs="Calibri Light"/>
        </w:rPr>
        <w:t>BRP</w:t>
      </w:r>
      <w:r w:rsidRPr="008F7829">
        <w:rPr>
          <w:rFonts w:ascii="Calibri Light" w:hAnsi="Calibri Light" w:cs="Calibri Light"/>
        </w:rPr>
        <w:t>. Bovendien zijn deze cijfers voor iedere gemeente beschikbaar op ‘Statline’ (</w:t>
      </w:r>
      <w:hyperlink r:id="rId28" w:history="1">
        <w:r w:rsidR="004F7D99" w:rsidRPr="00F3668A">
          <w:rPr>
            <w:rStyle w:val="Hyperlink"/>
            <w:rFonts w:ascii="Calibri Light" w:hAnsi="Calibri Light" w:cs="Calibri Light"/>
          </w:rPr>
          <w:t>https://statline.cbs.nl/statweb/</w:t>
        </w:r>
      </w:hyperlink>
      <w:r w:rsidRPr="008F7829">
        <w:rPr>
          <w:rFonts w:ascii="Calibri Light" w:hAnsi="Calibri Light" w:cs="Calibri Light"/>
        </w:rPr>
        <w:t xml:space="preserve">) van het Centraal Bureau voor de Statistiek (CBS). </w:t>
      </w:r>
    </w:p>
    <w:p w14:paraId="552E3E5D" w14:textId="77777777" w:rsidR="002B0A2E" w:rsidRPr="008F7829" w:rsidRDefault="002B0A2E" w:rsidP="00C27B02">
      <w:pPr>
        <w:rPr>
          <w:rFonts w:ascii="Calibri Light" w:hAnsi="Calibri Light" w:cs="Calibri Light"/>
        </w:rPr>
      </w:pPr>
    </w:p>
    <w:p w14:paraId="6A1B50BF" w14:textId="77777777" w:rsidR="002B0A2E" w:rsidRPr="008F7829" w:rsidRDefault="002B0A2E" w:rsidP="00C27B02">
      <w:pPr>
        <w:rPr>
          <w:rFonts w:ascii="Calibri Light" w:hAnsi="Calibri Light" w:cs="Calibri Light"/>
        </w:rPr>
      </w:pPr>
      <w:r w:rsidRPr="008F7829">
        <w:rPr>
          <w:rFonts w:ascii="Calibri Light" w:hAnsi="Calibri Light" w:cs="Calibri Light"/>
        </w:rPr>
        <w:t>Bij het herwegen dient gebruik te worden gemaakt van ideaalcijfers met 2 decimalen.</w:t>
      </w:r>
    </w:p>
    <w:p w14:paraId="34F59CDC" w14:textId="77777777" w:rsidR="002B0A2E" w:rsidRPr="008F7829" w:rsidRDefault="002B0A2E" w:rsidP="00C27B02">
      <w:pPr>
        <w:rPr>
          <w:rFonts w:ascii="Calibri Light" w:hAnsi="Calibri Light" w:cs="Calibri Light"/>
        </w:rPr>
      </w:pPr>
    </w:p>
    <w:p w14:paraId="27929254" w14:textId="3D831012" w:rsidR="003D00ED" w:rsidRPr="008F7829" w:rsidRDefault="002B0A2E" w:rsidP="00C27B02">
      <w:pPr>
        <w:rPr>
          <w:rFonts w:ascii="Calibri Light" w:hAnsi="Calibri Light" w:cs="Calibri Light"/>
        </w:rPr>
      </w:pPr>
      <w:r w:rsidRPr="008F7829">
        <w:rPr>
          <w:rFonts w:ascii="Calibri Light" w:hAnsi="Calibri Light" w:cs="Calibri Light"/>
        </w:rPr>
        <w:t>Wanneer de achtergrondvariabele leeftijd van een record ontbreekt, dient de weegfactor</w:t>
      </w:r>
      <w:r w:rsidR="00CE3E25">
        <w:rPr>
          <w:rFonts w:ascii="Calibri Light" w:hAnsi="Calibri Light" w:cs="Calibri Light"/>
        </w:rPr>
        <w:t xml:space="preserve"> (variabele ‘weging’)</w:t>
      </w:r>
      <w:r w:rsidRPr="008F7829">
        <w:rPr>
          <w:rFonts w:ascii="Calibri Light" w:hAnsi="Calibri Light" w:cs="Calibri Light"/>
        </w:rPr>
        <w:t xml:space="preserve"> voor het betreffende record gelijk te staan aan ‘1’.</w:t>
      </w:r>
    </w:p>
    <w:p w14:paraId="018FF3FA" w14:textId="77777777" w:rsidR="003D00ED" w:rsidRPr="008F7829" w:rsidRDefault="003D00ED" w:rsidP="00C27B02">
      <w:pPr>
        <w:rPr>
          <w:rFonts w:ascii="Calibri Light" w:hAnsi="Calibri Light" w:cs="Calibri Light"/>
        </w:rPr>
      </w:pPr>
    </w:p>
    <w:p w14:paraId="4D8F65DC" w14:textId="64AF834A" w:rsidR="002B0A2E" w:rsidRPr="008F7829" w:rsidRDefault="003D00ED" w:rsidP="00C27B02">
      <w:pPr>
        <w:rPr>
          <w:rFonts w:ascii="Calibri Light" w:hAnsi="Calibri Light" w:cs="Calibri Light"/>
        </w:rPr>
      </w:pPr>
      <w:r w:rsidRPr="008F7829">
        <w:rPr>
          <w:rFonts w:ascii="Calibri Light" w:hAnsi="Calibri Light" w:cs="Calibri Light"/>
        </w:rPr>
        <w:t xml:space="preserve">Uitsluitend respondentrecords met een wegingsfactor kleiner dan 5 mogen worden weggeschreven in de dataset. </w:t>
      </w:r>
      <w:r w:rsidR="002B0A2E" w:rsidRPr="008F7829">
        <w:rPr>
          <w:rFonts w:ascii="Calibri Light" w:hAnsi="Calibri Light" w:cs="Calibri Light"/>
        </w:rPr>
        <w:br w:type="page"/>
      </w:r>
    </w:p>
    <w:p w14:paraId="11437CC5" w14:textId="6AC652B0" w:rsidR="002B0A2E" w:rsidRPr="008F7829" w:rsidRDefault="002B0A2E" w:rsidP="00C27B02">
      <w:pPr>
        <w:pStyle w:val="Heading2"/>
        <w:numPr>
          <w:ilvl w:val="1"/>
          <w:numId w:val="13"/>
        </w:numPr>
        <w:rPr>
          <w:rFonts w:ascii="Calibri Light" w:hAnsi="Calibri Light" w:cs="Calibri Light"/>
        </w:rPr>
      </w:pPr>
      <w:bookmarkStart w:id="70" w:name="_Toc456184668"/>
      <w:bookmarkStart w:id="71" w:name="_Toc375159724"/>
      <w:bookmarkStart w:id="72" w:name="_Toc517433840"/>
      <w:bookmarkEnd w:id="70"/>
      <w:bookmarkEnd w:id="71"/>
      <w:r w:rsidRPr="008F7829">
        <w:rPr>
          <w:rFonts w:ascii="Calibri Light" w:hAnsi="Calibri Light" w:cs="Calibri Light"/>
        </w:rPr>
        <w:lastRenderedPageBreak/>
        <w:t>Dataformat</w:t>
      </w:r>
      <w:bookmarkEnd w:id="72"/>
    </w:p>
    <w:p w14:paraId="65164EDB" w14:textId="77777777" w:rsidR="002B0A2E" w:rsidRPr="008F7829" w:rsidRDefault="002B0A2E" w:rsidP="00C27B02">
      <w:pPr>
        <w:rPr>
          <w:rFonts w:ascii="Calibri Light" w:hAnsi="Calibri Light" w:cs="Calibri Light"/>
        </w:rPr>
      </w:pPr>
    </w:p>
    <w:p w14:paraId="23DC17BA" w14:textId="1D66BFB2" w:rsidR="002B0A2E" w:rsidRPr="008F7829" w:rsidRDefault="002B0A2E" w:rsidP="00C27B02">
      <w:pPr>
        <w:rPr>
          <w:rFonts w:ascii="Calibri Light" w:hAnsi="Calibri Light" w:cs="Calibri Light"/>
        </w:rPr>
      </w:pPr>
      <w:r w:rsidRPr="008F7829">
        <w:rPr>
          <w:rFonts w:ascii="Calibri Light" w:hAnsi="Calibri Light" w:cs="Calibri Light"/>
        </w:rPr>
        <w:t xml:space="preserve">VNG Realisatie </w:t>
      </w:r>
      <w:r w:rsidR="00F54189" w:rsidRPr="008F7829">
        <w:rPr>
          <w:rFonts w:ascii="Calibri Light" w:hAnsi="Calibri Light" w:cs="Calibri Light"/>
        </w:rPr>
        <w:t xml:space="preserve">hanteert </w:t>
      </w:r>
      <w:r w:rsidRPr="008F7829">
        <w:rPr>
          <w:rFonts w:ascii="Calibri Light" w:hAnsi="Calibri Light" w:cs="Calibri Light"/>
        </w:rPr>
        <w:t xml:space="preserve">een uniform dataformat </w:t>
      </w:r>
      <w:r w:rsidR="00B2436A" w:rsidRPr="008F7829">
        <w:rPr>
          <w:rFonts w:ascii="Calibri Light" w:hAnsi="Calibri Light" w:cs="Calibri Light"/>
        </w:rPr>
        <w:t>met</w:t>
      </w:r>
      <w:r w:rsidRPr="008F7829">
        <w:rPr>
          <w:rFonts w:ascii="Calibri Light" w:hAnsi="Calibri Light" w:cs="Calibri Light"/>
        </w:rPr>
        <w:t xml:space="preserve"> meta-data</w:t>
      </w:r>
      <w:r w:rsidR="00B2436A" w:rsidRPr="008F7829">
        <w:rPr>
          <w:rFonts w:ascii="Calibri Light" w:hAnsi="Calibri Light" w:cs="Calibri Light"/>
        </w:rPr>
        <w:t xml:space="preserve"> beschrijving</w:t>
      </w:r>
      <w:r w:rsidR="00F54189" w:rsidRPr="008F7829">
        <w:rPr>
          <w:rFonts w:ascii="Calibri Light" w:hAnsi="Calibri Light" w:cs="Calibri Light"/>
        </w:rPr>
        <w:t>,</w:t>
      </w:r>
      <w:r w:rsidRPr="008F7829">
        <w:rPr>
          <w:rFonts w:ascii="Calibri Light" w:hAnsi="Calibri Light" w:cs="Calibri Light"/>
        </w:rPr>
        <w:t xml:space="preserve"> waarin zowel de gemeenten die het onderzoek zelf uitvoeren als de bureaus die voor gemeenten de Burgerpeiling uitvoeren de resultaten moeten aanleveren. </w:t>
      </w:r>
    </w:p>
    <w:p w14:paraId="4D871130" w14:textId="77777777" w:rsidR="002B0A2E" w:rsidRPr="008F7829" w:rsidRDefault="002B0A2E" w:rsidP="00C27B02">
      <w:pPr>
        <w:rPr>
          <w:rFonts w:ascii="Calibri Light" w:hAnsi="Calibri Light" w:cs="Calibri Light"/>
        </w:rPr>
      </w:pPr>
    </w:p>
    <w:p w14:paraId="51AB3760" w14:textId="19121D06" w:rsidR="002B0A2E" w:rsidRPr="008F7829" w:rsidRDefault="00587DEA" w:rsidP="00C27B02">
      <w:pPr>
        <w:rPr>
          <w:rFonts w:ascii="Calibri Light" w:hAnsi="Calibri Light" w:cs="Calibri Light"/>
        </w:rPr>
      </w:pPr>
      <w:r w:rsidRPr="008F7829">
        <w:rPr>
          <w:rFonts w:ascii="Calibri Light" w:hAnsi="Calibri Light" w:cs="Calibri Light"/>
        </w:rPr>
        <w:t xml:space="preserve">De </w:t>
      </w:r>
      <w:r w:rsidR="002B0A2E" w:rsidRPr="008F7829">
        <w:rPr>
          <w:rFonts w:ascii="Calibri Light" w:hAnsi="Calibri Light" w:cs="Calibri Light"/>
        </w:rPr>
        <w:t>volgende criteria</w:t>
      </w:r>
      <w:r w:rsidRPr="008F7829">
        <w:rPr>
          <w:rFonts w:ascii="Calibri Light" w:hAnsi="Calibri Light" w:cs="Calibri Light"/>
        </w:rPr>
        <w:t xml:space="preserve"> voor aanlevering aan WSJG gelden</w:t>
      </w:r>
      <w:r w:rsidR="002B0A2E" w:rsidRPr="008F7829">
        <w:rPr>
          <w:rFonts w:ascii="Calibri Light" w:hAnsi="Calibri Light" w:cs="Calibri Light"/>
        </w:rPr>
        <w:t xml:space="preserve">: </w:t>
      </w:r>
    </w:p>
    <w:p w14:paraId="30784F05" w14:textId="77777777" w:rsidR="002B0A2E" w:rsidRPr="008F7829" w:rsidRDefault="002B0A2E" w:rsidP="00C27B02">
      <w:pPr>
        <w:rPr>
          <w:rFonts w:ascii="Calibri Light" w:hAnsi="Calibri Light" w:cs="Calibri Light"/>
        </w:rPr>
      </w:pPr>
    </w:p>
    <w:p w14:paraId="127C30EF" w14:textId="1B880F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Het door VNG Realisatie-aangeleverde dataformat vormt het uitgangspunt. Het dataformat mag niet worden aangepast</w:t>
      </w:r>
      <w:r w:rsidR="003D00ED" w:rsidRPr="008F7829">
        <w:rPr>
          <w:rFonts w:ascii="Calibri Light" w:hAnsi="Calibri Light" w:cs="Calibri Light"/>
        </w:rPr>
        <w:t xml:space="preserve"> voor wat betreft structuur</w:t>
      </w:r>
      <w:r w:rsidR="00587DEA" w:rsidRPr="008F7829">
        <w:rPr>
          <w:rFonts w:ascii="Calibri Light" w:hAnsi="Calibri Light" w:cs="Calibri Light"/>
        </w:rPr>
        <w:t>, volgorde</w:t>
      </w:r>
      <w:r w:rsidR="003D00ED" w:rsidRPr="008F7829">
        <w:rPr>
          <w:rFonts w:ascii="Calibri Light" w:hAnsi="Calibri Light" w:cs="Calibri Light"/>
        </w:rPr>
        <w:t xml:space="preserve"> en inhoudelijke definitie</w:t>
      </w:r>
      <w:r w:rsidRPr="008F7829">
        <w:rPr>
          <w:rFonts w:ascii="Calibri Light" w:hAnsi="Calibri Light" w:cs="Calibri Light"/>
        </w:rPr>
        <w:t>;</w:t>
      </w:r>
    </w:p>
    <w:p w14:paraId="416E0A8E" w14:textId="77777777" w:rsidR="002B0A2E" w:rsidRPr="008F7829" w:rsidRDefault="002B0A2E" w:rsidP="00C27B02">
      <w:pPr>
        <w:rPr>
          <w:rFonts w:ascii="Calibri Light" w:hAnsi="Calibri Light" w:cs="Calibri Light"/>
        </w:rPr>
      </w:pPr>
    </w:p>
    <w:p w14:paraId="3597B93C" w14:textId="5936E69A"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In alle gevallen geldt dat als gebruik is gemaakt van meerdere afnamemethoden (mixed-mode), de cijfers van beide methoden in één dataset worden aangeleverd;</w:t>
      </w:r>
    </w:p>
    <w:p w14:paraId="7E98AE49" w14:textId="77777777" w:rsidR="00F54189" w:rsidRPr="008F7829" w:rsidRDefault="00F54189" w:rsidP="00F54189">
      <w:pPr>
        <w:pStyle w:val="ListParagraph"/>
        <w:rPr>
          <w:rFonts w:ascii="Calibri Light" w:hAnsi="Calibri Light" w:cs="Calibri Light"/>
        </w:rPr>
      </w:pPr>
    </w:p>
    <w:p w14:paraId="2A399869" w14:textId="077A0B33" w:rsidR="00F54189" w:rsidRPr="008F7829" w:rsidRDefault="00F54189" w:rsidP="00F54189">
      <w:pPr>
        <w:pStyle w:val="ListParagraph"/>
        <w:numPr>
          <w:ilvl w:val="0"/>
          <w:numId w:val="14"/>
        </w:numPr>
        <w:rPr>
          <w:rFonts w:ascii="Calibri Light" w:hAnsi="Calibri Light" w:cs="Calibri Light"/>
        </w:rPr>
      </w:pPr>
      <w:r w:rsidRPr="008F7829">
        <w:rPr>
          <w:rFonts w:ascii="Calibri Light" w:hAnsi="Calibri Light" w:cs="Calibri Light"/>
        </w:rPr>
        <w:t>De dataset omvat records van unieke individuele respondenten (uit unieke huishoudens);</w:t>
      </w:r>
    </w:p>
    <w:p w14:paraId="18AA0FDC" w14:textId="77777777" w:rsidR="002B0A2E" w:rsidRPr="008F7829" w:rsidRDefault="002B0A2E" w:rsidP="00C27B02">
      <w:pPr>
        <w:rPr>
          <w:rFonts w:ascii="Calibri Light" w:hAnsi="Calibri Light" w:cs="Calibri Light"/>
        </w:rPr>
      </w:pPr>
    </w:p>
    <w:p w14:paraId="4F2F3553" w14:textId="14502275"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dataset omvat onderzoeksresultaten op alle vraagstellingen</w:t>
      </w:r>
      <w:r w:rsidRPr="008F7829">
        <w:rPr>
          <w:rFonts w:ascii="Calibri Light" w:hAnsi="Calibri Light" w:cs="Calibri Light"/>
          <w:vertAlign w:val="superscript"/>
        </w:rPr>
        <w:footnoteReference w:id="14"/>
      </w:r>
      <w:r w:rsidRPr="008F7829">
        <w:rPr>
          <w:rFonts w:ascii="Calibri Light" w:hAnsi="Calibri Light" w:cs="Calibri Light"/>
        </w:rPr>
        <w:t xml:space="preserve"> uit </w:t>
      </w:r>
      <w:r w:rsidR="002E0A31" w:rsidRPr="008F7829">
        <w:rPr>
          <w:rFonts w:ascii="Calibri Light" w:hAnsi="Calibri Light" w:cs="Calibri Light"/>
        </w:rPr>
        <w:t xml:space="preserve">de </w:t>
      </w:r>
      <w:r w:rsidRPr="008F7829">
        <w:rPr>
          <w:rFonts w:ascii="Calibri Light" w:hAnsi="Calibri Light" w:cs="Calibri Light"/>
        </w:rPr>
        <w:t xml:space="preserve">modelvragenlijst inclusief </w:t>
      </w:r>
      <w:r w:rsidR="00F54189" w:rsidRPr="008F7829">
        <w:rPr>
          <w:rFonts w:ascii="Calibri Light" w:hAnsi="Calibri Light" w:cs="Calibri Light"/>
        </w:rPr>
        <w:t xml:space="preserve">eventuele </w:t>
      </w:r>
      <w:r w:rsidRPr="008F7829">
        <w:rPr>
          <w:rFonts w:ascii="Calibri Light" w:hAnsi="Calibri Light" w:cs="Calibri Light"/>
        </w:rPr>
        <w:t xml:space="preserve">verdiepende module(s). </w:t>
      </w:r>
    </w:p>
    <w:p w14:paraId="611D9927" w14:textId="77777777" w:rsidR="002B0A2E" w:rsidRPr="008F7829" w:rsidRDefault="002B0A2E" w:rsidP="00C27B02">
      <w:pPr>
        <w:rPr>
          <w:rFonts w:ascii="Calibri Light" w:hAnsi="Calibri Light" w:cs="Calibri Light"/>
        </w:rPr>
      </w:pPr>
    </w:p>
    <w:p w14:paraId="47894B81" w14:textId="777777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Ontbrekende waarden worden geregistreerd conform de specificaties van het dataformat;</w:t>
      </w:r>
    </w:p>
    <w:p w14:paraId="792261A3" w14:textId="77777777" w:rsidR="002B0A2E" w:rsidRPr="008F7829" w:rsidRDefault="002B0A2E" w:rsidP="00C27B02">
      <w:pPr>
        <w:rPr>
          <w:rFonts w:ascii="Calibri Light" w:hAnsi="Calibri Light" w:cs="Calibri Light"/>
        </w:rPr>
      </w:pPr>
    </w:p>
    <w:p w14:paraId="370898E3" w14:textId="4DC61435"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antwoorden op vragen die niet relevant zijn voor de respondent -op basis van de routing- moeten worden verwijderd;</w:t>
      </w:r>
    </w:p>
    <w:p w14:paraId="4218113C" w14:textId="77777777" w:rsidR="00587DEA" w:rsidRPr="008F7829" w:rsidRDefault="00587DEA" w:rsidP="00587DEA">
      <w:pPr>
        <w:pStyle w:val="ListParagraph"/>
        <w:rPr>
          <w:rFonts w:ascii="Calibri Light" w:hAnsi="Calibri Light" w:cs="Calibri Light"/>
        </w:rPr>
      </w:pPr>
    </w:p>
    <w:p w14:paraId="35BABA8A" w14:textId="0410F377" w:rsidR="00F54189" w:rsidRPr="008F7829" w:rsidRDefault="00587DEA"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Antwoorden op de open vragen moeten </w:t>
      </w:r>
      <w:r w:rsidR="00F54189" w:rsidRPr="008F7829">
        <w:rPr>
          <w:rFonts w:ascii="Calibri Light" w:hAnsi="Calibri Light" w:cs="Calibri Light"/>
        </w:rPr>
        <w:t>eveneens worden geregistreerd</w:t>
      </w:r>
      <w:r w:rsidR="005A19E4">
        <w:rPr>
          <w:rStyle w:val="FootnoteReference"/>
          <w:rFonts w:ascii="Calibri Light" w:hAnsi="Calibri Light" w:cs="Calibri Light"/>
        </w:rPr>
        <w:footnoteReference w:id="15"/>
      </w:r>
      <w:r w:rsidR="0086369A">
        <w:rPr>
          <w:rFonts w:ascii="Calibri Light" w:hAnsi="Calibri Light" w:cs="Calibri Light"/>
        </w:rPr>
        <w:t xml:space="preserve"> (</w:t>
      </w:r>
      <w:r w:rsidR="002B3424">
        <w:rPr>
          <w:rFonts w:ascii="Calibri Light" w:hAnsi="Calibri Light" w:cs="Calibri Light"/>
        </w:rPr>
        <w:t>STRING</w:t>
      </w:r>
      <w:r w:rsidR="00A90E33">
        <w:rPr>
          <w:rFonts w:ascii="Calibri Light" w:hAnsi="Calibri Light" w:cs="Calibri Light"/>
        </w:rPr>
        <w:t>1</w:t>
      </w:r>
      <w:r w:rsidR="002B3424">
        <w:rPr>
          <w:rFonts w:ascii="Calibri Light" w:hAnsi="Calibri Light" w:cs="Calibri Light"/>
        </w:rPr>
        <w:t>5000</w:t>
      </w:r>
      <w:r w:rsidR="0086369A">
        <w:rPr>
          <w:rFonts w:ascii="Calibri Light" w:hAnsi="Calibri Light" w:cs="Calibri Light"/>
        </w:rPr>
        <w:t>)</w:t>
      </w:r>
      <w:r w:rsidR="00F54189" w:rsidRPr="008F7829">
        <w:rPr>
          <w:rFonts w:ascii="Calibri Light" w:hAnsi="Calibri Light" w:cs="Calibri Light"/>
        </w:rPr>
        <w:t xml:space="preserve">; </w:t>
      </w:r>
    </w:p>
    <w:p w14:paraId="13324223" w14:textId="77777777" w:rsidR="002B0A2E" w:rsidRPr="008F7829" w:rsidRDefault="002B0A2E" w:rsidP="00C27B02">
      <w:pPr>
        <w:rPr>
          <w:rFonts w:ascii="Calibri Light" w:hAnsi="Calibri Light" w:cs="Calibri Light"/>
        </w:rPr>
      </w:pPr>
    </w:p>
    <w:p w14:paraId="0A1FF0EA" w14:textId="777777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onderzoeksresultaten mogen bij aanlevering niet ouder zijn dan twee maanden;</w:t>
      </w:r>
    </w:p>
    <w:p w14:paraId="0669FD54" w14:textId="77777777" w:rsidR="002B0A2E" w:rsidRPr="008F7829" w:rsidRDefault="002B0A2E" w:rsidP="00C27B02">
      <w:pPr>
        <w:rPr>
          <w:rFonts w:ascii="Calibri Light" w:hAnsi="Calibri Light" w:cs="Calibri Light"/>
        </w:rPr>
      </w:pPr>
    </w:p>
    <w:p w14:paraId="2B283B76" w14:textId="226E229A"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Een respondentrecord mag geen </w:t>
      </w:r>
      <w:r w:rsidR="003901B9">
        <w:rPr>
          <w:rFonts w:ascii="Calibri Light" w:hAnsi="Calibri Light" w:cs="Calibri Light"/>
        </w:rPr>
        <w:t>(</w:t>
      </w:r>
      <w:r w:rsidRPr="008F7829">
        <w:rPr>
          <w:rFonts w:ascii="Calibri Light" w:hAnsi="Calibri Light" w:cs="Calibri Light"/>
        </w:rPr>
        <w:t>direct</w:t>
      </w:r>
      <w:r w:rsidR="003901B9">
        <w:rPr>
          <w:rFonts w:ascii="Calibri Light" w:hAnsi="Calibri Light" w:cs="Calibri Light"/>
        </w:rPr>
        <w:t>-)</w:t>
      </w:r>
      <w:r w:rsidRPr="008F7829">
        <w:rPr>
          <w:rFonts w:ascii="Calibri Light" w:hAnsi="Calibri Light" w:cs="Calibri Light"/>
        </w:rPr>
        <w:t>herleidbare paramaters als burgerservicenummer of (unieke) adres</w:t>
      </w:r>
      <w:r w:rsidR="001705F9" w:rsidRPr="008F7829">
        <w:rPr>
          <w:rFonts w:ascii="Calibri Light" w:hAnsi="Calibri Light" w:cs="Calibri Light"/>
        </w:rPr>
        <w:t>- of contact</w:t>
      </w:r>
      <w:r w:rsidRPr="008F7829">
        <w:rPr>
          <w:rFonts w:ascii="Calibri Light" w:hAnsi="Calibri Light" w:cs="Calibri Light"/>
        </w:rPr>
        <w:t>gegevens omvatten;</w:t>
      </w:r>
    </w:p>
    <w:p w14:paraId="417DDD55" w14:textId="77777777" w:rsidR="002B0A2E" w:rsidRPr="008F7829" w:rsidRDefault="002B0A2E" w:rsidP="00C27B02">
      <w:pPr>
        <w:rPr>
          <w:rFonts w:ascii="Calibri Light" w:hAnsi="Calibri Light" w:cs="Calibri Light"/>
        </w:rPr>
      </w:pPr>
    </w:p>
    <w:p w14:paraId="14A0D9F4" w14:textId="39BA6EA4"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Een respondentrecord is voorzien van een uniek respondentnummer, valide wegingsfactor, gehanteerde afnamemethode, naam van </w:t>
      </w:r>
      <w:r w:rsidR="003901B9">
        <w:rPr>
          <w:rFonts w:ascii="Calibri Light" w:hAnsi="Calibri Light" w:cs="Calibri Light"/>
        </w:rPr>
        <w:t>de uitvoerder</w:t>
      </w:r>
      <w:r w:rsidRPr="008F7829">
        <w:rPr>
          <w:rFonts w:ascii="Calibri Light" w:hAnsi="Calibri Light" w:cs="Calibri Light"/>
        </w:rPr>
        <w:t>, gemeentecode (CBS</w:t>
      </w:r>
      <w:r w:rsidR="002B3424">
        <w:rPr>
          <w:rFonts w:ascii="Calibri Light" w:hAnsi="Calibri Light" w:cs="Calibri Light"/>
        </w:rPr>
        <w:t>, NUMERIC4</w:t>
      </w:r>
      <w:r w:rsidRPr="008F7829">
        <w:rPr>
          <w:rFonts w:ascii="Calibri Light" w:hAnsi="Calibri Light" w:cs="Calibri Light"/>
        </w:rPr>
        <w:t>),</w:t>
      </w:r>
      <w:r w:rsidR="004F7D99">
        <w:rPr>
          <w:rFonts w:ascii="Calibri Light" w:hAnsi="Calibri Light" w:cs="Calibri Light"/>
        </w:rPr>
        <w:t xml:space="preserve"> evt. wijkcode (CBS</w:t>
      </w:r>
      <w:r w:rsidR="002B3424">
        <w:rPr>
          <w:rFonts w:ascii="Calibri Light" w:hAnsi="Calibri Light" w:cs="Calibri Light"/>
        </w:rPr>
        <w:t>, STRING12</w:t>
      </w:r>
      <w:r w:rsidR="004F7D99">
        <w:rPr>
          <w:rFonts w:ascii="Calibri Light" w:hAnsi="Calibri Light" w:cs="Calibri Light"/>
        </w:rPr>
        <w:t>),</w:t>
      </w:r>
      <w:r w:rsidRPr="008F7829">
        <w:rPr>
          <w:rFonts w:ascii="Calibri Light" w:hAnsi="Calibri Light" w:cs="Calibri Light"/>
        </w:rPr>
        <w:t xml:space="preserve"> jaartal en kwartaal waarin het onderzoek is uitgevoerd; </w:t>
      </w:r>
    </w:p>
    <w:p w14:paraId="79D61178" w14:textId="77777777" w:rsidR="002B0A2E" w:rsidRPr="008F7829" w:rsidRDefault="002B0A2E" w:rsidP="00C27B02">
      <w:pPr>
        <w:rPr>
          <w:rFonts w:ascii="Calibri Light" w:hAnsi="Calibri Light" w:cs="Calibri Light"/>
        </w:rPr>
      </w:pPr>
    </w:p>
    <w:p w14:paraId="246932C3" w14:textId="69A2CEF5" w:rsidR="002B0A2E"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bestandsnaam is als volgt opgebouwd: BP-‘jaartal’-‘kwartaal’-‘gemeentenaam’.sav</w:t>
      </w:r>
      <w:r w:rsidR="00161CF4">
        <w:rPr>
          <w:rFonts w:ascii="Calibri Light" w:hAnsi="Calibri Light" w:cs="Calibri Light"/>
        </w:rPr>
        <w:t xml:space="preserve"> (of R Statistics file-format)</w:t>
      </w:r>
      <w:r w:rsidRPr="008F7829">
        <w:rPr>
          <w:rFonts w:ascii="Calibri Light" w:hAnsi="Calibri Light" w:cs="Calibri Light"/>
        </w:rPr>
        <w:t>.</w:t>
      </w:r>
    </w:p>
    <w:p w14:paraId="2DE54DB8" w14:textId="77777777" w:rsidR="00161CF4" w:rsidRPr="00161CF4" w:rsidRDefault="00161CF4" w:rsidP="00161CF4">
      <w:pPr>
        <w:pStyle w:val="ListParagraph"/>
        <w:rPr>
          <w:rFonts w:ascii="Calibri Light" w:hAnsi="Calibri Light" w:cs="Calibri Light"/>
        </w:rPr>
      </w:pPr>
    </w:p>
    <w:p w14:paraId="0CAE0E5D" w14:textId="77777777" w:rsidR="00161CF4" w:rsidRPr="008F7829" w:rsidRDefault="00161CF4" w:rsidP="00161CF4">
      <w:pPr>
        <w:ind w:firstLine="360"/>
        <w:rPr>
          <w:rFonts w:ascii="Calibri Light" w:hAnsi="Calibri Light" w:cs="Calibri Light"/>
        </w:rPr>
      </w:pPr>
      <w:r w:rsidRPr="008F7829">
        <w:rPr>
          <w:rFonts w:ascii="Calibri Light" w:hAnsi="Calibri Light" w:cs="Calibri Light"/>
        </w:rPr>
        <w:t>b.v.: BP-201</w:t>
      </w:r>
      <w:r>
        <w:rPr>
          <w:rFonts w:ascii="Calibri Light" w:hAnsi="Calibri Light" w:cs="Calibri Light"/>
        </w:rPr>
        <w:t>9</w:t>
      </w:r>
      <w:r w:rsidRPr="008F7829">
        <w:rPr>
          <w:rFonts w:ascii="Calibri Light" w:hAnsi="Calibri Light" w:cs="Calibri Light"/>
        </w:rPr>
        <w:t>-1-Coevorden.sav</w:t>
      </w:r>
    </w:p>
    <w:p w14:paraId="38068141" w14:textId="77777777" w:rsidR="00161CF4" w:rsidRPr="00161CF4" w:rsidRDefault="00161CF4" w:rsidP="00161CF4">
      <w:pPr>
        <w:rPr>
          <w:rFonts w:ascii="Calibri Light" w:hAnsi="Calibri Light" w:cs="Calibri Light"/>
        </w:rPr>
      </w:pPr>
    </w:p>
    <w:p w14:paraId="7DEAE956" w14:textId="27968F9C" w:rsidR="00161CF4" w:rsidRDefault="00161CF4" w:rsidP="00C27B02">
      <w:pPr>
        <w:pStyle w:val="ListParagraph"/>
        <w:numPr>
          <w:ilvl w:val="0"/>
          <w:numId w:val="14"/>
        </w:numPr>
        <w:rPr>
          <w:rFonts w:ascii="Calibri Light" w:hAnsi="Calibri Light" w:cs="Calibri Light"/>
        </w:rPr>
      </w:pPr>
      <w:r>
        <w:rPr>
          <w:rFonts w:ascii="Calibri Light" w:hAnsi="Calibri Light" w:cs="Calibri Light"/>
        </w:rPr>
        <w:t xml:space="preserve">Lever het databestand, onderzoeksrapport, gehanteerde vragenlijst samen met de contactpersoongegevens van de gemeente aan via </w:t>
      </w:r>
      <w:hyperlink r:id="rId29" w:history="1">
        <w:r w:rsidR="00CE3E25">
          <w:rPr>
            <w:rStyle w:val="Hyperlink"/>
            <w:rFonts w:ascii="Calibri Light" w:hAnsi="Calibri Light" w:cs="Calibri Light"/>
          </w:rPr>
          <w:t>databeheer@vng.nl</w:t>
        </w:r>
      </w:hyperlink>
    </w:p>
    <w:p w14:paraId="72CD3A94" w14:textId="77777777" w:rsidR="002B0A2E" w:rsidRPr="008F7829" w:rsidRDefault="002B0A2E" w:rsidP="00C27B02">
      <w:pPr>
        <w:rPr>
          <w:rFonts w:ascii="Calibri Light" w:hAnsi="Calibri Light" w:cs="Calibri Light"/>
        </w:rPr>
      </w:pPr>
    </w:p>
    <w:p w14:paraId="1AE412B4" w14:textId="77777777" w:rsidR="002B0A2E" w:rsidRPr="008F7829" w:rsidRDefault="002B0A2E" w:rsidP="00C27B02">
      <w:pPr>
        <w:rPr>
          <w:rFonts w:ascii="Calibri Light" w:hAnsi="Calibri Light" w:cs="Calibri Light"/>
        </w:rPr>
      </w:pPr>
    </w:p>
    <w:p w14:paraId="659A391D" w14:textId="77777777" w:rsidR="002B0A2E" w:rsidRPr="008F7829" w:rsidRDefault="002B0A2E" w:rsidP="00C27B02">
      <w:pPr>
        <w:rPr>
          <w:rFonts w:ascii="Calibri Light" w:hAnsi="Calibri Light" w:cs="Calibri Light"/>
        </w:rPr>
      </w:pPr>
    </w:p>
    <w:p w14:paraId="2B9A354E" w14:textId="3EC007AD" w:rsidR="003901B9" w:rsidRDefault="002B0A2E" w:rsidP="00C27B02">
      <w:pPr>
        <w:rPr>
          <w:rFonts w:ascii="Calibri Light" w:hAnsi="Calibri Light" w:cs="Calibri Light"/>
        </w:rPr>
      </w:pPr>
      <w:r w:rsidRPr="008F7829">
        <w:rPr>
          <w:rFonts w:ascii="Calibri Light" w:hAnsi="Calibri Light" w:cs="Calibri Light"/>
        </w:rPr>
        <w:t>De dataset die uit bovenstaande procedure voort komt dient samen met de gehanteerde vragenlijst(en)</w:t>
      </w:r>
      <w:r w:rsidRPr="008F7829">
        <w:rPr>
          <w:rFonts w:ascii="Calibri Light" w:hAnsi="Calibri Light" w:cs="Calibri Light"/>
          <w:vertAlign w:val="superscript"/>
        </w:rPr>
        <w:footnoteReference w:id="16"/>
      </w:r>
      <w:r w:rsidRPr="008F7829">
        <w:rPr>
          <w:rFonts w:ascii="Calibri Light" w:hAnsi="Calibri Light" w:cs="Calibri Light"/>
        </w:rPr>
        <w:t xml:space="preserve">, </w:t>
      </w:r>
      <w:r w:rsidRPr="008F7829">
        <w:rPr>
          <w:rFonts w:ascii="Calibri Light" w:hAnsi="Calibri Light" w:cs="Calibri Light"/>
        </w:rPr>
        <w:lastRenderedPageBreak/>
        <w:t xml:space="preserve">en rapportage in gecomprimeerde en versleutelde vorm (zip-bestand voorzien van wachtwoord) te worden aangeleverd via </w:t>
      </w:r>
      <w:hyperlink r:id="rId30" w:history="1">
        <w:r w:rsidR="001705F9" w:rsidRPr="008F7829">
          <w:rPr>
            <w:rStyle w:val="Hyperlink"/>
            <w:rFonts w:ascii="Calibri Light" w:hAnsi="Calibri Light" w:cs="Calibri Light"/>
          </w:rPr>
          <w:t>databeheer@vng.nl</w:t>
        </w:r>
      </w:hyperlink>
      <w:r w:rsidRPr="008F7829">
        <w:rPr>
          <w:rFonts w:ascii="Calibri Light" w:hAnsi="Calibri Light" w:cs="Calibri Light"/>
        </w:rPr>
        <w:t xml:space="preserve">. </w:t>
      </w:r>
      <w:r w:rsidR="003901B9">
        <w:rPr>
          <w:rFonts w:ascii="Calibri Light" w:hAnsi="Calibri Light" w:cs="Calibri Light"/>
        </w:rPr>
        <w:t>Versleutel niet de individuele bestanden (w.o. dataset)!</w:t>
      </w:r>
    </w:p>
    <w:p w14:paraId="688DFFA6" w14:textId="413B6ECF" w:rsidR="002B0A2E" w:rsidRPr="008F7829" w:rsidRDefault="002B0A2E" w:rsidP="00C27B02">
      <w:pPr>
        <w:rPr>
          <w:rFonts w:ascii="Calibri Light" w:hAnsi="Calibri Light" w:cs="Calibri Light"/>
        </w:rPr>
      </w:pPr>
      <w:r w:rsidRPr="008F7829">
        <w:rPr>
          <w:rFonts w:ascii="Calibri Light" w:hAnsi="Calibri Light" w:cs="Calibri Light"/>
        </w:rPr>
        <w:t>Het wachtwoord moet worden doorgegeven via</w:t>
      </w:r>
      <w:r w:rsidR="00161CF4">
        <w:rPr>
          <w:rFonts w:ascii="Calibri Light" w:hAnsi="Calibri Light" w:cs="Calibri Light"/>
        </w:rPr>
        <w:t xml:space="preserve"> </w:t>
      </w:r>
      <w:r w:rsidRPr="008F7829">
        <w:rPr>
          <w:rFonts w:ascii="Calibri Light" w:hAnsi="Calibri Light" w:cs="Calibri Light"/>
        </w:rPr>
        <w:t xml:space="preserve"> een aparte e-mail </w:t>
      </w:r>
      <w:r w:rsidR="003901B9">
        <w:rPr>
          <w:rFonts w:ascii="Calibri Light" w:hAnsi="Calibri Light" w:cs="Calibri Light"/>
        </w:rPr>
        <w:t xml:space="preserve">of sms </w:t>
      </w:r>
      <w:r w:rsidRPr="008F7829">
        <w:rPr>
          <w:rFonts w:ascii="Calibri Light" w:hAnsi="Calibri Light" w:cs="Calibri Light"/>
        </w:rPr>
        <w:t>na ontvangstbevestiging van de dataset vanuit VNG Realisatie.</w:t>
      </w:r>
      <w:r w:rsidR="00161CF4">
        <w:rPr>
          <w:rFonts w:ascii="Calibri Light" w:hAnsi="Calibri Light" w:cs="Calibri Light"/>
        </w:rPr>
        <w:t xml:space="preserve"> </w:t>
      </w:r>
      <w:r w:rsidRPr="008F7829">
        <w:rPr>
          <w:rFonts w:ascii="Calibri Light" w:hAnsi="Calibri Light" w:cs="Calibri Light"/>
        </w:rPr>
        <w:t xml:space="preserve">Lever bestanden pas aan als onderzoeksresultaten ook daadwerkelijk gepubliceerd mogen worden. Meldt in de e-mail svp de contactgegevens van de counterpart binnen de gemeente die belast is met het onderzoek. </w:t>
      </w:r>
    </w:p>
    <w:p w14:paraId="2A9575A6" w14:textId="77777777" w:rsidR="002B0A2E" w:rsidRPr="008F7829" w:rsidRDefault="002B0A2E" w:rsidP="00C27B02">
      <w:pPr>
        <w:rPr>
          <w:rFonts w:ascii="Calibri Light" w:hAnsi="Calibri Light" w:cs="Calibri Light"/>
        </w:rPr>
      </w:pPr>
    </w:p>
    <w:p w14:paraId="42CF1BD3" w14:textId="0109C1D0" w:rsidR="002B0A2E" w:rsidRPr="008F7829" w:rsidRDefault="002B0A2E" w:rsidP="00C27B02">
      <w:pPr>
        <w:rPr>
          <w:rFonts w:ascii="Calibri Light" w:hAnsi="Calibri Light" w:cs="Calibri Light"/>
        </w:rPr>
      </w:pPr>
      <w:r w:rsidRPr="008F7829">
        <w:rPr>
          <w:rFonts w:ascii="Calibri Light" w:hAnsi="Calibri Light" w:cs="Calibri Light"/>
        </w:rPr>
        <w:t>Na aanlevering controleert VNG Realisatie of de uitvoerder he</w:t>
      </w:r>
      <w:r w:rsidR="003901B9">
        <w:rPr>
          <w:rFonts w:ascii="Calibri Light" w:hAnsi="Calibri Light" w:cs="Calibri Light"/>
        </w:rPr>
        <w:t>eft</w:t>
      </w:r>
      <w:r w:rsidRPr="008F7829">
        <w:rPr>
          <w:rFonts w:ascii="Calibri Light" w:hAnsi="Calibri Light" w:cs="Calibri Light"/>
        </w:rPr>
        <w:t xml:space="preserve"> voldaan aan de richtlijnen uit het protocol (steekproefkader, netto steekproef, volledigheid data, correct registratie in het dataformat, aanleveren vragenlijsten</w:t>
      </w:r>
      <w:r w:rsidR="00893986" w:rsidRPr="008F7829">
        <w:rPr>
          <w:rFonts w:ascii="Calibri Light" w:hAnsi="Calibri Light" w:cs="Calibri Light"/>
        </w:rPr>
        <w:t>, beschrijving veldwerk</w:t>
      </w:r>
      <w:r w:rsidRPr="008F7829">
        <w:rPr>
          <w:rFonts w:ascii="Calibri Light" w:hAnsi="Calibri Light" w:cs="Calibri Light"/>
        </w:rPr>
        <w:t xml:space="preserve">). </w:t>
      </w:r>
    </w:p>
    <w:p w14:paraId="1E6B422D" w14:textId="77777777" w:rsidR="002B0A2E" w:rsidRPr="008F7829" w:rsidRDefault="002B0A2E" w:rsidP="00C27B02">
      <w:pPr>
        <w:rPr>
          <w:rFonts w:ascii="Calibri Light" w:hAnsi="Calibri Light" w:cs="Calibri Light"/>
        </w:rPr>
      </w:pPr>
    </w:p>
    <w:p w14:paraId="13D667A1" w14:textId="4AA5232A" w:rsidR="002B0A2E" w:rsidRPr="008F7829" w:rsidRDefault="002B0A2E" w:rsidP="00C27B02">
      <w:pPr>
        <w:rPr>
          <w:rFonts w:ascii="Calibri Light" w:hAnsi="Calibri Light" w:cs="Calibri Light"/>
        </w:rPr>
      </w:pPr>
      <w:r w:rsidRPr="008F7829">
        <w:rPr>
          <w:rFonts w:ascii="Calibri Light" w:hAnsi="Calibri Light" w:cs="Calibri Light"/>
        </w:rPr>
        <w:t>VNG Realisatie voert over alle aangeleverde resultaten een (statistische) kwaliteitscontrole uit</w:t>
      </w:r>
      <w:r w:rsidR="00893986" w:rsidRPr="008F7829">
        <w:rPr>
          <w:rFonts w:ascii="Calibri Light" w:hAnsi="Calibri Light" w:cs="Calibri Light"/>
        </w:rPr>
        <w:t xml:space="preserve"> en controleert</w:t>
      </w:r>
      <w:r w:rsidRPr="008F7829">
        <w:rPr>
          <w:rFonts w:ascii="Calibri Light" w:hAnsi="Calibri Light" w:cs="Calibri Light"/>
        </w:rPr>
        <w:t xml:space="preserve"> of de resultaten opvallend afwijken in </w:t>
      </w:r>
      <w:r w:rsidR="002D36C3" w:rsidRPr="008F7829">
        <w:rPr>
          <w:rFonts w:ascii="Calibri Light" w:hAnsi="Calibri Light" w:cs="Calibri Light"/>
        </w:rPr>
        <w:t xml:space="preserve">vergelijking </w:t>
      </w:r>
      <w:r w:rsidRPr="008F7829">
        <w:rPr>
          <w:rFonts w:ascii="Calibri Light" w:hAnsi="Calibri Light" w:cs="Calibri Light"/>
        </w:rPr>
        <w:t xml:space="preserve">met de resultaten van andere (clusters van) gemeenten. Als dit het geval is, </w:t>
      </w:r>
      <w:r w:rsidR="00893986" w:rsidRPr="008F7829">
        <w:rPr>
          <w:rFonts w:ascii="Calibri Light" w:hAnsi="Calibri Light" w:cs="Calibri Light"/>
        </w:rPr>
        <w:t>kan</w:t>
      </w:r>
      <w:r w:rsidRPr="008F7829">
        <w:rPr>
          <w:rFonts w:ascii="Calibri Light" w:hAnsi="Calibri Light" w:cs="Calibri Light"/>
        </w:rPr>
        <w:t xml:space="preserve"> VNG Realisatie aanvullende vragen stellen aan </w:t>
      </w:r>
      <w:r w:rsidR="003901B9">
        <w:rPr>
          <w:rFonts w:ascii="Calibri Light" w:hAnsi="Calibri Light" w:cs="Calibri Light"/>
        </w:rPr>
        <w:t xml:space="preserve">de uitvoerder </w:t>
      </w:r>
      <w:r w:rsidRPr="008F7829">
        <w:rPr>
          <w:rFonts w:ascii="Calibri Light" w:hAnsi="Calibri Light" w:cs="Calibri Light"/>
        </w:rPr>
        <w:t xml:space="preserve">over </w:t>
      </w:r>
      <w:r w:rsidR="00893986" w:rsidRPr="008F7829">
        <w:rPr>
          <w:rFonts w:ascii="Calibri Light" w:hAnsi="Calibri Light" w:cs="Calibri Light"/>
        </w:rPr>
        <w:t>de werkwijze in het</w:t>
      </w:r>
      <w:r w:rsidRPr="008F7829">
        <w:rPr>
          <w:rFonts w:ascii="Calibri Light" w:hAnsi="Calibri Light" w:cs="Calibri Light"/>
        </w:rPr>
        <w:t xml:space="preserve"> onderzoek. </w:t>
      </w:r>
    </w:p>
    <w:p w14:paraId="23525692" w14:textId="77777777" w:rsidR="002B0A2E" w:rsidRPr="008F7829" w:rsidRDefault="002B0A2E" w:rsidP="00C27B02">
      <w:pPr>
        <w:rPr>
          <w:rFonts w:ascii="Calibri Light" w:hAnsi="Calibri Light" w:cs="Calibri Light"/>
        </w:rPr>
      </w:pPr>
    </w:p>
    <w:p w14:paraId="28CFD2AB"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bewerkt de gegevens om te kunnen publiceren op Waarstaatjegemeente.nl. De resultaten worden zo bewerkt dat er prioriteitenmatrices</w:t>
      </w:r>
      <w:r w:rsidRPr="008F7829">
        <w:rPr>
          <w:rFonts w:ascii="Calibri Light" w:hAnsi="Calibri Light" w:cs="Calibri Light"/>
          <w:vertAlign w:val="superscript"/>
        </w:rPr>
        <w:footnoteReference w:id="17"/>
      </w:r>
      <w:r w:rsidRPr="008F7829">
        <w:rPr>
          <w:rFonts w:ascii="Calibri Light" w:hAnsi="Calibri Light" w:cs="Calibri Light"/>
        </w:rPr>
        <w:t xml:space="preserve"> mee kunnen worden getoond. Verder zullen op basis van de ingevulde waarden, gemiddelden worden berekend. De resultaten worden zo getoond zodat gemeenten zich kunnen vergelijken met andere gemeenten en met regionale en landelijke waarden. </w:t>
      </w:r>
    </w:p>
    <w:p w14:paraId="47D1A35E" w14:textId="1C7315B0" w:rsidR="002B0A2E" w:rsidRDefault="002B0A2E" w:rsidP="00C27B02">
      <w:pPr>
        <w:rPr>
          <w:rFonts w:ascii="Calibri Light" w:hAnsi="Calibri Light" w:cs="Calibri Light"/>
        </w:rPr>
      </w:pPr>
    </w:p>
    <w:p w14:paraId="3D47D4D1" w14:textId="7EA2EDB4" w:rsidR="00B8714B" w:rsidRPr="008F7829" w:rsidRDefault="00B8714B" w:rsidP="00B8714B">
      <w:pPr>
        <w:rPr>
          <w:rFonts w:ascii="Calibri Light" w:hAnsi="Calibri Light" w:cs="Calibri Light"/>
        </w:rPr>
      </w:pPr>
      <w:r w:rsidRPr="008F7829">
        <w:rPr>
          <w:rFonts w:ascii="Calibri Light" w:hAnsi="Calibri Light" w:cs="Calibri Light"/>
        </w:rPr>
        <w:t xml:space="preserve">Bovenstaande procedure </w:t>
      </w:r>
      <w:r>
        <w:rPr>
          <w:rFonts w:ascii="Calibri Light" w:hAnsi="Calibri Light" w:cs="Calibri Light"/>
        </w:rPr>
        <w:t xml:space="preserve">en werkwijze </w:t>
      </w:r>
      <w:r w:rsidRPr="008F7829">
        <w:rPr>
          <w:rFonts w:ascii="Calibri Light" w:hAnsi="Calibri Light" w:cs="Calibri Light"/>
        </w:rPr>
        <w:t>resulteert in een uniforme data-aanlevering voor Waarstaatjegemeente.nl en is een voorwaarde voor een correcte en vlotte afhandeling door VNG Realisatie.</w:t>
      </w:r>
    </w:p>
    <w:p w14:paraId="5AA0B6F1" w14:textId="77777777" w:rsidR="00B8714B" w:rsidRPr="008F7829" w:rsidRDefault="00B8714B" w:rsidP="00C27B02">
      <w:pPr>
        <w:rPr>
          <w:rFonts w:ascii="Calibri Light" w:hAnsi="Calibri Light" w:cs="Calibri Light"/>
        </w:rPr>
      </w:pPr>
    </w:p>
    <w:p w14:paraId="242ABAB9" w14:textId="356DA561" w:rsidR="001535D1" w:rsidRDefault="002B0A2E" w:rsidP="00C27B02">
      <w:pPr>
        <w:rPr>
          <w:rFonts w:ascii="Calibri Light" w:hAnsi="Calibri Light" w:cs="Calibri Light"/>
        </w:rPr>
      </w:pPr>
      <w:r w:rsidRPr="008F7829">
        <w:rPr>
          <w:rFonts w:ascii="Calibri Light" w:hAnsi="Calibri Light" w:cs="Calibri Light"/>
        </w:rPr>
        <w:t xml:space="preserve">Op het moment dat VNG Realisatie van de gemeente of het onderzoeksbureau de dataset, het rapport en de beantwoording op mogelijke aanvullende de vragen binnen heeft, duurt het </w:t>
      </w:r>
      <w:r w:rsidR="00893986" w:rsidRPr="008F7829">
        <w:rPr>
          <w:rFonts w:ascii="Calibri Light" w:hAnsi="Calibri Light" w:cs="Calibri Light"/>
        </w:rPr>
        <w:t xml:space="preserve">maximaal </w:t>
      </w:r>
      <w:r w:rsidRPr="008F7829">
        <w:rPr>
          <w:rFonts w:ascii="Calibri Light" w:hAnsi="Calibri Light" w:cs="Calibri Light"/>
        </w:rPr>
        <w:t xml:space="preserve">5 werkdagen om de data online te zetten. </w:t>
      </w:r>
    </w:p>
    <w:p w14:paraId="46E959C1" w14:textId="77777777" w:rsidR="001535D1" w:rsidRDefault="001535D1" w:rsidP="00C27B02">
      <w:pPr>
        <w:rPr>
          <w:rFonts w:ascii="Calibri Light" w:hAnsi="Calibri Light" w:cs="Calibri Light"/>
        </w:rPr>
      </w:pPr>
    </w:p>
    <w:p w14:paraId="45309D46" w14:textId="77777777" w:rsidR="001535D1" w:rsidRDefault="002B0A2E" w:rsidP="00C27B02">
      <w:pPr>
        <w:rPr>
          <w:rFonts w:ascii="Calibri Light" w:hAnsi="Calibri Light" w:cs="Calibri Light"/>
        </w:rPr>
      </w:pPr>
      <w:r w:rsidRPr="008F7829">
        <w:rPr>
          <w:rFonts w:ascii="Calibri Light" w:hAnsi="Calibri Light" w:cs="Calibri Light"/>
        </w:rPr>
        <w:t xml:space="preserve">Over de plaatsingsdatum kunnen </w:t>
      </w:r>
      <w:r w:rsidR="001535D1">
        <w:rPr>
          <w:rFonts w:ascii="Calibri Light" w:hAnsi="Calibri Light" w:cs="Calibri Light"/>
        </w:rPr>
        <w:t xml:space="preserve">in uitzonderlijke situaties </w:t>
      </w:r>
      <w:r w:rsidRPr="008F7829">
        <w:rPr>
          <w:rFonts w:ascii="Calibri Light" w:hAnsi="Calibri Light" w:cs="Calibri Light"/>
        </w:rPr>
        <w:t>afspraken worden gemaakt (bijvoorbeeld in verband met publiciteitsactie van een gemeente). VNG Realisatie zal berichten wanneer resultaten zijn geplaatst</w:t>
      </w:r>
      <w:r w:rsidR="001535D1">
        <w:rPr>
          <w:rFonts w:ascii="Calibri Light" w:hAnsi="Calibri Light" w:cs="Calibri Light"/>
        </w:rPr>
        <w:t xml:space="preserve"> op Waarstaatjegemeente.nl</w:t>
      </w:r>
      <w:r w:rsidRPr="008F7829">
        <w:rPr>
          <w:rFonts w:ascii="Calibri Light" w:hAnsi="Calibri Light" w:cs="Calibri Light"/>
        </w:rPr>
        <w:t xml:space="preserve"> aan </w:t>
      </w:r>
      <w:r w:rsidR="001535D1">
        <w:rPr>
          <w:rFonts w:ascii="Calibri Light" w:hAnsi="Calibri Light" w:cs="Calibri Light"/>
        </w:rPr>
        <w:t>de uitvoerder</w:t>
      </w:r>
      <w:r w:rsidRPr="008F7829">
        <w:rPr>
          <w:rFonts w:ascii="Calibri Light" w:hAnsi="Calibri Light" w:cs="Calibri Light"/>
        </w:rPr>
        <w:t xml:space="preserve">. </w:t>
      </w:r>
    </w:p>
    <w:p w14:paraId="423FB7DF" w14:textId="77777777" w:rsidR="001535D1" w:rsidRDefault="001535D1" w:rsidP="00C27B02">
      <w:pPr>
        <w:rPr>
          <w:rFonts w:ascii="Calibri Light" w:hAnsi="Calibri Light" w:cs="Calibri Light"/>
        </w:rPr>
      </w:pPr>
    </w:p>
    <w:p w14:paraId="06236EDD" w14:textId="17E2A908" w:rsidR="001535D1" w:rsidRDefault="00893986" w:rsidP="00C27B02">
      <w:pPr>
        <w:rPr>
          <w:rFonts w:ascii="Calibri Light" w:hAnsi="Calibri Light" w:cs="Calibri Light"/>
        </w:rPr>
      </w:pPr>
      <w:r w:rsidRPr="008F7829">
        <w:rPr>
          <w:rFonts w:ascii="Calibri Light" w:hAnsi="Calibri Light" w:cs="Calibri Light"/>
        </w:rPr>
        <w:t>Niet in alle gevallen kan worden voldaan aan de gewenste datum van publicatie</w:t>
      </w:r>
      <w:r w:rsidR="001535D1">
        <w:rPr>
          <w:rFonts w:ascii="Calibri Light" w:hAnsi="Calibri Light" w:cs="Calibri Light"/>
        </w:rPr>
        <w:t>, dit heeft te maken met onderhoud aan het platform of de beschikbaarheid van medewerkers.</w:t>
      </w:r>
      <w:r w:rsidRPr="008F7829">
        <w:rPr>
          <w:rFonts w:ascii="Calibri Light" w:hAnsi="Calibri Light" w:cs="Calibri Light"/>
        </w:rPr>
        <w:t xml:space="preserve"> </w:t>
      </w:r>
    </w:p>
    <w:p w14:paraId="53833985" w14:textId="77777777" w:rsidR="001535D1" w:rsidRDefault="001535D1" w:rsidP="00C27B02">
      <w:pPr>
        <w:rPr>
          <w:rFonts w:ascii="Calibri Light" w:hAnsi="Calibri Light" w:cs="Calibri Light"/>
        </w:rPr>
      </w:pPr>
    </w:p>
    <w:p w14:paraId="50751E4C" w14:textId="27537511" w:rsidR="002B0A2E" w:rsidRDefault="003901B9" w:rsidP="00C27B02">
      <w:pPr>
        <w:rPr>
          <w:rFonts w:ascii="Calibri Light" w:hAnsi="Calibri Light" w:cs="Calibri Light"/>
        </w:rPr>
      </w:pPr>
      <w:r>
        <w:rPr>
          <w:rFonts w:ascii="Calibri Light" w:hAnsi="Calibri Light" w:cs="Calibri Light"/>
        </w:rPr>
        <w:t>De stelregel is: aanleveren voor dinsdag resulteert in publicatie op vrijdag (</w:t>
      </w:r>
      <w:r w:rsidR="001535D1">
        <w:rPr>
          <w:rFonts w:ascii="Calibri Light" w:hAnsi="Calibri Light" w:cs="Calibri Light"/>
        </w:rPr>
        <w:t>na 17.00h</w:t>
      </w:r>
      <w:r>
        <w:rPr>
          <w:rFonts w:ascii="Calibri Light" w:hAnsi="Calibri Light" w:cs="Calibri Light"/>
        </w:rPr>
        <w:t>).</w:t>
      </w:r>
    </w:p>
    <w:p w14:paraId="40B713EB" w14:textId="4A83E660" w:rsidR="004F7D99" w:rsidRDefault="004F7D99" w:rsidP="00C27B02">
      <w:pPr>
        <w:rPr>
          <w:rFonts w:ascii="Calibri Light" w:hAnsi="Calibri Light" w:cs="Calibri Light"/>
        </w:rPr>
      </w:pPr>
    </w:p>
    <w:p w14:paraId="4A0ED0A5" w14:textId="77777777" w:rsidR="004F7D99" w:rsidRDefault="004F7D99" w:rsidP="00C27B02">
      <w:pPr>
        <w:rPr>
          <w:rFonts w:ascii="Calibri Light" w:hAnsi="Calibri Light" w:cs="Calibri Light"/>
        </w:rPr>
      </w:pPr>
    </w:p>
    <w:p w14:paraId="48DAE4F0" w14:textId="77777777" w:rsidR="004F7D99" w:rsidRPr="008F7829" w:rsidRDefault="004F7D99" w:rsidP="00C27B02">
      <w:pPr>
        <w:rPr>
          <w:rFonts w:ascii="Calibri Light" w:hAnsi="Calibri Light" w:cs="Calibri Light"/>
        </w:rPr>
      </w:pPr>
    </w:p>
    <w:p w14:paraId="0F73F734" w14:textId="3E92DC3E" w:rsidR="002B0A2E" w:rsidRPr="008F7829" w:rsidRDefault="002B0A2E" w:rsidP="00C27B02">
      <w:pPr>
        <w:pStyle w:val="Heading2"/>
        <w:numPr>
          <w:ilvl w:val="1"/>
          <w:numId w:val="13"/>
        </w:numPr>
        <w:rPr>
          <w:rFonts w:ascii="Calibri Light" w:hAnsi="Calibri Light" w:cs="Calibri Light"/>
        </w:rPr>
      </w:pPr>
      <w:bookmarkStart w:id="73" w:name="_Toc517433841"/>
      <w:r w:rsidRPr="008F7829">
        <w:rPr>
          <w:rFonts w:ascii="Calibri Light" w:hAnsi="Calibri Light" w:cs="Calibri Light"/>
        </w:rPr>
        <w:t>Voorwaarden Waarstaatjegemeente.nl</w:t>
      </w:r>
      <w:bookmarkEnd w:id="73"/>
    </w:p>
    <w:p w14:paraId="6EDF4F05" w14:textId="77777777" w:rsidR="002B0A2E" w:rsidRPr="008F7829" w:rsidRDefault="002B0A2E" w:rsidP="00C27B02">
      <w:pPr>
        <w:rPr>
          <w:rFonts w:ascii="Calibri Light" w:hAnsi="Calibri Light" w:cs="Calibri Light"/>
        </w:rPr>
      </w:pPr>
    </w:p>
    <w:p w14:paraId="07E75773" w14:textId="56CA19F4" w:rsidR="002B0A2E" w:rsidRPr="008F7829" w:rsidRDefault="002B0A2E" w:rsidP="00C27B02">
      <w:pPr>
        <w:rPr>
          <w:rFonts w:ascii="Calibri Light" w:hAnsi="Calibri Light" w:cs="Calibri Light"/>
        </w:rPr>
      </w:pPr>
      <w:r w:rsidRPr="008F7829">
        <w:rPr>
          <w:rFonts w:ascii="Calibri Light" w:hAnsi="Calibri Light" w:cs="Calibri Light"/>
        </w:rPr>
        <w:t xml:space="preserve">De onderzoeksresultaten uit de Burgerpeiling zijn, voor zover door of in opdracht van de gemeente aangeleverd, het eigendom van de gemeente (opdrachtgever). Door middel van het aanleveren van de onderzoeksresultaten aan VNG Realisatie stemt de gemeente ermee in dat de resultaten </w:t>
      </w:r>
      <w:r w:rsidR="002627E0" w:rsidRPr="008F7829">
        <w:rPr>
          <w:rFonts w:ascii="Calibri Light" w:hAnsi="Calibri Light" w:cs="Calibri Light"/>
        </w:rPr>
        <w:t>-niet</w:t>
      </w:r>
      <w:r w:rsidR="00161CF4">
        <w:rPr>
          <w:rFonts w:ascii="Calibri Light" w:hAnsi="Calibri Light" w:cs="Calibri Light"/>
        </w:rPr>
        <w:t>-</w:t>
      </w:r>
      <w:r w:rsidR="002627E0" w:rsidRPr="008F7829">
        <w:rPr>
          <w:rFonts w:ascii="Calibri Light" w:hAnsi="Calibri Light" w:cs="Calibri Light"/>
        </w:rPr>
        <w:t xml:space="preserve">herleidbaar naar respondent- </w:t>
      </w:r>
      <w:r w:rsidRPr="008F7829">
        <w:rPr>
          <w:rFonts w:ascii="Calibri Light" w:hAnsi="Calibri Light" w:cs="Calibri Light"/>
        </w:rPr>
        <w:t xml:space="preserve">via </w:t>
      </w:r>
      <w:r w:rsidR="00161CF4">
        <w:rPr>
          <w:rFonts w:ascii="Calibri Light" w:hAnsi="Calibri Light" w:cs="Calibri Light"/>
        </w:rPr>
        <w:t>het platform</w:t>
      </w:r>
      <w:r w:rsidRPr="008F7829">
        <w:rPr>
          <w:rFonts w:ascii="Calibri Light" w:hAnsi="Calibri Light" w:cs="Calibri Light"/>
        </w:rPr>
        <w:t xml:space="preserve"> Waarstaatjegemeente.nl openbaar worden gemaakt op gemeentelijk en eventueel benedengemeentelijk niveau. </w:t>
      </w:r>
    </w:p>
    <w:p w14:paraId="51128828" w14:textId="77777777" w:rsidR="002B0A2E" w:rsidRPr="008F7829" w:rsidRDefault="002B0A2E" w:rsidP="00C27B02">
      <w:pPr>
        <w:rPr>
          <w:rFonts w:ascii="Calibri Light" w:hAnsi="Calibri Light" w:cs="Calibri Light"/>
        </w:rPr>
      </w:pPr>
    </w:p>
    <w:p w14:paraId="4EFE34E8" w14:textId="47AFF75E" w:rsidR="002B0A2E" w:rsidRPr="008F7829" w:rsidRDefault="002B0A2E" w:rsidP="00C27B02">
      <w:pPr>
        <w:rPr>
          <w:rFonts w:ascii="Calibri Light" w:hAnsi="Calibri Light" w:cs="Calibri Light"/>
        </w:rPr>
      </w:pPr>
      <w:r w:rsidRPr="008F7829">
        <w:rPr>
          <w:rFonts w:ascii="Calibri Light" w:hAnsi="Calibri Light" w:cs="Calibri Light"/>
        </w:rPr>
        <w:t xml:space="preserve">De namen van gemeenten die een </w:t>
      </w:r>
      <w:r w:rsidR="00161CF4">
        <w:rPr>
          <w:rFonts w:ascii="Calibri Light" w:hAnsi="Calibri Light" w:cs="Calibri Light"/>
        </w:rPr>
        <w:t>inwoner</w:t>
      </w:r>
      <w:r w:rsidRPr="008F7829">
        <w:rPr>
          <w:rFonts w:ascii="Calibri Light" w:hAnsi="Calibri Light" w:cs="Calibri Light"/>
        </w:rPr>
        <w:t xml:space="preserve">onderzoek hebben uitgevoerd worden op de website vermeld. </w:t>
      </w:r>
    </w:p>
    <w:p w14:paraId="094081F9" w14:textId="77777777" w:rsidR="002B0A2E" w:rsidRPr="008F7829" w:rsidRDefault="002B0A2E" w:rsidP="00C27B02">
      <w:pPr>
        <w:rPr>
          <w:rFonts w:ascii="Calibri Light" w:hAnsi="Calibri Light" w:cs="Calibri Light"/>
        </w:rPr>
      </w:pPr>
    </w:p>
    <w:p w14:paraId="0AC6F132" w14:textId="7BA91532" w:rsidR="002B0A2E" w:rsidRPr="008F7829" w:rsidRDefault="002B0A2E" w:rsidP="00C27B02">
      <w:pPr>
        <w:rPr>
          <w:rFonts w:ascii="Calibri Light" w:hAnsi="Calibri Light" w:cs="Calibri Light"/>
        </w:rPr>
      </w:pPr>
      <w:r w:rsidRPr="008F7829">
        <w:rPr>
          <w:rFonts w:ascii="Calibri Light" w:hAnsi="Calibri Light" w:cs="Calibri Light"/>
        </w:rPr>
        <w:t xml:space="preserve">De verzamelde data </w:t>
      </w:r>
      <w:r w:rsidR="00161CF4">
        <w:rPr>
          <w:rFonts w:ascii="Calibri Light" w:hAnsi="Calibri Light" w:cs="Calibri Light"/>
        </w:rPr>
        <w:t xml:space="preserve">mag </w:t>
      </w:r>
      <w:r w:rsidRPr="008F7829">
        <w:rPr>
          <w:rFonts w:ascii="Calibri Light" w:hAnsi="Calibri Light" w:cs="Calibri Light"/>
        </w:rPr>
        <w:t>door VNG Realisatie worden geanalyseerd, eventueel nadat data van externe bronnen zijn toegevoegd. Deze analyses worden gebruikt als aanvullend materiaal voor het platform Waarstaatjegemeente.nl, ten behoeve van de doorontwikkeling van de modelvragenlijst en verdiepende inzichten (w.o. publicaties).</w:t>
      </w:r>
      <w:r w:rsidR="00B376C3" w:rsidRPr="008F7829">
        <w:rPr>
          <w:rFonts w:ascii="Calibri Light" w:hAnsi="Calibri Light" w:cs="Calibri Light"/>
        </w:rPr>
        <w:t xml:space="preserve"> </w:t>
      </w:r>
    </w:p>
    <w:p w14:paraId="0D1FC670" w14:textId="77777777" w:rsidR="002B0A2E" w:rsidRPr="008F7829" w:rsidRDefault="002B0A2E" w:rsidP="00C27B02">
      <w:pPr>
        <w:rPr>
          <w:rFonts w:ascii="Calibri Light" w:hAnsi="Calibri Light" w:cs="Calibri Light"/>
        </w:rPr>
      </w:pPr>
    </w:p>
    <w:p w14:paraId="170C5DCE" w14:textId="6C94B8D4" w:rsidR="002B0A2E" w:rsidRPr="008F7829" w:rsidRDefault="002B0A2E" w:rsidP="00C27B02">
      <w:pPr>
        <w:pStyle w:val="Heading2"/>
        <w:numPr>
          <w:ilvl w:val="1"/>
          <w:numId w:val="13"/>
        </w:numPr>
        <w:rPr>
          <w:rFonts w:ascii="Calibri Light" w:hAnsi="Calibri Light" w:cs="Calibri Light"/>
        </w:rPr>
      </w:pPr>
      <w:bookmarkStart w:id="74" w:name="_Toc456184670"/>
      <w:bookmarkStart w:id="75" w:name="_Toc375159726"/>
      <w:bookmarkStart w:id="76" w:name="_Toc517433842"/>
      <w:bookmarkEnd w:id="74"/>
      <w:bookmarkEnd w:id="75"/>
      <w:r w:rsidRPr="008F7829">
        <w:rPr>
          <w:rFonts w:ascii="Calibri Light" w:hAnsi="Calibri Light" w:cs="Calibri Light"/>
        </w:rPr>
        <w:t>Verantwoordelijkheid</w:t>
      </w:r>
      <w:bookmarkEnd w:id="76"/>
    </w:p>
    <w:p w14:paraId="50775445" w14:textId="77777777" w:rsidR="002B0A2E" w:rsidRPr="008F7829" w:rsidRDefault="002B0A2E" w:rsidP="00C27B02">
      <w:pPr>
        <w:rPr>
          <w:rFonts w:ascii="Calibri Light" w:hAnsi="Calibri Light" w:cs="Calibri Light"/>
        </w:rPr>
      </w:pPr>
    </w:p>
    <w:p w14:paraId="0CE8A9E5" w14:textId="026FE668" w:rsidR="002B0A2E" w:rsidRPr="008F7829" w:rsidRDefault="002B0A2E" w:rsidP="00C27B02">
      <w:pPr>
        <w:rPr>
          <w:rFonts w:ascii="Calibri Light" w:hAnsi="Calibri Light" w:cs="Calibri Light"/>
        </w:rPr>
      </w:pPr>
      <w:r w:rsidRPr="008F7829">
        <w:rPr>
          <w:rFonts w:ascii="Calibri Light" w:hAnsi="Calibri Light" w:cs="Calibri Light"/>
        </w:rPr>
        <w:t>De gemeente is als opdrachtgever</w:t>
      </w:r>
      <w:r w:rsidR="00DF780F">
        <w:rPr>
          <w:rFonts w:ascii="Calibri Light" w:hAnsi="Calibri Light" w:cs="Calibri Light"/>
        </w:rPr>
        <w:t xml:space="preserve"> -</w:t>
      </w:r>
      <w:r w:rsidRPr="008F7829">
        <w:rPr>
          <w:rFonts w:ascii="Calibri Light" w:hAnsi="Calibri Light" w:cs="Calibri Light"/>
        </w:rPr>
        <w:t>zowel bij het ‘in huis’ organiseren als bij het uitbesteden van het onderzoek</w:t>
      </w:r>
      <w:r w:rsidR="00DF780F">
        <w:rPr>
          <w:rFonts w:ascii="Calibri Light" w:hAnsi="Calibri Light" w:cs="Calibri Light"/>
        </w:rPr>
        <w:t>-</w:t>
      </w:r>
      <w:r w:rsidRPr="008F7829">
        <w:rPr>
          <w:rFonts w:ascii="Calibri Light" w:hAnsi="Calibri Light" w:cs="Calibri Light"/>
        </w:rPr>
        <w:t xml:space="preserve"> verantwoordelijk voor de voorbereiding, uitvoering en </w:t>
      </w:r>
      <w:r w:rsidR="00B376C3" w:rsidRPr="008F7829">
        <w:rPr>
          <w:rFonts w:ascii="Calibri Light" w:hAnsi="Calibri Light" w:cs="Calibri Light"/>
        </w:rPr>
        <w:t xml:space="preserve">verwerking </w:t>
      </w:r>
      <w:r w:rsidRPr="008F7829">
        <w:rPr>
          <w:rFonts w:ascii="Calibri Light" w:hAnsi="Calibri Light" w:cs="Calibri Light"/>
        </w:rPr>
        <w:t xml:space="preserve">van het onderzoek, en de volledigheid en kwaliteit van de aangeleverde data. </w:t>
      </w:r>
      <w:r w:rsidR="004F7D99">
        <w:rPr>
          <w:rFonts w:ascii="Calibri Light" w:hAnsi="Calibri Light" w:cs="Calibri Light"/>
        </w:rPr>
        <w:t>Het onderzoeksbureau of de onderzoeksinstelling</w:t>
      </w:r>
      <w:r w:rsidR="00DF780F">
        <w:rPr>
          <w:rFonts w:ascii="Calibri Light" w:hAnsi="Calibri Light" w:cs="Calibri Light"/>
        </w:rPr>
        <w:t xml:space="preserve"> (‘de uitvoerder’)</w:t>
      </w:r>
      <w:r w:rsidR="004F7D99">
        <w:rPr>
          <w:rFonts w:ascii="Calibri Light" w:hAnsi="Calibri Light" w:cs="Calibri Light"/>
        </w:rPr>
        <w:t xml:space="preserve"> wordt door de gemeente aangestuurd in het opvolgen van het protocol</w:t>
      </w:r>
      <w:r w:rsidR="00DF780F">
        <w:rPr>
          <w:rFonts w:ascii="Calibri Light" w:hAnsi="Calibri Light" w:cs="Calibri Light"/>
        </w:rPr>
        <w:t xml:space="preserve"> en de daaruit voortvloeiende afspraken</w:t>
      </w:r>
      <w:r w:rsidR="004F7D99">
        <w:rPr>
          <w:rFonts w:ascii="Calibri Light" w:hAnsi="Calibri Light" w:cs="Calibri Light"/>
        </w:rPr>
        <w:t xml:space="preserve">. De communicatie over het onderzoek </w:t>
      </w:r>
      <w:r w:rsidR="00DF780F">
        <w:rPr>
          <w:rFonts w:ascii="Calibri Light" w:hAnsi="Calibri Light" w:cs="Calibri Light"/>
        </w:rPr>
        <w:t>verloopt rechtstreeks vanuit het onderzoeksbureau of de onderzoeksinstelling met VNG Realisatie. Dit begint met het aankondigen van het onderzoek (gemeente, contactpersoon etc.) en eindigt met de controle van de gepubliceerde onderzoeksresultaten.</w:t>
      </w:r>
    </w:p>
    <w:p w14:paraId="54CA6CF7" w14:textId="77777777" w:rsidR="002B0A2E" w:rsidRPr="008F7829" w:rsidRDefault="002B0A2E" w:rsidP="00C27B02">
      <w:pPr>
        <w:rPr>
          <w:rFonts w:ascii="Calibri Light" w:hAnsi="Calibri Light" w:cs="Calibri Light"/>
        </w:rPr>
      </w:pPr>
    </w:p>
    <w:p w14:paraId="4C7EE33C" w14:textId="5D0C21F7" w:rsidR="004F7D99" w:rsidRDefault="002B0A2E" w:rsidP="00C27B02">
      <w:pPr>
        <w:rPr>
          <w:rFonts w:ascii="Calibri Light" w:hAnsi="Calibri Light" w:cs="Calibri Light"/>
        </w:rPr>
      </w:pPr>
      <w:r w:rsidRPr="008F7829">
        <w:rPr>
          <w:rFonts w:ascii="Calibri Light" w:hAnsi="Calibri Light" w:cs="Calibri Light"/>
        </w:rPr>
        <w:t xml:space="preserve">VNG Realisatie voorziet in de modelvragenlijst, het protocol en het plaatsen van de door (of in opdracht van) de gemeente aangeleverde resultaten van de Burgerpeiling op Waarstaatjegemeente.nl. </w:t>
      </w:r>
      <w:r w:rsidR="00DF780F">
        <w:rPr>
          <w:rFonts w:ascii="Calibri Light" w:hAnsi="Calibri Light" w:cs="Calibri Light"/>
        </w:rPr>
        <w:t xml:space="preserve">VNG Realisatie maakt eigenhandig geen wijzigingen in het aangeleverde bronbestand. Met andere woorden: de dataset moet ‘as-is’ te verwerken zijn in de dataverwerkings- en datapresentatieprocedure. </w:t>
      </w:r>
    </w:p>
    <w:p w14:paraId="4CA558D3" w14:textId="77777777" w:rsidR="004F7D99" w:rsidRDefault="004F7D99" w:rsidP="00C27B02">
      <w:pPr>
        <w:rPr>
          <w:rFonts w:ascii="Calibri Light" w:hAnsi="Calibri Light" w:cs="Calibri Light"/>
        </w:rPr>
      </w:pPr>
    </w:p>
    <w:p w14:paraId="4DBDACF0" w14:textId="3EA4293C" w:rsidR="002B0A2E" w:rsidRPr="008F7829" w:rsidRDefault="004F7D99" w:rsidP="00C27B02">
      <w:pPr>
        <w:rPr>
          <w:rFonts w:ascii="Calibri Light" w:hAnsi="Calibri Light" w:cs="Calibri Light"/>
        </w:rPr>
      </w:pPr>
      <w:r>
        <w:rPr>
          <w:rFonts w:ascii="Calibri Light" w:hAnsi="Calibri Light" w:cs="Calibri Light"/>
        </w:rPr>
        <w:t>Een belangrijke taak hierin is de controle op het correct uitvoeren van het onderzoek en</w:t>
      </w:r>
      <w:r w:rsidR="00DF780F">
        <w:rPr>
          <w:rFonts w:ascii="Calibri Light" w:hAnsi="Calibri Light" w:cs="Calibri Light"/>
        </w:rPr>
        <w:t xml:space="preserve"> de kwaliteit van de data-registratie. </w:t>
      </w:r>
      <w:r w:rsidR="002B0A2E" w:rsidRPr="008F7829">
        <w:rPr>
          <w:rFonts w:ascii="Calibri Light" w:hAnsi="Calibri Light" w:cs="Calibri Light"/>
        </w:rPr>
        <w:br w:type="page"/>
      </w:r>
    </w:p>
    <w:p w14:paraId="00A0447D" w14:textId="6F1759DB" w:rsidR="002B0A2E" w:rsidRPr="008F7829" w:rsidRDefault="002B0A2E" w:rsidP="00C27B02">
      <w:pPr>
        <w:pStyle w:val="Heading1"/>
        <w:numPr>
          <w:ilvl w:val="0"/>
          <w:numId w:val="13"/>
        </w:numPr>
        <w:rPr>
          <w:rFonts w:ascii="Calibri Light" w:hAnsi="Calibri Light" w:cs="Calibri Light"/>
        </w:rPr>
      </w:pPr>
      <w:bookmarkStart w:id="77" w:name="__RefHeading___Toc3027_2581072851"/>
      <w:bookmarkStart w:id="78" w:name="_Toc456184671"/>
      <w:bookmarkStart w:id="79" w:name="_Toc517433843"/>
      <w:bookmarkEnd w:id="77"/>
      <w:bookmarkEnd w:id="78"/>
      <w:r w:rsidRPr="008F7829">
        <w:rPr>
          <w:rFonts w:ascii="Calibri Light" w:hAnsi="Calibri Light" w:cs="Calibri Light"/>
        </w:rPr>
        <w:lastRenderedPageBreak/>
        <w:t>Rapportage</w:t>
      </w:r>
      <w:bookmarkEnd w:id="79"/>
    </w:p>
    <w:p w14:paraId="1F7025F6" w14:textId="77777777" w:rsidR="002B0A2E" w:rsidRPr="008F7829" w:rsidRDefault="002B0A2E" w:rsidP="00C27B02">
      <w:pPr>
        <w:rPr>
          <w:rFonts w:ascii="Calibri Light" w:hAnsi="Calibri Light" w:cs="Calibri Light"/>
        </w:rPr>
      </w:pPr>
    </w:p>
    <w:p w14:paraId="2C6D0AD6" w14:textId="77777777" w:rsidR="002B0A2E" w:rsidRPr="008F7829" w:rsidRDefault="002B0A2E" w:rsidP="00C27B02">
      <w:pPr>
        <w:rPr>
          <w:rFonts w:ascii="Calibri Light" w:hAnsi="Calibri Light" w:cs="Calibri Light"/>
        </w:rPr>
      </w:pPr>
    </w:p>
    <w:p w14:paraId="6E45891F"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presenteert de resultaten van de deelnemende gemeenten in de databaseapplicatie (incl. dashboard en visualisatie-interface) van het platform Waarstaatjegemeente.nl, evenals in individuele benchmarkrapporten.</w:t>
      </w:r>
    </w:p>
    <w:p w14:paraId="7CAA567E" w14:textId="77777777" w:rsidR="002B0A2E" w:rsidRPr="008F7829" w:rsidRDefault="002B0A2E" w:rsidP="00C27B02">
      <w:pPr>
        <w:rPr>
          <w:rFonts w:ascii="Calibri Light" w:hAnsi="Calibri Light" w:cs="Calibri Light"/>
        </w:rPr>
      </w:pPr>
    </w:p>
    <w:p w14:paraId="2DC51B7B" w14:textId="14832F1A" w:rsidR="002B0A2E" w:rsidRPr="008F7829" w:rsidRDefault="002B0A2E" w:rsidP="00C27B02">
      <w:pPr>
        <w:rPr>
          <w:rFonts w:ascii="Calibri Light" w:hAnsi="Calibri Light" w:cs="Calibri Light"/>
        </w:rPr>
      </w:pPr>
      <w:r w:rsidRPr="008F7829">
        <w:rPr>
          <w:rFonts w:ascii="Calibri Light" w:hAnsi="Calibri Light" w:cs="Calibri Light"/>
        </w:rPr>
        <w:t xml:space="preserve">De benchmarkrapportage heeft uitsluitend als doel om de situatie en prestaties van de gemeente in kwestie af te zetten tegen een groep vergelijkbare gemeenten (stedelijkheids- </w:t>
      </w:r>
      <w:r w:rsidR="00D34391">
        <w:rPr>
          <w:rFonts w:ascii="Calibri Light" w:hAnsi="Calibri Light" w:cs="Calibri Light"/>
        </w:rPr>
        <w:t xml:space="preserve">, </w:t>
      </w:r>
      <w:r w:rsidRPr="008F7829">
        <w:rPr>
          <w:rFonts w:ascii="Calibri Light" w:hAnsi="Calibri Light" w:cs="Calibri Light"/>
        </w:rPr>
        <w:t xml:space="preserve"> gemeentegrootteklasse</w:t>
      </w:r>
      <w:r w:rsidR="00D34391">
        <w:rPr>
          <w:rFonts w:ascii="Calibri Light" w:hAnsi="Calibri Light" w:cs="Calibri Light"/>
        </w:rPr>
        <w:t xml:space="preserve"> of welzijnsprofiel</w:t>
      </w:r>
      <w:r w:rsidRPr="008F7829">
        <w:rPr>
          <w:rFonts w:ascii="Calibri Light" w:hAnsi="Calibri Light" w:cs="Calibri Light"/>
        </w:rPr>
        <w:t xml:space="preserve">), en bij herhaalde metingen tegen eerder behaalde resultaten. Dat betekent dat alleen de vragen die zich lenen voor </w:t>
      </w:r>
      <w:r w:rsidR="002D36C3" w:rsidRPr="008F7829">
        <w:rPr>
          <w:rFonts w:ascii="Calibri Light" w:hAnsi="Calibri Light" w:cs="Calibri Light"/>
        </w:rPr>
        <w:t xml:space="preserve">vergelijking </w:t>
      </w:r>
      <w:r w:rsidRPr="008F7829">
        <w:rPr>
          <w:rFonts w:ascii="Calibri Light" w:hAnsi="Calibri Light" w:cs="Calibri Light"/>
        </w:rPr>
        <w:t xml:space="preserve">hierin zijn verwerkt. Daarmee kan de benchmarkrapportage nooit een vervanging zijn voor een rapportage van het onderzoeksbureau of –afdeling. </w:t>
      </w:r>
    </w:p>
    <w:p w14:paraId="7DBC1353" w14:textId="77777777" w:rsidR="002B0A2E" w:rsidRPr="008F7829" w:rsidRDefault="002B0A2E" w:rsidP="00C27B02">
      <w:pPr>
        <w:rPr>
          <w:rFonts w:ascii="Calibri Light" w:hAnsi="Calibri Light" w:cs="Calibri Light"/>
        </w:rPr>
      </w:pPr>
    </w:p>
    <w:p w14:paraId="333E4898" w14:textId="36907E7F" w:rsidR="002B0A2E" w:rsidRPr="008F7829" w:rsidRDefault="002B0A2E" w:rsidP="00C27B02">
      <w:pPr>
        <w:rPr>
          <w:rFonts w:ascii="Calibri Light" w:hAnsi="Calibri Light" w:cs="Calibri Light"/>
        </w:rPr>
      </w:pPr>
      <w:r w:rsidRPr="008F7829">
        <w:rPr>
          <w:rFonts w:ascii="Calibri Light" w:hAnsi="Calibri Light" w:cs="Calibri Light"/>
        </w:rPr>
        <w:t xml:space="preserve">VNG Realisatie stelt </w:t>
      </w:r>
      <w:r w:rsidR="0036711E">
        <w:rPr>
          <w:rFonts w:ascii="Calibri Light" w:hAnsi="Calibri Light" w:cs="Calibri Light"/>
        </w:rPr>
        <w:t xml:space="preserve">zelf </w:t>
      </w:r>
      <w:r w:rsidRPr="008F7829">
        <w:rPr>
          <w:rFonts w:ascii="Calibri Light" w:hAnsi="Calibri Light" w:cs="Calibri Light"/>
        </w:rPr>
        <w:t>geen eisen aan de rapportage die uitgeleverd wordt aan de opdrachtgever. Desalniettemin willen we enkele mogelijkheden en verdiepingen onder de aandacht brengen:</w:t>
      </w:r>
    </w:p>
    <w:p w14:paraId="7773C95B" w14:textId="77777777" w:rsidR="002B0A2E" w:rsidRPr="008F7829" w:rsidRDefault="002B0A2E" w:rsidP="00C27B02">
      <w:pPr>
        <w:rPr>
          <w:rFonts w:ascii="Calibri Light" w:hAnsi="Calibri Light" w:cs="Calibri Light"/>
        </w:rPr>
      </w:pPr>
    </w:p>
    <w:p w14:paraId="3000959B"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Segmenteren van de resultaten naar kernen of wijken (en presentatie op benedengemeentelijk niveau op Waarstaatjegemeente.nl)</w:t>
      </w:r>
    </w:p>
    <w:p w14:paraId="2178245E"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Presenteren van benchmarkresultaten (op onderdelen)</w:t>
      </w:r>
    </w:p>
    <w:p w14:paraId="1917E173"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Segmenteren van de aspecten van directe dienstverlening naar kanaal en life event</w:t>
      </w:r>
    </w:p>
    <w:p w14:paraId="4430AE34"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Opstellen van prioriteitenmatrices op de eerste drie themavelden (zie bijlage)</w:t>
      </w:r>
    </w:p>
    <w:p w14:paraId="1A97C7ED"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Welzijn en participatie van (doel)groepen</w:t>
      </w:r>
    </w:p>
    <w:p w14:paraId="4BDD8A11"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 xml:space="preserve">Ervaren belemmeringen om volwaardig deel te nemen aan het maatschappelijk leven </w:t>
      </w:r>
    </w:p>
    <w:p w14:paraId="0D068625"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Subjectieve gezondheids, eenzaamheid- en geluksbeleving van (doel)groepen</w:t>
      </w:r>
    </w:p>
    <w:p w14:paraId="4E54F65C"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Mogelijkheden om gebruik te maken van de sociale kracht in een kern of wijk</w:t>
      </w:r>
    </w:p>
    <w:p w14:paraId="2C7BF4C0" w14:textId="77777777" w:rsidR="002B0A2E" w:rsidRPr="008F7829" w:rsidRDefault="002B0A2E" w:rsidP="00C27B02">
      <w:pPr>
        <w:rPr>
          <w:rFonts w:ascii="Calibri Light" w:hAnsi="Calibri Light" w:cs="Calibri Light"/>
        </w:rPr>
      </w:pPr>
    </w:p>
    <w:p w14:paraId="2A692E9C" w14:textId="5D3B5915" w:rsidR="002B0A2E" w:rsidRDefault="002B0A2E" w:rsidP="00C27B02">
      <w:pPr>
        <w:rPr>
          <w:rFonts w:ascii="Calibri Light" w:hAnsi="Calibri Light" w:cs="Calibri Light"/>
        </w:rPr>
      </w:pPr>
      <w:r w:rsidRPr="008F7829">
        <w:rPr>
          <w:rFonts w:ascii="Calibri Light" w:hAnsi="Calibri Light" w:cs="Calibri Light"/>
        </w:rPr>
        <w:t>Zie ook de publicatie ‘</w:t>
      </w:r>
      <w:hyperlink r:id="rId31">
        <w:r w:rsidRPr="008F7829">
          <w:rPr>
            <w:rFonts w:ascii="Calibri Light" w:hAnsi="Calibri Light" w:cs="Calibri Light"/>
          </w:rPr>
          <w:t>Vitaliteit van buurten en maatschappelijke veerkracht</w:t>
        </w:r>
      </w:hyperlink>
      <w:r w:rsidRPr="008F7829">
        <w:rPr>
          <w:rFonts w:ascii="Calibri Light" w:hAnsi="Calibri Light" w:cs="Calibri Light"/>
        </w:rPr>
        <w:t xml:space="preserve">’ en het Burgerpeiling op </w:t>
      </w:r>
      <w:hyperlink r:id="rId32">
        <w:r w:rsidRPr="008F7829">
          <w:rPr>
            <w:rFonts w:ascii="Calibri Light" w:hAnsi="Calibri Light" w:cs="Calibri Light"/>
          </w:rPr>
          <w:t>forum.vng.nl</w:t>
        </w:r>
      </w:hyperlink>
      <w:r w:rsidRPr="008F7829">
        <w:rPr>
          <w:rFonts w:ascii="Calibri Light" w:hAnsi="Calibri Light" w:cs="Calibri Light"/>
        </w:rPr>
        <w:t xml:space="preserve"> voor meer inspiratie. </w:t>
      </w:r>
    </w:p>
    <w:p w14:paraId="48D569AC" w14:textId="3E43CCAB" w:rsidR="00FC6209" w:rsidRDefault="00FC6209" w:rsidP="00C27B02">
      <w:pPr>
        <w:rPr>
          <w:rFonts w:ascii="Calibri Light" w:hAnsi="Calibri Light" w:cs="Calibri Light"/>
        </w:rPr>
      </w:pPr>
    </w:p>
    <w:p w14:paraId="7D5466A4" w14:textId="77777777" w:rsidR="00FC6209" w:rsidRDefault="00FC6209" w:rsidP="00C27B02">
      <w:pPr>
        <w:rPr>
          <w:rFonts w:ascii="Calibri Light" w:hAnsi="Calibri Light" w:cs="Calibri Light"/>
        </w:rPr>
      </w:pPr>
      <w:r>
        <w:rPr>
          <w:rFonts w:ascii="Calibri Light" w:hAnsi="Calibri Light" w:cs="Calibri Light"/>
        </w:rPr>
        <w:t>VNG Realisatie rapporteert geen open antwoorden, maar gebruikt de open antwoorden wel voor analyse doeleinden (afgeleide inzichten).</w:t>
      </w:r>
    </w:p>
    <w:p w14:paraId="5D93F7A0" w14:textId="77777777" w:rsidR="00FC6209" w:rsidRDefault="00FC6209" w:rsidP="00C27B02">
      <w:pPr>
        <w:rPr>
          <w:rFonts w:ascii="Calibri Light" w:hAnsi="Calibri Light" w:cs="Calibri Light"/>
        </w:rPr>
      </w:pPr>
    </w:p>
    <w:p w14:paraId="4A0F8626" w14:textId="29F2AAEC" w:rsidR="00FC6209" w:rsidRPr="008F7829" w:rsidRDefault="00FC6209" w:rsidP="00C27B02">
      <w:pPr>
        <w:rPr>
          <w:rFonts w:ascii="Calibri Light" w:hAnsi="Calibri Light" w:cs="Calibri Light"/>
        </w:rPr>
      </w:pPr>
      <w:r>
        <w:rPr>
          <w:rFonts w:ascii="Calibri Light" w:hAnsi="Calibri Light" w:cs="Calibri Light"/>
        </w:rPr>
        <w:t xml:space="preserve"> </w:t>
      </w:r>
    </w:p>
    <w:p w14:paraId="202DEDBE"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1D06480D" w14:textId="77777777" w:rsidR="002B0A2E" w:rsidRPr="008F7829" w:rsidRDefault="002B0A2E" w:rsidP="00C27B02">
      <w:pPr>
        <w:rPr>
          <w:rFonts w:ascii="Calibri Light" w:hAnsi="Calibri Light" w:cs="Calibri Light"/>
        </w:rPr>
      </w:pPr>
    </w:p>
    <w:p w14:paraId="1506CCC7" w14:textId="24188196" w:rsidR="002B0A2E" w:rsidRPr="008F7829" w:rsidRDefault="002B0A2E" w:rsidP="00C27B02">
      <w:pPr>
        <w:pStyle w:val="Heading1"/>
        <w:numPr>
          <w:ilvl w:val="0"/>
          <w:numId w:val="13"/>
        </w:numPr>
        <w:rPr>
          <w:rFonts w:ascii="Calibri Light" w:hAnsi="Calibri Light" w:cs="Calibri Light"/>
        </w:rPr>
      </w:pPr>
      <w:bookmarkStart w:id="80" w:name="__RefHeading___Toc3029_2581072851"/>
      <w:bookmarkStart w:id="81" w:name="_Toc456184672"/>
      <w:bookmarkStart w:id="82" w:name="_Toc375159727"/>
      <w:bookmarkStart w:id="83" w:name="_Toc332197637"/>
      <w:bookmarkStart w:id="84" w:name="_Toc328698100"/>
      <w:bookmarkStart w:id="85" w:name="_Toc517433844"/>
      <w:bookmarkEnd w:id="80"/>
      <w:bookmarkEnd w:id="81"/>
      <w:bookmarkEnd w:id="82"/>
      <w:bookmarkEnd w:id="83"/>
      <w:bookmarkEnd w:id="84"/>
      <w:r w:rsidRPr="008F7829">
        <w:rPr>
          <w:rFonts w:ascii="Calibri Light" w:hAnsi="Calibri Light" w:cs="Calibri Light"/>
        </w:rPr>
        <w:t>Stappenplan</w:t>
      </w:r>
      <w:bookmarkEnd w:id="85"/>
    </w:p>
    <w:p w14:paraId="40EAAEA8" w14:textId="77777777" w:rsidR="002B0A2E" w:rsidRPr="008F7829" w:rsidRDefault="002B0A2E" w:rsidP="00C27B02">
      <w:pPr>
        <w:rPr>
          <w:rFonts w:ascii="Calibri Light" w:hAnsi="Calibri Light" w:cs="Calibri Light"/>
        </w:rPr>
      </w:pPr>
    </w:p>
    <w:p w14:paraId="063B3E00" w14:textId="77777777" w:rsidR="002B0A2E" w:rsidRPr="008F7829" w:rsidRDefault="002B0A2E" w:rsidP="00C27B02">
      <w:pPr>
        <w:rPr>
          <w:rFonts w:ascii="Calibri Light" w:hAnsi="Calibri Light" w:cs="Calibri Light"/>
        </w:rPr>
      </w:pPr>
    </w:p>
    <w:p w14:paraId="29C626BF" w14:textId="21643EA5" w:rsidR="002B0A2E" w:rsidRPr="008F7829" w:rsidRDefault="002B0A2E" w:rsidP="00C27B02">
      <w:pPr>
        <w:rPr>
          <w:rFonts w:ascii="Calibri Light" w:hAnsi="Calibri Light" w:cs="Calibri Light"/>
        </w:rPr>
      </w:pPr>
      <w:r w:rsidRPr="008F7829">
        <w:rPr>
          <w:rFonts w:ascii="Calibri Light" w:hAnsi="Calibri Light" w:cs="Calibri Light"/>
        </w:rPr>
        <w:t>In dit hoofdstuk wordt beschreven welke werkzaamheden er bij deelname aan Waarstaatjegemeente Burgerpeiling komen kijken. Hieronder word</w:t>
      </w:r>
      <w:r w:rsidR="004418C8">
        <w:rPr>
          <w:rFonts w:ascii="Calibri Light" w:hAnsi="Calibri Light" w:cs="Calibri Light"/>
        </w:rPr>
        <w:t>t</w:t>
      </w:r>
      <w:r w:rsidRPr="008F7829">
        <w:rPr>
          <w:rFonts w:ascii="Calibri Light" w:hAnsi="Calibri Light" w:cs="Calibri Light"/>
        </w:rPr>
        <w:t xml:space="preserve"> een aantal stappen beschreven waar bij deelname aan </w:t>
      </w:r>
      <w:r w:rsidR="00067728">
        <w:rPr>
          <w:rFonts w:ascii="Calibri Light" w:hAnsi="Calibri Light" w:cs="Calibri Light"/>
        </w:rPr>
        <w:t>moet</w:t>
      </w:r>
      <w:r w:rsidRPr="008F7829">
        <w:rPr>
          <w:rFonts w:ascii="Calibri Light" w:hAnsi="Calibri Light" w:cs="Calibri Light"/>
        </w:rPr>
        <w:t xml:space="preserve"> worden gedacht</w:t>
      </w:r>
      <w:r w:rsidR="00067728">
        <w:rPr>
          <w:rStyle w:val="FootnoteReference"/>
          <w:rFonts w:ascii="Calibri Light" w:hAnsi="Calibri Light" w:cs="Calibri Light"/>
        </w:rPr>
        <w:footnoteReference w:id="18"/>
      </w:r>
      <w:r w:rsidRPr="008F7829">
        <w:rPr>
          <w:rFonts w:ascii="Calibri Light" w:hAnsi="Calibri Light" w:cs="Calibri Light"/>
        </w:rPr>
        <w:t xml:space="preserve">: </w:t>
      </w:r>
    </w:p>
    <w:p w14:paraId="31C92F53" w14:textId="77777777" w:rsidR="002B0A2E" w:rsidRPr="008F7829" w:rsidRDefault="002B0A2E" w:rsidP="00C27B02">
      <w:pPr>
        <w:rPr>
          <w:rFonts w:ascii="Calibri Light" w:hAnsi="Calibri Light" w:cs="Calibri Light"/>
        </w:rPr>
      </w:pPr>
    </w:p>
    <w:p w14:paraId="0E295700" w14:textId="77777777" w:rsidR="002B0A2E" w:rsidRPr="008F7829" w:rsidRDefault="002B0A2E" w:rsidP="00C27B02">
      <w:pPr>
        <w:rPr>
          <w:rFonts w:ascii="Calibri Light" w:hAnsi="Calibri Light" w:cs="Calibri Light"/>
          <w:b/>
        </w:rPr>
      </w:pPr>
      <w:r w:rsidRPr="008F7829">
        <w:rPr>
          <w:rFonts w:ascii="Calibri Light" w:hAnsi="Calibri Light" w:cs="Calibri Light"/>
          <w:b/>
        </w:rPr>
        <w:t>Voorbereiden</w:t>
      </w:r>
    </w:p>
    <w:p w14:paraId="62FB584A" w14:textId="2B6F69DA"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 xml:space="preserve">Aanmelden van het onderzoek bij VNG Realisatie via </w:t>
      </w:r>
      <w:hyperlink r:id="rId33" w:history="1">
        <w:r w:rsidR="00840B2C" w:rsidRPr="008F7829">
          <w:rPr>
            <w:rStyle w:val="Hyperlink"/>
            <w:rFonts w:ascii="Calibri Light" w:hAnsi="Calibri Light" w:cs="Calibri Light"/>
          </w:rPr>
          <w:t>databeheer@vng.nl</w:t>
        </w:r>
      </w:hyperlink>
      <w:r w:rsidRPr="008F7829">
        <w:rPr>
          <w:rFonts w:ascii="Calibri Light" w:hAnsi="Calibri Light" w:cs="Calibri Light"/>
        </w:rPr>
        <w:t xml:space="preserve"> (gemeentenaam, contactpersoon, start onderzoek, verwachte opleverdatum)</w:t>
      </w:r>
    </w:p>
    <w:p w14:paraId="5F76FF0D"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aanwijzen van een projectleider en het samenstellen van het projectteam</w:t>
      </w:r>
    </w:p>
    <w:p w14:paraId="73236C56" w14:textId="0DFE2D00"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 xml:space="preserve">het downloaden van de </w:t>
      </w:r>
      <w:r w:rsidR="002B3424">
        <w:rPr>
          <w:rFonts w:ascii="Calibri Light" w:hAnsi="Calibri Light" w:cs="Calibri Light"/>
        </w:rPr>
        <w:t xml:space="preserve">meest recente versie van de </w:t>
      </w:r>
      <w:r w:rsidRPr="008F7829">
        <w:rPr>
          <w:rFonts w:ascii="Calibri Light" w:hAnsi="Calibri Light" w:cs="Calibri Light"/>
        </w:rPr>
        <w:t xml:space="preserve">vragenlijst, de handleiding en het dataformat van </w:t>
      </w:r>
      <w:proofErr w:type="spellStart"/>
      <w:r w:rsidR="004418C8">
        <w:rPr>
          <w:rFonts w:ascii="Calibri Light" w:hAnsi="Calibri Light" w:cs="Calibri Light"/>
        </w:rPr>
        <w:t>Github</w:t>
      </w:r>
      <w:proofErr w:type="spellEnd"/>
    </w:p>
    <w:p w14:paraId="31001E8C"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formuleren van een Plan van Aanpak</w:t>
      </w:r>
    </w:p>
    <w:p w14:paraId="6CA0ABB6"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informeren van betrokken medewerkers</w:t>
      </w:r>
    </w:p>
    <w:p w14:paraId="6AE85090" w14:textId="3749FF36"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verzamelen van de adresgegevens van de doelgroep</w:t>
      </w:r>
    </w:p>
    <w:p w14:paraId="6D67906E"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informeren van de doelgroep  en andere stakeholders</w:t>
      </w:r>
    </w:p>
    <w:p w14:paraId="391CD05C"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trekken van de steekproef en samenstellen van een verzendlijst</w:t>
      </w:r>
    </w:p>
    <w:p w14:paraId="217231C4" w14:textId="6FCC141F"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beschikbaar stellen van de faciliteit voor afname van de Burgerpeiling (websurvey,</w:t>
      </w:r>
      <w:r w:rsidR="002B3424">
        <w:rPr>
          <w:rFonts w:ascii="Calibri Light" w:hAnsi="Calibri Light" w:cs="Calibri Light"/>
        </w:rPr>
        <w:t xml:space="preserve"> app,</w:t>
      </w:r>
      <w:r w:rsidRPr="008F7829">
        <w:rPr>
          <w:rFonts w:ascii="Calibri Light" w:hAnsi="Calibri Light" w:cs="Calibri Light"/>
        </w:rPr>
        <w:t xml:space="preserve"> </w:t>
      </w:r>
      <w:r w:rsidR="002B3424">
        <w:rPr>
          <w:rFonts w:ascii="Calibri Light" w:hAnsi="Calibri Light" w:cs="Calibri Light"/>
        </w:rPr>
        <w:t xml:space="preserve">fysieke </w:t>
      </w:r>
      <w:r w:rsidRPr="008F7829">
        <w:rPr>
          <w:rFonts w:ascii="Calibri Light" w:hAnsi="Calibri Light" w:cs="Calibri Light"/>
        </w:rPr>
        <w:t>vragenlijst etc.)</w:t>
      </w:r>
    </w:p>
    <w:p w14:paraId="34EBE599" w14:textId="77777777" w:rsidR="002B0A2E" w:rsidRPr="008F7829" w:rsidRDefault="002B0A2E" w:rsidP="00C27B02">
      <w:pPr>
        <w:rPr>
          <w:rFonts w:ascii="Calibri Light" w:hAnsi="Calibri Light" w:cs="Calibri Light"/>
        </w:rPr>
      </w:pPr>
    </w:p>
    <w:p w14:paraId="58D3FDAA" w14:textId="77777777" w:rsidR="002B0A2E" w:rsidRPr="008F7829" w:rsidRDefault="002B0A2E" w:rsidP="00C27B02">
      <w:pPr>
        <w:rPr>
          <w:rFonts w:ascii="Calibri Light" w:hAnsi="Calibri Light" w:cs="Calibri Light"/>
          <w:b/>
        </w:rPr>
      </w:pPr>
      <w:r w:rsidRPr="008F7829">
        <w:rPr>
          <w:rFonts w:ascii="Calibri Light" w:hAnsi="Calibri Light" w:cs="Calibri Light"/>
          <w:b/>
        </w:rPr>
        <w:t>Afname</w:t>
      </w:r>
    </w:p>
    <w:p w14:paraId="57B74FDA"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aankondigen van het onderzoek in de gemeente</w:t>
      </w:r>
    </w:p>
    <w:p w14:paraId="2E7F4A05"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uitnodigen van de beoogde deelnemers</w:t>
      </w:r>
    </w:p>
    <w:p w14:paraId="644763E7"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ondersteunen bij vragen van inwoners</w:t>
      </w:r>
    </w:p>
    <w:p w14:paraId="21D076B4"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monitoren van voortgang (afmeldingen en respons)</w:t>
      </w:r>
    </w:p>
    <w:p w14:paraId="55668C70"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versturen van een herinneringsbrief</w:t>
      </w:r>
    </w:p>
    <w:p w14:paraId="5A26959A" w14:textId="77777777" w:rsidR="002B0A2E" w:rsidRPr="008F7829" w:rsidRDefault="002B0A2E" w:rsidP="00C27B02">
      <w:pPr>
        <w:rPr>
          <w:rFonts w:ascii="Calibri Light" w:hAnsi="Calibri Light" w:cs="Calibri Light"/>
        </w:rPr>
      </w:pPr>
    </w:p>
    <w:p w14:paraId="15462AE3" w14:textId="77777777" w:rsidR="002B0A2E" w:rsidRPr="008F7829" w:rsidRDefault="002B0A2E" w:rsidP="00C27B02">
      <w:pPr>
        <w:rPr>
          <w:rFonts w:ascii="Calibri Light" w:hAnsi="Calibri Light" w:cs="Calibri Light"/>
          <w:b/>
        </w:rPr>
      </w:pPr>
      <w:r w:rsidRPr="008F7829">
        <w:rPr>
          <w:rFonts w:ascii="Calibri Light" w:hAnsi="Calibri Light" w:cs="Calibri Light"/>
          <w:b/>
        </w:rPr>
        <w:t xml:space="preserve">Afronden </w:t>
      </w:r>
    </w:p>
    <w:p w14:paraId="3FE7F632"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 xml:space="preserve">het verzamelen en verwerken van de resultaten in het dataformat </w:t>
      </w:r>
    </w:p>
    <w:p w14:paraId="40DCAAB0"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opstellen van een rapportage met resultaten en aanbevelingen</w:t>
      </w:r>
    </w:p>
    <w:p w14:paraId="6C8D0990" w14:textId="6051A0C8" w:rsidR="002B0A2E"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bespreken van de resultaten en aanbevelingen tijdens een interne bijeenkomst</w:t>
      </w:r>
    </w:p>
    <w:p w14:paraId="3691FFE9" w14:textId="125DA8F0" w:rsidR="0036711E" w:rsidRDefault="0036711E" w:rsidP="00C27B02">
      <w:pPr>
        <w:pStyle w:val="ListParagraph"/>
        <w:numPr>
          <w:ilvl w:val="0"/>
          <w:numId w:val="23"/>
        </w:numPr>
        <w:rPr>
          <w:rFonts w:ascii="Calibri Light" w:hAnsi="Calibri Light" w:cs="Calibri Light"/>
        </w:rPr>
      </w:pPr>
      <w:r>
        <w:rPr>
          <w:rFonts w:ascii="Calibri Light" w:hAnsi="Calibri Light" w:cs="Calibri Light"/>
        </w:rPr>
        <w:t>doorleveren van de resultaten aan Waarstaatjegemeente.nl (uiterlijk 2 maanden na afronding van het onderzoek)</w:t>
      </w:r>
    </w:p>
    <w:p w14:paraId="2E26C1F3" w14:textId="032CEC8A" w:rsidR="00067728" w:rsidRPr="008F7829" w:rsidRDefault="00067728" w:rsidP="00C27B02">
      <w:pPr>
        <w:pStyle w:val="ListParagraph"/>
        <w:numPr>
          <w:ilvl w:val="0"/>
          <w:numId w:val="23"/>
        </w:numPr>
        <w:rPr>
          <w:rFonts w:ascii="Calibri Light" w:hAnsi="Calibri Light" w:cs="Calibri Light"/>
        </w:rPr>
      </w:pPr>
      <w:r>
        <w:rPr>
          <w:rFonts w:ascii="Calibri Light" w:hAnsi="Calibri Light" w:cs="Calibri Light"/>
        </w:rPr>
        <w:t>het controleren van de datapresentatie op Waarstaatjegemeente.nl</w:t>
      </w:r>
    </w:p>
    <w:p w14:paraId="79B4BB2A"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bespreken van het verbeterplan en het opstellen van aanbevelingen met de doelgroep en instellingen</w:t>
      </w:r>
    </w:p>
    <w:p w14:paraId="257D4327" w14:textId="097A6042"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informeren van betrokkenen (</w:t>
      </w:r>
      <w:r w:rsidR="004418C8">
        <w:rPr>
          <w:rFonts w:ascii="Calibri Light" w:hAnsi="Calibri Light" w:cs="Calibri Light"/>
        </w:rPr>
        <w:t>inwoners</w:t>
      </w:r>
      <w:r w:rsidRPr="008F7829">
        <w:rPr>
          <w:rFonts w:ascii="Calibri Light" w:hAnsi="Calibri Light" w:cs="Calibri Light"/>
        </w:rPr>
        <w:t>, organisaties) over de uitkomsten en de vervolgstappen</w:t>
      </w:r>
    </w:p>
    <w:p w14:paraId="5186039D" w14:textId="77777777" w:rsidR="002B0A2E" w:rsidRPr="008F7829" w:rsidRDefault="002B0A2E" w:rsidP="00C27B02">
      <w:pPr>
        <w:rPr>
          <w:rFonts w:ascii="Calibri Light" w:hAnsi="Calibri Light" w:cs="Calibri Light"/>
        </w:rPr>
      </w:pPr>
    </w:p>
    <w:p w14:paraId="1D456CB6" w14:textId="77777777" w:rsidR="002B0A2E" w:rsidRPr="008F7829" w:rsidRDefault="002B0A2E" w:rsidP="00C27B02">
      <w:pPr>
        <w:rPr>
          <w:rFonts w:ascii="Calibri Light" w:hAnsi="Calibri Light" w:cs="Calibri Light"/>
          <w:b/>
        </w:rPr>
      </w:pPr>
      <w:r w:rsidRPr="008F7829">
        <w:rPr>
          <w:rFonts w:ascii="Calibri Light" w:hAnsi="Calibri Light" w:cs="Calibri Light"/>
          <w:b/>
        </w:rPr>
        <w:t>Follow-up</w:t>
      </w:r>
    </w:p>
    <w:p w14:paraId="0B685152" w14:textId="77777777" w:rsidR="002B0A2E" w:rsidRPr="008F7829" w:rsidRDefault="002B0A2E" w:rsidP="00C27B02">
      <w:pPr>
        <w:pStyle w:val="ListParagraph"/>
        <w:numPr>
          <w:ilvl w:val="0"/>
          <w:numId w:val="24"/>
        </w:numPr>
        <w:rPr>
          <w:rFonts w:ascii="Calibri Light" w:hAnsi="Calibri Light" w:cs="Calibri Light"/>
        </w:rPr>
      </w:pPr>
      <w:r w:rsidRPr="008F7829">
        <w:rPr>
          <w:rFonts w:ascii="Calibri Light" w:hAnsi="Calibri Light" w:cs="Calibri Light"/>
        </w:rPr>
        <w:t>Om beleid bij te kunnen sturen en kwaliteit te kunnen vergroten vanuit inwoner perspectief wordt aangeraden om een herhaalmeting uit te voeren na een of twee jaar.</w:t>
      </w:r>
    </w:p>
    <w:p w14:paraId="3C046A0A" w14:textId="77777777" w:rsidR="002B0A2E" w:rsidRPr="008F7829" w:rsidRDefault="002B0A2E" w:rsidP="00C27B02">
      <w:pPr>
        <w:rPr>
          <w:rFonts w:ascii="Calibri Light" w:hAnsi="Calibri Light" w:cs="Calibri Light"/>
        </w:rPr>
      </w:pPr>
    </w:p>
    <w:p w14:paraId="1064E4C4" w14:textId="77777777" w:rsidR="002B0A2E" w:rsidRPr="008F7829" w:rsidRDefault="002B0A2E" w:rsidP="00C27B02">
      <w:pPr>
        <w:rPr>
          <w:rFonts w:ascii="Calibri Light" w:hAnsi="Calibri Light" w:cs="Calibri Light"/>
        </w:rPr>
      </w:pPr>
    </w:p>
    <w:p w14:paraId="09A8F299" w14:textId="77777777" w:rsidR="002B0A2E" w:rsidRPr="008F7829" w:rsidRDefault="002B0A2E" w:rsidP="00C27B02">
      <w:pPr>
        <w:rPr>
          <w:rFonts w:ascii="Calibri Light" w:hAnsi="Calibri Light" w:cs="Calibri Light"/>
        </w:rPr>
      </w:pPr>
      <w:r w:rsidRPr="008F7829">
        <w:rPr>
          <w:rFonts w:ascii="Calibri Light" w:hAnsi="Calibri Light" w:cs="Calibri Light"/>
        </w:rPr>
        <w:t>Het opstellen van een plan van aanpak, en een planning is raadzaam. Voor het slagen van het project is het belangrijk dat u intern afspraken maakt over de uitvoering van de peiling. Een projectleider of -coördinator kan bekijken wie wordt betrokken bij het proces. Deelnemen aan de Burgerpeiling hoeft niet veel tijd te kosten indien u op tijd een planning maakt en mensen uitnodigt om bij bijeenkomsten aan te schuiven. Indien u de taken verdeelt onder een projectteam worden de werkzaamheden lichter en de kans om te leren binnen de organisatie wordt vergroot. Verder zorgt deze aanpak ook voor draagvlak voor het doen van onderzoek.</w:t>
      </w:r>
    </w:p>
    <w:p w14:paraId="316F7E52" w14:textId="77777777" w:rsidR="002B0A2E" w:rsidRPr="008F7829" w:rsidRDefault="002B0A2E" w:rsidP="00C27B02">
      <w:pPr>
        <w:rPr>
          <w:rFonts w:ascii="Calibri Light" w:hAnsi="Calibri Light" w:cs="Calibri Light"/>
        </w:rPr>
      </w:pPr>
    </w:p>
    <w:p w14:paraId="1D4DE61C"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gemeente of het (externe) onderzoeksbureau maakt een rapport op aan de hand van de resultaten en de belangrijkste conclusies. De onderzoeksresultaten worden vrijgegeven op Waarstaatjegemeente.nl en de gemeentelijke website. De gemeente stelt in samenspraak met inwoners een verbeterplan op. </w:t>
      </w:r>
    </w:p>
    <w:p w14:paraId="50817D3D" w14:textId="77777777" w:rsidR="002B0A2E" w:rsidRPr="008F7829" w:rsidRDefault="002B0A2E" w:rsidP="00C27B02">
      <w:pPr>
        <w:rPr>
          <w:rFonts w:ascii="Calibri Light" w:hAnsi="Calibri Light" w:cs="Calibri Light"/>
        </w:rPr>
      </w:pPr>
    </w:p>
    <w:p w14:paraId="12AE686D" w14:textId="77777777" w:rsidR="002B0A2E" w:rsidRPr="008F7829" w:rsidRDefault="002B0A2E" w:rsidP="00C27B02">
      <w:pPr>
        <w:rPr>
          <w:rFonts w:ascii="Calibri Light" w:hAnsi="Calibri Light" w:cs="Calibri Light"/>
        </w:rPr>
      </w:pPr>
    </w:p>
    <w:p w14:paraId="287CF157"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5C4365CE" w14:textId="61886B11" w:rsidR="002B0A2E" w:rsidRPr="008F7829" w:rsidRDefault="002B0A2E" w:rsidP="00C27B02">
      <w:pPr>
        <w:pStyle w:val="Heading1"/>
        <w:numPr>
          <w:ilvl w:val="0"/>
          <w:numId w:val="13"/>
        </w:numPr>
        <w:rPr>
          <w:rFonts w:ascii="Calibri Light" w:hAnsi="Calibri Light" w:cs="Calibri Light"/>
        </w:rPr>
      </w:pPr>
      <w:bookmarkStart w:id="86" w:name="__RefHeading___Toc3031_2581072851"/>
      <w:bookmarkStart w:id="87" w:name="_Toc456184673"/>
      <w:bookmarkStart w:id="88" w:name="_Toc517433845"/>
      <w:bookmarkEnd w:id="86"/>
      <w:bookmarkEnd w:id="87"/>
      <w:r w:rsidRPr="008F7829">
        <w:rPr>
          <w:rFonts w:ascii="Calibri Light" w:hAnsi="Calibri Light" w:cs="Calibri Light"/>
        </w:rPr>
        <w:lastRenderedPageBreak/>
        <w:t>Change-log</w:t>
      </w:r>
      <w:bookmarkEnd w:id="88"/>
    </w:p>
    <w:p w14:paraId="20A56974" w14:textId="77777777" w:rsidR="002B0A2E" w:rsidRPr="008F7829" w:rsidRDefault="002B0A2E" w:rsidP="00C27B02">
      <w:pPr>
        <w:rPr>
          <w:rFonts w:ascii="Calibri Light" w:hAnsi="Calibri Light" w:cs="Calibri Light"/>
        </w:rPr>
      </w:pPr>
    </w:p>
    <w:p w14:paraId="04CB43E9" w14:textId="77777777" w:rsidR="002B0A2E" w:rsidRPr="008F7829" w:rsidRDefault="002B0A2E" w:rsidP="00C27B02">
      <w:pPr>
        <w:rPr>
          <w:rFonts w:ascii="Calibri Light" w:hAnsi="Calibri Light" w:cs="Calibri Light"/>
        </w:rPr>
      </w:pPr>
    </w:p>
    <w:p w14:paraId="04F9010A" w14:textId="77777777" w:rsidR="002B0A2E" w:rsidRPr="008F7829" w:rsidRDefault="002B0A2E" w:rsidP="00C27B02">
      <w:pPr>
        <w:rPr>
          <w:rFonts w:ascii="Calibri Light" w:hAnsi="Calibri Light" w:cs="Calibri Light"/>
        </w:rPr>
      </w:pPr>
      <w:r w:rsidRPr="008F7829">
        <w:rPr>
          <w:rFonts w:ascii="Calibri Light" w:hAnsi="Calibri Light" w:cs="Calibri Light"/>
        </w:rPr>
        <w:t>Hieronder volgt een overzicht van de meest recente aanpassingen van, of aanvullingen op het protocol, de modelvragenlijst en (optionele) verdiepende modules. De aanpassingen en aanvullingen beogen de efficiëntie en de informatiewaarde van de vragenlijst te vergroten op basis van de ervaringen van gemeenten en onderzoeksbureaus.</w:t>
      </w:r>
    </w:p>
    <w:p w14:paraId="5FA9835E" w14:textId="77777777" w:rsidR="002B0A2E" w:rsidRPr="008F7829" w:rsidRDefault="002B0A2E" w:rsidP="00C27B02">
      <w:pPr>
        <w:rPr>
          <w:rFonts w:ascii="Calibri Light" w:hAnsi="Calibri Light" w:cs="Calibri Light"/>
        </w:rPr>
      </w:pPr>
    </w:p>
    <w:p w14:paraId="2B4FE3BB" w14:textId="77777777" w:rsidR="002B0A2E" w:rsidRPr="008F7829" w:rsidRDefault="002B0A2E" w:rsidP="00C27B02">
      <w:pPr>
        <w:rPr>
          <w:rFonts w:ascii="Calibri Light" w:hAnsi="Calibri Light" w:cs="Calibri Light"/>
        </w:rPr>
      </w:pPr>
    </w:p>
    <w:p w14:paraId="32E03595" w14:textId="77777777" w:rsidR="002B0A2E" w:rsidRPr="008F7829" w:rsidRDefault="002B0A2E" w:rsidP="00C27B02">
      <w:pPr>
        <w:rPr>
          <w:rFonts w:ascii="Calibri Light" w:hAnsi="Calibri Light" w:cs="Calibri Light"/>
          <w:b/>
        </w:rPr>
      </w:pPr>
      <w:r w:rsidRPr="008F7829">
        <w:rPr>
          <w:rFonts w:ascii="Calibri Light" w:hAnsi="Calibri Light" w:cs="Calibri Light"/>
        </w:rPr>
        <w:t xml:space="preserve">Versie 10.0 naar </w:t>
      </w:r>
      <w:r w:rsidRPr="008F7829">
        <w:rPr>
          <w:rFonts w:ascii="Calibri Light" w:hAnsi="Calibri Light" w:cs="Calibri Light"/>
          <w:b/>
        </w:rPr>
        <w:t>11.0</w:t>
      </w:r>
    </w:p>
    <w:p w14:paraId="5E7454E4"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 xml:space="preserve">Aanpassing vraag met code zw00 van de modelvragenlijst en alle vragen in de aanvullende module ‘tevredenheid met het leven’: schaalindeling van 0-10 naar 1-10, waarbij 1 = helemaal niet, en 10 = helemaal wel </w:t>
      </w:r>
    </w:p>
    <w:p w14:paraId="2FE99EC6"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Vereiste betrouwbaarheidsniveau voor segmentatie op benedengemeentelijk niveau t.b.v. presentatie naar wijken conform CBS-indeling is verlaagd van 85% naar 82%</w:t>
      </w:r>
    </w:p>
    <w:p w14:paraId="307CD3A5"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Nieuwe hand-out versie van de modelvragenlijst (look-and-feel)</w:t>
      </w:r>
    </w:p>
    <w:p w14:paraId="3FD01FE2" w14:textId="4F2C09BC"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Bijlage III Model van de Burgerpeiling</w:t>
      </w:r>
      <w:r w:rsidR="00E63667">
        <w:rPr>
          <w:rFonts w:ascii="Calibri Light" w:hAnsi="Calibri Light" w:cs="Calibri Light"/>
        </w:rPr>
        <w:t>; visualisatie van het onderzoeksconstruct</w:t>
      </w:r>
    </w:p>
    <w:p w14:paraId="2E63EAC2" w14:textId="2D3F9D35"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 xml:space="preserve">Forum-omgeving voor gemeenten: </w:t>
      </w:r>
      <w:hyperlink r:id="rId34">
        <w:r w:rsidRPr="008F7829">
          <w:rPr>
            <w:rFonts w:ascii="Calibri Light" w:hAnsi="Calibri Light" w:cs="Calibri Light"/>
          </w:rPr>
          <w:t>forum.vng.nl</w:t>
        </w:r>
      </w:hyperlink>
      <w:r w:rsidRPr="008F7829">
        <w:rPr>
          <w:rFonts w:ascii="Calibri Light" w:hAnsi="Calibri Light" w:cs="Calibri Light"/>
        </w:rPr>
        <w:t xml:space="preserve">. Het forum geeft meer achtergrondinformatie over de Burgerpeiling en de onderwerpen hierin. Het is tevens een omgeving om vragen te stellen en good-practices te delen. </w:t>
      </w:r>
    </w:p>
    <w:p w14:paraId="4A31DD28" w14:textId="77777777" w:rsidR="002B0A2E" w:rsidRPr="008F7829" w:rsidRDefault="002B0A2E" w:rsidP="00C27B02">
      <w:pPr>
        <w:rPr>
          <w:rFonts w:ascii="Calibri Light" w:hAnsi="Calibri Light" w:cs="Calibri Light"/>
        </w:rPr>
      </w:pPr>
    </w:p>
    <w:p w14:paraId="75FE28B6" w14:textId="77777777" w:rsidR="002B0A2E" w:rsidRPr="008F7829" w:rsidRDefault="002B0A2E" w:rsidP="00C27B02">
      <w:pPr>
        <w:rPr>
          <w:rFonts w:ascii="Calibri Light" w:hAnsi="Calibri Light" w:cs="Calibri Light"/>
          <w:b/>
        </w:rPr>
      </w:pPr>
      <w:r w:rsidRPr="008F7829">
        <w:rPr>
          <w:rFonts w:ascii="Calibri Light" w:hAnsi="Calibri Light" w:cs="Calibri Light"/>
        </w:rPr>
        <w:t xml:space="preserve">Versie 11.0 naar </w:t>
      </w:r>
      <w:r w:rsidRPr="008F7829">
        <w:rPr>
          <w:rFonts w:ascii="Calibri Light" w:hAnsi="Calibri Light" w:cs="Calibri Light"/>
          <w:b/>
        </w:rPr>
        <w:t>12.0</w:t>
      </w:r>
    </w:p>
    <w:p w14:paraId="326CBE83" w14:textId="456CEB32" w:rsidR="002B0A2E" w:rsidRPr="008F7829" w:rsidRDefault="002B0A2E" w:rsidP="00C27B02">
      <w:pPr>
        <w:pStyle w:val="ListParagraph"/>
        <w:numPr>
          <w:ilvl w:val="0"/>
          <w:numId w:val="29"/>
        </w:numPr>
        <w:rPr>
          <w:rFonts w:ascii="Calibri Light" w:hAnsi="Calibri Light" w:cs="Calibri Light"/>
        </w:rPr>
      </w:pPr>
      <w:bookmarkStart w:id="89" w:name="__DdeLink__5345_310707259"/>
      <w:bookmarkEnd w:id="89"/>
      <w:r w:rsidRPr="008F7829">
        <w:rPr>
          <w:rFonts w:ascii="Calibri Light" w:hAnsi="Calibri Light" w:cs="Calibri Light"/>
        </w:rPr>
        <w:t xml:space="preserve">De formulering van de </w:t>
      </w:r>
      <w:r w:rsidR="008070D8" w:rsidRPr="008F7829">
        <w:rPr>
          <w:rFonts w:ascii="Calibri Light" w:hAnsi="Calibri Light" w:cs="Calibri Light"/>
        </w:rPr>
        <w:t>antwoord categorieën</w:t>
      </w:r>
      <w:r w:rsidRPr="008F7829">
        <w:rPr>
          <w:rFonts w:ascii="Calibri Light" w:hAnsi="Calibri Light" w:cs="Calibri Light"/>
        </w:rPr>
        <w:t xml:space="preserve"> van de vragen met code wl13 en zw06_0 t/m zw06_3 is gewijzigd. </w:t>
      </w:r>
    </w:p>
    <w:p w14:paraId="10D56CC0" w14:textId="0A5AE722" w:rsidR="002B0A2E"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 xml:space="preserve">De formulering van de </w:t>
      </w:r>
      <w:r w:rsidR="008070D8" w:rsidRPr="008F7829">
        <w:rPr>
          <w:rFonts w:ascii="Calibri Light" w:hAnsi="Calibri Light" w:cs="Calibri Light"/>
        </w:rPr>
        <w:t>antwoord categorieën</w:t>
      </w:r>
      <w:r w:rsidRPr="008F7829">
        <w:rPr>
          <w:rFonts w:ascii="Calibri Light" w:hAnsi="Calibri Light" w:cs="Calibri Light"/>
        </w:rPr>
        <w:t xml:space="preserve"> van vraag dv00 is gewijzigd. </w:t>
      </w:r>
    </w:p>
    <w:p w14:paraId="66B9CE53" w14:textId="77777777" w:rsidR="002B0A2E"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 xml:space="preserve">De toelichting van vraag met code dv06 </w:t>
      </w:r>
    </w:p>
    <w:p w14:paraId="27C0B7C5" w14:textId="77777777" w:rsidR="00274840"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Update van het dataformat</w:t>
      </w:r>
    </w:p>
    <w:p w14:paraId="3042A609" w14:textId="77777777" w:rsidR="00274840" w:rsidRPr="008F7829" w:rsidRDefault="00274840" w:rsidP="00274840">
      <w:pPr>
        <w:rPr>
          <w:rFonts w:ascii="Calibri Light" w:hAnsi="Calibri Light" w:cs="Calibri Light"/>
        </w:rPr>
      </w:pPr>
    </w:p>
    <w:p w14:paraId="07E86B02" w14:textId="3E1C259A" w:rsidR="00274840" w:rsidRPr="008F7829" w:rsidRDefault="00274840" w:rsidP="00274840">
      <w:pPr>
        <w:rPr>
          <w:rFonts w:ascii="Calibri Light" w:hAnsi="Calibri Light" w:cs="Calibri Light"/>
          <w:b/>
        </w:rPr>
      </w:pPr>
      <w:r w:rsidRPr="008F7829">
        <w:rPr>
          <w:rFonts w:ascii="Calibri Light" w:hAnsi="Calibri Light" w:cs="Calibri Light"/>
        </w:rPr>
        <w:t xml:space="preserve">Versie 12.0 naar </w:t>
      </w:r>
      <w:r w:rsidRPr="008F7829">
        <w:rPr>
          <w:rFonts w:ascii="Calibri Light" w:hAnsi="Calibri Light" w:cs="Calibri Light"/>
          <w:b/>
        </w:rPr>
        <w:t>13.0</w:t>
      </w:r>
    </w:p>
    <w:p w14:paraId="58DB4A1A" w14:textId="7C9AA26A" w:rsidR="00B376C3" w:rsidRPr="008F7829" w:rsidRDefault="00B376C3" w:rsidP="00B376C3">
      <w:pPr>
        <w:pStyle w:val="ListParagraph"/>
        <w:numPr>
          <w:ilvl w:val="0"/>
          <w:numId w:val="30"/>
        </w:numPr>
        <w:rPr>
          <w:rFonts w:ascii="Calibri Light" w:hAnsi="Calibri Light" w:cs="Calibri Light"/>
        </w:rPr>
      </w:pPr>
      <w:r w:rsidRPr="008F7829">
        <w:rPr>
          <w:rFonts w:ascii="Calibri Light" w:hAnsi="Calibri Light" w:cs="Calibri Light"/>
        </w:rPr>
        <w:t>Lay-out en huisstijl aanpassing protocol</w:t>
      </w:r>
    </w:p>
    <w:p w14:paraId="19F21A9C" w14:textId="77777777" w:rsidR="00A97BBE" w:rsidRPr="008F7829" w:rsidRDefault="00A97BBE" w:rsidP="00A97BBE">
      <w:pPr>
        <w:rPr>
          <w:rFonts w:ascii="Calibri Light" w:hAnsi="Calibri Light" w:cs="Calibri Light"/>
        </w:rPr>
      </w:pPr>
    </w:p>
    <w:p w14:paraId="0E48C1DE" w14:textId="18421F2B" w:rsidR="00643F44" w:rsidRPr="008F7829" w:rsidRDefault="00A97BBE" w:rsidP="00A97BBE">
      <w:pPr>
        <w:rPr>
          <w:rFonts w:ascii="Calibri Light" w:hAnsi="Calibri Light" w:cs="Calibri Light"/>
          <w:b/>
        </w:rPr>
      </w:pPr>
      <w:r w:rsidRPr="008F7829">
        <w:rPr>
          <w:rFonts w:ascii="Calibri Light" w:hAnsi="Calibri Light" w:cs="Calibri Light"/>
        </w:rPr>
        <w:t xml:space="preserve">Versie 13.0 naar </w:t>
      </w:r>
      <w:r w:rsidRPr="008F7829">
        <w:rPr>
          <w:rFonts w:ascii="Calibri Light" w:hAnsi="Calibri Light" w:cs="Calibri Light"/>
          <w:b/>
        </w:rPr>
        <w:t>14.0</w:t>
      </w:r>
    </w:p>
    <w:p w14:paraId="0576D5CE" w14:textId="134AA066" w:rsidR="00A97BBE" w:rsidRPr="008F7829" w:rsidRDefault="00A97BBE" w:rsidP="00A97BBE">
      <w:pPr>
        <w:pStyle w:val="ListParagraph"/>
        <w:numPr>
          <w:ilvl w:val="0"/>
          <w:numId w:val="30"/>
        </w:numPr>
        <w:rPr>
          <w:rFonts w:ascii="Calibri Light" w:hAnsi="Calibri Light" w:cs="Calibri Light"/>
        </w:rPr>
      </w:pPr>
      <w:r w:rsidRPr="008F7829">
        <w:rPr>
          <w:rFonts w:ascii="Calibri Light" w:hAnsi="Calibri Light" w:cs="Calibri Light"/>
        </w:rPr>
        <w:t>Verwerken van persoonsgegevens in het kader van de AVG</w:t>
      </w:r>
    </w:p>
    <w:p w14:paraId="30F82945" w14:textId="79ABEBC8" w:rsidR="00643F44" w:rsidRPr="008F7829" w:rsidRDefault="00643F44" w:rsidP="00643F44">
      <w:pPr>
        <w:rPr>
          <w:rFonts w:ascii="Calibri Light" w:hAnsi="Calibri Light" w:cs="Calibri Light"/>
        </w:rPr>
      </w:pPr>
    </w:p>
    <w:p w14:paraId="5381517D" w14:textId="130C2C6C" w:rsidR="00643F44" w:rsidRPr="008F7829" w:rsidRDefault="00643F44" w:rsidP="00643F44">
      <w:pPr>
        <w:rPr>
          <w:rFonts w:ascii="Calibri Light" w:hAnsi="Calibri Light" w:cs="Calibri Light"/>
          <w:b/>
        </w:rPr>
      </w:pPr>
      <w:r w:rsidRPr="008F7829">
        <w:rPr>
          <w:rFonts w:ascii="Calibri Light" w:hAnsi="Calibri Light" w:cs="Calibri Light"/>
        </w:rPr>
        <w:t xml:space="preserve">Versie 14.0 naar </w:t>
      </w:r>
      <w:r w:rsidRPr="008F7829">
        <w:rPr>
          <w:rFonts w:ascii="Calibri Light" w:hAnsi="Calibri Light" w:cs="Calibri Light"/>
          <w:b/>
        </w:rPr>
        <w:t>15.0</w:t>
      </w:r>
    </w:p>
    <w:p w14:paraId="7D2CC047" w14:textId="37FE9823" w:rsidR="007B3078" w:rsidRPr="008F7829" w:rsidRDefault="00643F44" w:rsidP="00A97BBE">
      <w:pPr>
        <w:pStyle w:val="ListParagraph"/>
        <w:numPr>
          <w:ilvl w:val="0"/>
          <w:numId w:val="30"/>
        </w:numPr>
        <w:rPr>
          <w:rFonts w:ascii="Calibri Light" w:hAnsi="Calibri Light" w:cs="Calibri Light"/>
        </w:rPr>
      </w:pPr>
      <w:r w:rsidRPr="008F7829">
        <w:rPr>
          <w:rFonts w:ascii="Calibri Light" w:hAnsi="Calibri Light" w:cs="Calibri Light"/>
        </w:rPr>
        <w:t>Dataverwerking en o</w:t>
      </w:r>
      <w:r w:rsidR="007B3078" w:rsidRPr="008F7829">
        <w:rPr>
          <w:rFonts w:ascii="Calibri Light" w:hAnsi="Calibri Light" w:cs="Calibri Light"/>
        </w:rPr>
        <w:t>utlier-analyse (en schoning) bij open-uitnodigingsmethodes</w:t>
      </w:r>
      <w:r w:rsidRPr="008F7829">
        <w:rPr>
          <w:rFonts w:ascii="Calibri Light" w:hAnsi="Calibri Light" w:cs="Calibri Light"/>
        </w:rPr>
        <w:t xml:space="preserve"> (zie veldwerkmethode: Open uitnodiging via website of app)</w:t>
      </w:r>
    </w:p>
    <w:p w14:paraId="098F65C3" w14:textId="5E564FA1" w:rsidR="001705F9" w:rsidRPr="008F7829" w:rsidRDefault="001705F9" w:rsidP="00A97BBE">
      <w:pPr>
        <w:pStyle w:val="ListParagraph"/>
        <w:numPr>
          <w:ilvl w:val="0"/>
          <w:numId w:val="30"/>
        </w:numPr>
        <w:rPr>
          <w:rFonts w:ascii="Calibri Light" w:hAnsi="Calibri Light" w:cs="Calibri Light"/>
        </w:rPr>
      </w:pPr>
      <w:r w:rsidRPr="008F7829">
        <w:rPr>
          <w:rFonts w:ascii="Calibri Light" w:hAnsi="Calibri Light" w:cs="Calibri Light"/>
        </w:rPr>
        <w:t>Antwoorden op de open vragen moeten eveneens worden geregistreerd (zie Hst 2)</w:t>
      </w:r>
    </w:p>
    <w:p w14:paraId="3039B472" w14:textId="3E854C21" w:rsidR="001705F9" w:rsidRDefault="001705F9" w:rsidP="00A97BBE">
      <w:pPr>
        <w:pStyle w:val="ListParagraph"/>
        <w:numPr>
          <w:ilvl w:val="0"/>
          <w:numId w:val="30"/>
        </w:numPr>
        <w:rPr>
          <w:rFonts w:ascii="Calibri Light" w:hAnsi="Calibri Light" w:cs="Calibri Light"/>
        </w:rPr>
      </w:pPr>
      <w:r w:rsidRPr="008F7829">
        <w:rPr>
          <w:rFonts w:ascii="Calibri Light" w:hAnsi="Calibri Light" w:cs="Calibri Light"/>
        </w:rPr>
        <w:t>Records met een wegingsfactor hoger dan 5 (=&lt;) mogen niet geregistreerd worden (zie Hst 2)</w:t>
      </w:r>
    </w:p>
    <w:p w14:paraId="1B0C5707" w14:textId="77777777" w:rsidR="0036711E" w:rsidRDefault="0036711E" w:rsidP="0036711E">
      <w:pPr>
        <w:rPr>
          <w:rFonts w:ascii="Calibri Light" w:hAnsi="Calibri Light" w:cs="Calibri Light"/>
        </w:rPr>
      </w:pPr>
    </w:p>
    <w:p w14:paraId="1AC670AC" w14:textId="43737984" w:rsidR="0036711E" w:rsidRDefault="0036711E" w:rsidP="0036711E">
      <w:pPr>
        <w:rPr>
          <w:rFonts w:ascii="Calibri Light" w:hAnsi="Calibri Light" w:cs="Calibri Light"/>
        </w:rPr>
      </w:pPr>
      <w:r>
        <w:rPr>
          <w:rFonts w:ascii="Calibri Light" w:hAnsi="Calibri Light" w:cs="Calibri Light"/>
        </w:rPr>
        <w:t xml:space="preserve">Versie 15.0 naar </w:t>
      </w:r>
      <w:r w:rsidRPr="0036711E">
        <w:rPr>
          <w:rFonts w:ascii="Calibri Light" w:hAnsi="Calibri Light" w:cs="Calibri Light"/>
          <w:b/>
        </w:rPr>
        <w:t>16.0</w:t>
      </w:r>
    </w:p>
    <w:p w14:paraId="40098BDA" w14:textId="40EFD942" w:rsidR="0036711E" w:rsidRDefault="0036711E" w:rsidP="0036711E">
      <w:pPr>
        <w:pStyle w:val="ListParagraph"/>
        <w:numPr>
          <w:ilvl w:val="0"/>
          <w:numId w:val="32"/>
        </w:numPr>
        <w:rPr>
          <w:rFonts w:ascii="Calibri Light" w:hAnsi="Calibri Light" w:cs="Calibri Light"/>
        </w:rPr>
      </w:pPr>
      <w:r w:rsidRPr="0036711E">
        <w:rPr>
          <w:rFonts w:ascii="Calibri Light" w:hAnsi="Calibri Light" w:cs="Calibri Light"/>
        </w:rPr>
        <w:t>Onderzoeksresultaten mogen ook in R Statistics worden geregistreerd</w:t>
      </w:r>
    </w:p>
    <w:p w14:paraId="4C6E9609" w14:textId="26713018" w:rsidR="00E67DAE" w:rsidRDefault="00E67DAE" w:rsidP="0036711E">
      <w:pPr>
        <w:pStyle w:val="ListParagraph"/>
        <w:numPr>
          <w:ilvl w:val="0"/>
          <w:numId w:val="32"/>
        </w:numPr>
        <w:rPr>
          <w:rFonts w:ascii="Calibri Light" w:hAnsi="Calibri Light" w:cs="Calibri Light"/>
        </w:rPr>
      </w:pPr>
      <w:r>
        <w:rPr>
          <w:rFonts w:ascii="Calibri Light" w:hAnsi="Calibri Light" w:cs="Calibri Light"/>
        </w:rPr>
        <w:t xml:space="preserve">Evt. optionele vragen in de modelvragenlijst </w:t>
      </w:r>
    </w:p>
    <w:p w14:paraId="5F4ED106" w14:textId="2B816E2A" w:rsidR="00E67DAE" w:rsidRDefault="00E67DAE" w:rsidP="00E67DAE">
      <w:pPr>
        <w:rPr>
          <w:rFonts w:ascii="Calibri Light" w:hAnsi="Calibri Light" w:cs="Calibri Light"/>
        </w:rPr>
      </w:pPr>
    </w:p>
    <w:p w14:paraId="0CA3F5F2" w14:textId="57607777" w:rsidR="00E67DAE" w:rsidRDefault="00E67DAE" w:rsidP="00E67DAE">
      <w:pPr>
        <w:rPr>
          <w:rFonts w:ascii="Calibri Light" w:hAnsi="Calibri Light" w:cs="Calibri Light"/>
        </w:rPr>
      </w:pPr>
      <w:r>
        <w:rPr>
          <w:rFonts w:ascii="Calibri Light" w:hAnsi="Calibri Light" w:cs="Calibri Light"/>
        </w:rPr>
        <w:t xml:space="preserve">Versie 16.0 naar </w:t>
      </w:r>
      <w:r w:rsidRPr="0036711E">
        <w:rPr>
          <w:rFonts w:ascii="Calibri Light" w:hAnsi="Calibri Light" w:cs="Calibri Light"/>
          <w:b/>
        </w:rPr>
        <w:t>1</w:t>
      </w:r>
      <w:r>
        <w:rPr>
          <w:rFonts w:ascii="Calibri Light" w:hAnsi="Calibri Light" w:cs="Calibri Light"/>
          <w:b/>
        </w:rPr>
        <w:t>7</w:t>
      </w:r>
      <w:r w:rsidRPr="0036711E">
        <w:rPr>
          <w:rFonts w:ascii="Calibri Light" w:hAnsi="Calibri Light" w:cs="Calibri Light"/>
          <w:b/>
        </w:rPr>
        <w:t>.0</w:t>
      </w:r>
      <w:r w:rsidR="0011163B">
        <w:rPr>
          <w:rFonts w:ascii="Calibri Light" w:hAnsi="Calibri Light" w:cs="Calibri Light"/>
          <w:b/>
        </w:rPr>
        <w:t xml:space="preserve"> (META-RELEASE)</w:t>
      </w:r>
    </w:p>
    <w:p w14:paraId="04290622" w14:textId="441DCC1A" w:rsidR="00E67DAE" w:rsidRDefault="00E67DAE" w:rsidP="00E67DAE">
      <w:pPr>
        <w:pStyle w:val="ListParagraph"/>
        <w:numPr>
          <w:ilvl w:val="0"/>
          <w:numId w:val="32"/>
        </w:numPr>
        <w:rPr>
          <w:rFonts w:ascii="Calibri Light" w:hAnsi="Calibri Light" w:cs="Calibri Light"/>
        </w:rPr>
      </w:pPr>
      <w:r>
        <w:rPr>
          <w:rFonts w:ascii="Calibri Light" w:hAnsi="Calibri Light" w:cs="Calibri Light"/>
        </w:rPr>
        <w:t xml:space="preserve">Evt. optionele </w:t>
      </w:r>
      <w:r w:rsidR="00030B82">
        <w:rPr>
          <w:rFonts w:ascii="Calibri Light" w:hAnsi="Calibri Light" w:cs="Calibri Light"/>
        </w:rPr>
        <w:t>/ niet-verplichte</w:t>
      </w:r>
      <w:r>
        <w:rPr>
          <w:rFonts w:ascii="Calibri Light" w:hAnsi="Calibri Light" w:cs="Calibri Light"/>
        </w:rPr>
        <w:t xml:space="preserve"> </w:t>
      </w:r>
      <w:r w:rsidR="00030B82">
        <w:rPr>
          <w:rFonts w:ascii="Calibri Light" w:hAnsi="Calibri Light" w:cs="Calibri Light"/>
        </w:rPr>
        <w:t xml:space="preserve">vragen </w:t>
      </w:r>
      <w:r>
        <w:rPr>
          <w:rFonts w:ascii="Calibri Light" w:hAnsi="Calibri Light" w:cs="Calibri Light"/>
        </w:rPr>
        <w:t xml:space="preserve">in de modelvragenlijst </w:t>
      </w:r>
      <w:r w:rsidR="00425998">
        <w:rPr>
          <w:rFonts w:ascii="Calibri Light" w:hAnsi="Calibri Light" w:cs="Calibri Light"/>
        </w:rPr>
        <w:t>zijn gemarkeerd met [OPTIONEEL]</w:t>
      </w:r>
    </w:p>
    <w:p w14:paraId="78990A51" w14:textId="788B7A35" w:rsidR="00425998" w:rsidRDefault="00425998" w:rsidP="00E67DAE">
      <w:pPr>
        <w:pStyle w:val="ListParagraph"/>
        <w:numPr>
          <w:ilvl w:val="0"/>
          <w:numId w:val="32"/>
        </w:numPr>
        <w:rPr>
          <w:rFonts w:ascii="Calibri Light" w:hAnsi="Calibri Light" w:cs="Calibri Light"/>
        </w:rPr>
      </w:pPr>
      <w:r>
        <w:rPr>
          <w:rFonts w:ascii="Calibri Light" w:hAnsi="Calibri Light" w:cs="Calibri Light"/>
        </w:rPr>
        <w:lastRenderedPageBreak/>
        <w:t>Evt. aanvullende vragen in de modelvragenlijst zijn gemarkeerd met [SUGGESTIE]</w:t>
      </w:r>
    </w:p>
    <w:p w14:paraId="4A573EE2" w14:textId="0DB62F44" w:rsidR="001B69D5" w:rsidRDefault="001B69D5" w:rsidP="00E67DAE">
      <w:pPr>
        <w:pStyle w:val="ListParagraph"/>
        <w:numPr>
          <w:ilvl w:val="0"/>
          <w:numId w:val="32"/>
        </w:numPr>
        <w:rPr>
          <w:rFonts w:ascii="Calibri Light" w:hAnsi="Calibri Light" w:cs="Calibri Light"/>
        </w:rPr>
      </w:pPr>
      <w:r>
        <w:rPr>
          <w:rFonts w:ascii="Calibri Light" w:hAnsi="Calibri Light" w:cs="Calibri Light"/>
        </w:rPr>
        <w:t>Categorieen van</w:t>
      </w:r>
      <w:r w:rsidR="00E63667">
        <w:rPr>
          <w:rFonts w:ascii="Calibri Light" w:hAnsi="Calibri Light" w:cs="Calibri Light"/>
        </w:rPr>
        <w:t xml:space="preserve"> de vragen met prefix</w:t>
      </w:r>
      <w:r>
        <w:rPr>
          <w:rFonts w:ascii="Calibri Light" w:hAnsi="Calibri Light" w:cs="Calibri Light"/>
        </w:rPr>
        <w:t xml:space="preserve"> ‘sa’ (aanvullende module ‘Tevredenheid met het leven’) </w:t>
      </w:r>
      <w:r w:rsidR="00E63667">
        <w:rPr>
          <w:rFonts w:ascii="Calibri Light" w:hAnsi="Calibri Light" w:cs="Calibri Light"/>
        </w:rPr>
        <w:t xml:space="preserve">zijn </w:t>
      </w:r>
      <w:r>
        <w:rPr>
          <w:rFonts w:ascii="Calibri Light" w:hAnsi="Calibri Light" w:cs="Calibri Light"/>
        </w:rPr>
        <w:t xml:space="preserve">aangepast in het dataformat </w:t>
      </w:r>
      <w:r w:rsidR="00DB3C83">
        <w:rPr>
          <w:rFonts w:ascii="Calibri Light" w:hAnsi="Calibri Light" w:cs="Calibri Light"/>
        </w:rPr>
        <w:t>conform de huidige indeling in de modelvragenlijst</w:t>
      </w:r>
    </w:p>
    <w:p w14:paraId="19DC3D3D" w14:textId="213FFDDA" w:rsidR="00FC1D62" w:rsidRPr="00DB3C83" w:rsidRDefault="00DB3C83" w:rsidP="00DB3C83">
      <w:pPr>
        <w:pStyle w:val="ListParagraph"/>
        <w:numPr>
          <w:ilvl w:val="0"/>
          <w:numId w:val="32"/>
        </w:numPr>
        <w:rPr>
          <w:rFonts w:ascii="Calibri Light" w:hAnsi="Calibri Light" w:cs="Calibri Light"/>
        </w:rPr>
      </w:pPr>
      <w:r>
        <w:rPr>
          <w:rFonts w:ascii="Calibri Light" w:hAnsi="Calibri Light" w:cs="Calibri Light"/>
        </w:rPr>
        <w:t>In het dataformat zijn de meta-eigenschappen van variabele ‘wijknr’ (</w:t>
      </w:r>
      <w:r w:rsidR="00FC1D62" w:rsidRPr="00DB3C83">
        <w:rPr>
          <w:rFonts w:ascii="Calibri Light" w:hAnsi="Calibri Light" w:cs="Calibri Light"/>
        </w:rPr>
        <w:t>wijknummer</w:t>
      </w:r>
      <w:r>
        <w:rPr>
          <w:rFonts w:ascii="Calibri Light" w:hAnsi="Calibri Light" w:cs="Calibri Light"/>
        </w:rPr>
        <w:t>) gewijzigd van N</w:t>
      </w:r>
      <w:r w:rsidR="00FC1D62" w:rsidRPr="00DB3C83">
        <w:rPr>
          <w:rFonts w:ascii="Calibri Light" w:hAnsi="Calibri Light" w:cs="Calibri Light"/>
        </w:rPr>
        <w:t>UMERIC -&gt; STRING</w:t>
      </w:r>
      <w:r w:rsidR="002B3424" w:rsidRPr="00DB3C83">
        <w:rPr>
          <w:rFonts w:ascii="Calibri Light" w:hAnsi="Calibri Light" w:cs="Calibri Light"/>
        </w:rPr>
        <w:t>12. Hanteer voor het wijknummer het volledige CBD wijknummer</w:t>
      </w:r>
      <w:r>
        <w:rPr>
          <w:rFonts w:ascii="Calibri Light" w:hAnsi="Calibri Light" w:cs="Calibri Light"/>
        </w:rPr>
        <w:t xml:space="preserve">, </w:t>
      </w:r>
      <w:r w:rsidR="002B3424" w:rsidRPr="00DB3C83">
        <w:rPr>
          <w:rFonts w:ascii="Calibri Light" w:hAnsi="Calibri Light" w:cs="Calibri Light"/>
        </w:rPr>
        <w:t>incl</w:t>
      </w:r>
      <w:r>
        <w:rPr>
          <w:rFonts w:ascii="Calibri Light" w:hAnsi="Calibri Light" w:cs="Calibri Light"/>
        </w:rPr>
        <w:t>usief</w:t>
      </w:r>
      <w:r w:rsidR="002B3424" w:rsidRPr="00DB3C83">
        <w:rPr>
          <w:rFonts w:ascii="Calibri Light" w:hAnsi="Calibri Light" w:cs="Calibri Light"/>
        </w:rPr>
        <w:t>. evt. voorloop nullen</w:t>
      </w:r>
    </w:p>
    <w:p w14:paraId="04197472" w14:textId="7905BB06" w:rsidR="002B3424" w:rsidRDefault="002B3424" w:rsidP="002B3424">
      <w:pPr>
        <w:pStyle w:val="ListParagraph"/>
        <w:numPr>
          <w:ilvl w:val="0"/>
          <w:numId w:val="32"/>
        </w:numPr>
        <w:rPr>
          <w:rFonts w:ascii="Calibri Light" w:hAnsi="Calibri Light" w:cs="Calibri Light"/>
        </w:rPr>
      </w:pPr>
      <w:r>
        <w:rPr>
          <w:rFonts w:ascii="Calibri Light" w:hAnsi="Calibri Light" w:cs="Calibri Light"/>
        </w:rPr>
        <w:t>Vraag ch08 komt te vervallen, daarvoor in de plaats komt de uitvraag over de wijk</w:t>
      </w:r>
      <w:r w:rsidR="00DB3C83">
        <w:rPr>
          <w:rFonts w:ascii="Calibri Light" w:hAnsi="Calibri Light" w:cs="Calibri Light"/>
        </w:rPr>
        <w:t xml:space="preserve"> (ch09)</w:t>
      </w:r>
      <w:r>
        <w:rPr>
          <w:rFonts w:ascii="Calibri Light" w:hAnsi="Calibri Light" w:cs="Calibri Light"/>
        </w:rPr>
        <w:t>. Uiteindelijk moet het wijknummer (conform CBS-indeling) worden geregistreerd in de variabele ‘wijknr’ als STRING12</w:t>
      </w:r>
    </w:p>
    <w:p w14:paraId="6BE4D814" w14:textId="59912CBA" w:rsidR="00062F87" w:rsidRDefault="00062F87" w:rsidP="002B3424">
      <w:pPr>
        <w:pStyle w:val="ListParagraph"/>
        <w:numPr>
          <w:ilvl w:val="0"/>
          <w:numId w:val="32"/>
        </w:numPr>
        <w:rPr>
          <w:rFonts w:ascii="Calibri Light" w:hAnsi="Calibri Light" w:cs="Calibri Light"/>
        </w:rPr>
      </w:pPr>
      <w:r>
        <w:rPr>
          <w:rFonts w:ascii="Calibri Light" w:hAnsi="Calibri Light" w:cs="Calibri Light"/>
        </w:rPr>
        <w:t>Vragen dv03, dv04 en dv13 kom</w:t>
      </w:r>
      <w:r w:rsidR="00930A22">
        <w:rPr>
          <w:rFonts w:ascii="Calibri Light" w:hAnsi="Calibri Light" w:cs="Calibri Light"/>
        </w:rPr>
        <w:t>en</w:t>
      </w:r>
      <w:r>
        <w:rPr>
          <w:rFonts w:ascii="Calibri Light" w:hAnsi="Calibri Light" w:cs="Calibri Light"/>
        </w:rPr>
        <w:t xml:space="preserve"> te vervallen</w:t>
      </w:r>
    </w:p>
    <w:p w14:paraId="11D62339" w14:textId="0FCE68D9" w:rsidR="00062F87" w:rsidRDefault="00062F87" w:rsidP="002B3424">
      <w:pPr>
        <w:pStyle w:val="ListParagraph"/>
        <w:numPr>
          <w:ilvl w:val="0"/>
          <w:numId w:val="32"/>
        </w:numPr>
        <w:rPr>
          <w:rFonts w:ascii="Calibri Light" w:hAnsi="Calibri Light" w:cs="Calibri Light"/>
        </w:rPr>
      </w:pPr>
      <w:r>
        <w:rPr>
          <w:rFonts w:ascii="Calibri Light" w:hAnsi="Calibri Light" w:cs="Calibri Light"/>
        </w:rPr>
        <w:t xml:space="preserve">Vragen wl03_3, wl18 </w:t>
      </w:r>
      <w:r w:rsidR="00572443">
        <w:rPr>
          <w:rFonts w:ascii="Calibri Light" w:hAnsi="Calibri Light" w:cs="Calibri Light"/>
        </w:rPr>
        <w:t>(beide uit de module ‘samenredzaamheid Deel A’)</w:t>
      </w:r>
      <w:r w:rsidR="004D7E46">
        <w:rPr>
          <w:rFonts w:ascii="Calibri Light" w:hAnsi="Calibri Light" w:cs="Calibri Light"/>
        </w:rPr>
        <w:t xml:space="preserve">, </w:t>
      </w:r>
      <w:r w:rsidR="00572443">
        <w:rPr>
          <w:rFonts w:ascii="Calibri Light" w:hAnsi="Calibri Light" w:cs="Calibri Light"/>
        </w:rPr>
        <w:t xml:space="preserve">vragenset </w:t>
      </w:r>
      <w:r>
        <w:rPr>
          <w:rFonts w:ascii="Calibri Light" w:hAnsi="Calibri Light" w:cs="Calibri Light"/>
        </w:rPr>
        <w:t>zw19</w:t>
      </w:r>
      <w:r w:rsidR="00572443">
        <w:rPr>
          <w:rFonts w:ascii="Calibri Light" w:hAnsi="Calibri Light" w:cs="Calibri Light"/>
        </w:rPr>
        <w:t xml:space="preserve"> (een van de vragen in de vragenset vervangt vraag zw18 uit de module ‘samenredzaamheid Deel B’)</w:t>
      </w:r>
      <w:r w:rsidR="0011163B">
        <w:rPr>
          <w:rFonts w:ascii="Calibri Light" w:hAnsi="Calibri Light" w:cs="Calibri Light"/>
        </w:rPr>
        <w:t xml:space="preserve"> en zw20 zijn toegevoegd</w:t>
      </w:r>
    </w:p>
    <w:p w14:paraId="5C8D3222" w14:textId="70837715" w:rsidR="00930A22" w:rsidRPr="002B3424" w:rsidRDefault="00930A22" w:rsidP="002B3424">
      <w:pPr>
        <w:pStyle w:val="ListParagraph"/>
        <w:numPr>
          <w:ilvl w:val="0"/>
          <w:numId w:val="32"/>
        </w:numPr>
        <w:rPr>
          <w:rFonts w:ascii="Calibri Light" w:hAnsi="Calibri Light" w:cs="Calibri Light"/>
        </w:rPr>
      </w:pPr>
      <w:r>
        <w:rPr>
          <w:rFonts w:ascii="Calibri Light" w:hAnsi="Calibri Light" w:cs="Calibri Light"/>
        </w:rPr>
        <w:t xml:space="preserve">De labels van </w:t>
      </w:r>
      <w:r w:rsidRPr="00930A22">
        <w:rPr>
          <w:rFonts w:ascii="Calibri Light" w:hAnsi="Calibri Light" w:cs="Calibri Light"/>
        </w:rPr>
        <w:t>zw01_2</w:t>
      </w:r>
      <w:r>
        <w:rPr>
          <w:rFonts w:ascii="Calibri Light" w:hAnsi="Calibri Light" w:cs="Calibri Light"/>
        </w:rPr>
        <w:t xml:space="preserve"> en zw01_4 zijn aangepast</w:t>
      </w:r>
    </w:p>
    <w:p w14:paraId="67C02DC5" w14:textId="677E3E9F" w:rsidR="001222A7" w:rsidRDefault="001222A7" w:rsidP="00E67DAE">
      <w:pPr>
        <w:pStyle w:val="ListParagraph"/>
        <w:numPr>
          <w:ilvl w:val="0"/>
          <w:numId w:val="32"/>
        </w:numPr>
        <w:rPr>
          <w:rFonts w:ascii="Calibri Light" w:hAnsi="Calibri Light" w:cs="Calibri Light"/>
        </w:rPr>
      </w:pPr>
      <w:r>
        <w:rPr>
          <w:rFonts w:ascii="Calibri Light" w:hAnsi="Calibri Light" w:cs="Calibri Light"/>
        </w:rPr>
        <w:t xml:space="preserve">De code van vraag wl11_0 is gewijzigd in wl11 </w:t>
      </w:r>
    </w:p>
    <w:p w14:paraId="713544FB" w14:textId="1B8EAAC1" w:rsidR="00E63667" w:rsidRDefault="00E63667" w:rsidP="00E67DAE">
      <w:pPr>
        <w:pStyle w:val="ListParagraph"/>
        <w:numPr>
          <w:ilvl w:val="0"/>
          <w:numId w:val="32"/>
        </w:numPr>
        <w:rPr>
          <w:rFonts w:ascii="Calibri Light" w:hAnsi="Calibri Light" w:cs="Calibri Light"/>
        </w:rPr>
      </w:pPr>
      <w:r>
        <w:rPr>
          <w:rFonts w:ascii="Calibri Light" w:hAnsi="Calibri Light" w:cs="Calibri Light"/>
        </w:rPr>
        <w:t>Matrixvragen die beginnen met ‘De gemeente’ zijn ingekort. De zinssnede is boven de matrix geplaatst. o.m.</w:t>
      </w:r>
      <w:r w:rsidR="006844B6">
        <w:rPr>
          <w:rFonts w:ascii="Calibri Light" w:hAnsi="Calibri Light" w:cs="Calibri Light"/>
        </w:rPr>
        <w:t xml:space="preserve"> </w:t>
      </w:r>
      <w:r>
        <w:rPr>
          <w:rFonts w:ascii="Calibri Light" w:hAnsi="Calibri Light" w:cs="Calibri Light"/>
        </w:rPr>
        <w:t>wl12, bo02, bo03, bo04</w:t>
      </w:r>
    </w:p>
    <w:p w14:paraId="2B70E000" w14:textId="0F71B64B" w:rsidR="001222A7" w:rsidRDefault="001222A7" w:rsidP="001222A7">
      <w:pPr>
        <w:pStyle w:val="ListParagraph"/>
        <w:numPr>
          <w:ilvl w:val="0"/>
          <w:numId w:val="32"/>
        </w:numPr>
        <w:rPr>
          <w:rFonts w:ascii="Calibri Light" w:hAnsi="Calibri Light" w:cs="Calibri Light"/>
        </w:rPr>
      </w:pPr>
      <w:r w:rsidRPr="008F7829">
        <w:rPr>
          <w:rFonts w:ascii="Calibri Light" w:hAnsi="Calibri Light" w:cs="Calibri Light"/>
        </w:rPr>
        <w:t>Update van het dataformat</w:t>
      </w:r>
      <w:r w:rsidR="00030B82">
        <w:rPr>
          <w:rFonts w:ascii="Calibri Light" w:hAnsi="Calibri Light" w:cs="Calibri Light"/>
        </w:rPr>
        <w:t xml:space="preserve"> (huidige versie : </w:t>
      </w:r>
      <w:r w:rsidR="0078432C">
        <w:rPr>
          <w:rFonts w:ascii="Calibri Light" w:hAnsi="Calibri Light" w:cs="Calibri Light"/>
        </w:rPr>
        <w:t>11</w:t>
      </w:r>
      <w:r w:rsidR="00030B82">
        <w:rPr>
          <w:rFonts w:ascii="Calibri Light" w:hAnsi="Calibri Light" w:cs="Calibri Light"/>
        </w:rPr>
        <w:t>)</w:t>
      </w:r>
    </w:p>
    <w:p w14:paraId="0D768B82" w14:textId="0ADEC9AE" w:rsidR="00FB2122" w:rsidRDefault="00743067" w:rsidP="001222A7">
      <w:pPr>
        <w:pStyle w:val="ListParagraph"/>
        <w:numPr>
          <w:ilvl w:val="0"/>
          <w:numId w:val="32"/>
        </w:numPr>
        <w:rPr>
          <w:rFonts w:ascii="Calibri Light" w:hAnsi="Calibri Light" w:cs="Calibri Light"/>
        </w:rPr>
      </w:pPr>
      <w:r>
        <w:rPr>
          <w:rFonts w:ascii="Calibri Light" w:hAnsi="Calibri Light" w:cs="Calibri Light"/>
        </w:rPr>
        <w:t xml:space="preserve">Update van de modelvragenlijst (huidige versie : </w:t>
      </w:r>
      <w:r w:rsidR="0078432C">
        <w:rPr>
          <w:rFonts w:ascii="Calibri Light" w:hAnsi="Calibri Light" w:cs="Calibri Light"/>
        </w:rPr>
        <w:t>‘2019’</w:t>
      </w:r>
      <w:r>
        <w:rPr>
          <w:rFonts w:ascii="Calibri Light" w:hAnsi="Calibri Light" w:cs="Calibri Light"/>
        </w:rPr>
        <w:t>)</w:t>
      </w:r>
    </w:p>
    <w:p w14:paraId="341FEE8B" w14:textId="15AF1C18" w:rsidR="0078432C" w:rsidRDefault="0078432C" w:rsidP="0078432C">
      <w:pPr>
        <w:pStyle w:val="ListParagraph"/>
        <w:numPr>
          <w:ilvl w:val="0"/>
          <w:numId w:val="32"/>
        </w:numPr>
        <w:rPr>
          <w:rFonts w:ascii="Calibri Light" w:hAnsi="Calibri Light" w:cs="Calibri Light"/>
        </w:rPr>
      </w:pPr>
      <w:r>
        <w:rPr>
          <w:rFonts w:ascii="Calibri Light" w:hAnsi="Calibri Light" w:cs="Calibri Light"/>
        </w:rPr>
        <w:t>Verantwoordelijkheden (paragraaf)</w:t>
      </w:r>
    </w:p>
    <w:p w14:paraId="1FEBCCE3" w14:textId="77777777" w:rsidR="0078432C" w:rsidRDefault="0078432C" w:rsidP="0078432C">
      <w:pPr>
        <w:pStyle w:val="ListParagraph"/>
        <w:ind w:left="720" w:firstLine="0"/>
        <w:rPr>
          <w:rFonts w:ascii="Calibri Light" w:hAnsi="Calibri Light" w:cs="Calibri Light"/>
        </w:rPr>
      </w:pPr>
    </w:p>
    <w:p w14:paraId="627BB6A0" w14:textId="3F1A1076" w:rsidR="007F1AD3" w:rsidRPr="00A90E33" w:rsidRDefault="007F1AD3" w:rsidP="00A90E33">
      <w:pPr>
        <w:rPr>
          <w:rFonts w:ascii="Calibri Light" w:hAnsi="Calibri Light" w:cs="Calibri Light"/>
        </w:rPr>
      </w:pPr>
    </w:p>
    <w:p w14:paraId="6D2B7570" w14:textId="7FDF01DF" w:rsidR="00A90E33" w:rsidRDefault="00A90E33" w:rsidP="00A90E33">
      <w:pPr>
        <w:rPr>
          <w:rFonts w:ascii="Calibri Light" w:hAnsi="Calibri Light" w:cs="Calibri Light"/>
        </w:rPr>
      </w:pPr>
      <w:r>
        <w:rPr>
          <w:rFonts w:ascii="Calibri Light" w:hAnsi="Calibri Light" w:cs="Calibri Light"/>
        </w:rPr>
        <w:t xml:space="preserve">Versie 17.0 naar </w:t>
      </w:r>
      <w:r w:rsidRPr="00A90E33">
        <w:rPr>
          <w:rFonts w:ascii="Calibri Light" w:hAnsi="Calibri Light" w:cs="Calibri Light"/>
          <w:b/>
          <w:bCs/>
        </w:rPr>
        <w:t>1</w:t>
      </w:r>
      <w:r>
        <w:rPr>
          <w:rFonts w:ascii="Calibri Light" w:hAnsi="Calibri Light" w:cs="Calibri Light"/>
          <w:b/>
        </w:rPr>
        <w:t>8</w:t>
      </w:r>
      <w:r w:rsidRPr="0036711E">
        <w:rPr>
          <w:rFonts w:ascii="Calibri Light" w:hAnsi="Calibri Light" w:cs="Calibri Light"/>
          <w:b/>
        </w:rPr>
        <w:t>.0</w:t>
      </w:r>
      <w:r>
        <w:rPr>
          <w:rFonts w:ascii="Calibri Light" w:hAnsi="Calibri Light" w:cs="Calibri Light"/>
          <w:b/>
        </w:rPr>
        <w:t xml:space="preserve"> </w:t>
      </w:r>
    </w:p>
    <w:p w14:paraId="3EFE6EF1" w14:textId="3E5B1B57" w:rsidR="00A90E33" w:rsidRDefault="00A90E33" w:rsidP="00A90E33">
      <w:pPr>
        <w:pStyle w:val="ListParagraph"/>
        <w:numPr>
          <w:ilvl w:val="0"/>
          <w:numId w:val="33"/>
        </w:numPr>
        <w:rPr>
          <w:rFonts w:ascii="Calibri Light" w:hAnsi="Calibri Light" w:cs="Calibri Light"/>
        </w:rPr>
      </w:pPr>
      <w:r>
        <w:rPr>
          <w:rFonts w:ascii="Calibri Light" w:hAnsi="Calibri Light" w:cs="Calibri Light"/>
        </w:rPr>
        <w:t>Nieuw dataformat:</w:t>
      </w:r>
      <w:r w:rsidR="00CC5A1D">
        <w:rPr>
          <w:rFonts w:ascii="Calibri Light" w:hAnsi="Calibri Light" w:cs="Calibri Light"/>
        </w:rPr>
        <w:t xml:space="preserve"> open vragen zijn gedefinieerd in het dataformat als</w:t>
      </w:r>
      <w:r>
        <w:rPr>
          <w:rFonts w:ascii="Calibri Light" w:hAnsi="Calibri Light" w:cs="Calibri Light"/>
        </w:rPr>
        <w:t xml:space="preserve"> </w:t>
      </w:r>
      <w:proofErr w:type="spellStart"/>
      <w:r w:rsidR="00FC6209">
        <w:rPr>
          <w:rFonts w:ascii="Calibri Light" w:hAnsi="Calibri Light" w:cs="Calibri Light"/>
        </w:rPr>
        <w:t>alphanumerieke</w:t>
      </w:r>
      <w:proofErr w:type="spellEnd"/>
      <w:r w:rsidR="00FC6209">
        <w:rPr>
          <w:rFonts w:ascii="Calibri Light" w:hAnsi="Calibri Light" w:cs="Calibri Light"/>
        </w:rPr>
        <w:t xml:space="preserve"> / </w:t>
      </w:r>
      <w:r>
        <w:rPr>
          <w:rFonts w:ascii="Calibri Light" w:hAnsi="Calibri Light" w:cs="Calibri Light"/>
        </w:rPr>
        <w:t>string variabelen met 15.000 posities (</w:t>
      </w:r>
      <w:proofErr w:type="spellStart"/>
      <w:r>
        <w:rPr>
          <w:rFonts w:ascii="Calibri Light" w:hAnsi="Calibri Light" w:cs="Calibri Light"/>
        </w:rPr>
        <w:t>ipv</w:t>
      </w:r>
      <w:proofErr w:type="spellEnd"/>
      <w:r>
        <w:rPr>
          <w:rFonts w:ascii="Calibri Light" w:hAnsi="Calibri Light" w:cs="Calibri Light"/>
        </w:rPr>
        <w:t xml:space="preserve"> 5.000)</w:t>
      </w:r>
      <w:r w:rsidR="00FC6209">
        <w:rPr>
          <w:rFonts w:ascii="Calibri Light" w:hAnsi="Calibri Light" w:cs="Calibri Light"/>
        </w:rPr>
        <w:t xml:space="preserve"> </w:t>
      </w:r>
    </w:p>
    <w:p w14:paraId="6223CC97" w14:textId="725D0D07" w:rsidR="00A90E33" w:rsidRDefault="00A90E33" w:rsidP="00CC5A1D">
      <w:pPr>
        <w:pStyle w:val="ListParagraph"/>
        <w:numPr>
          <w:ilvl w:val="0"/>
          <w:numId w:val="33"/>
        </w:numPr>
        <w:rPr>
          <w:rFonts w:ascii="Calibri Light" w:hAnsi="Calibri Light" w:cs="Calibri Light"/>
        </w:rPr>
      </w:pPr>
      <w:r>
        <w:rPr>
          <w:rFonts w:ascii="Calibri Light" w:hAnsi="Calibri Light" w:cs="Calibri Light"/>
        </w:rPr>
        <w:t>R</w:t>
      </w:r>
      <w:r w:rsidR="00FC6209">
        <w:rPr>
          <w:rFonts w:ascii="Calibri Light" w:hAnsi="Calibri Light" w:cs="Calibri Light"/>
        </w:rPr>
        <w:t>-</w:t>
      </w:r>
      <w:proofErr w:type="spellStart"/>
      <w:r>
        <w:rPr>
          <w:rFonts w:ascii="Calibri Light" w:hAnsi="Calibri Light" w:cs="Calibri Light"/>
        </w:rPr>
        <w:t>Statistics</w:t>
      </w:r>
      <w:proofErr w:type="spellEnd"/>
      <w:r>
        <w:rPr>
          <w:rFonts w:ascii="Calibri Light" w:hAnsi="Calibri Light" w:cs="Calibri Light"/>
        </w:rPr>
        <w:t xml:space="preserve"> </w:t>
      </w:r>
      <w:r w:rsidR="00903C71">
        <w:rPr>
          <w:rFonts w:ascii="Calibri Light" w:hAnsi="Calibri Light" w:cs="Calibri Light"/>
        </w:rPr>
        <w:t xml:space="preserve">versie van het </w:t>
      </w:r>
      <w:r>
        <w:rPr>
          <w:rFonts w:ascii="Calibri Light" w:hAnsi="Calibri Light" w:cs="Calibri Light"/>
        </w:rPr>
        <w:t>data format beschikbaar</w:t>
      </w:r>
      <w:r w:rsidR="00FC6209" w:rsidRPr="00CC5A1D">
        <w:rPr>
          <w:rFonts w:ascii="Calibri Light" w:hAnsi="Calibri Light" w:cs="Calibri Light"/>
        </w:rPr>
        <w:t xml:space="preserve"> </w:t>
      </w:r>
    </w:p>
    <w:p w14:paraId="1E3F0E08" w14:textId="76C9AC7E" w:rsidR="007D6014" w:rsidRPr="00CC5A1D" w:rsidRDefault="007D6014" w:rsidP="00CC5A1D">
      <w:pPr>
        <w:pStyle w:val="ListParagraph"/>
        <w:numPr>
          <w:ilvl w:val="0"/>
          <w:numId w:val="33"/>
        </w:numPr>
        <w:rPr>
          <w:rFonts w:ascii="Calibri Light" w:hAnsi="Calibri Light" w:cs="Calibri Light"/>
        </w:rPr>
      </w:pPr>
      <w:r>
        <w:rPr>
          <w:rFonts w:ascii="Calibri Light" w:hAnsi="Calibri Light" w:cs="Calibri Light"/>
        </w:rPr>
        <w:t>Rapporteren van open antwoorden (</w:t>
      </w:r>
      <w:r w:rsidR="00825A03">
        <w:rPr>
          <w:rFonts w:ascii="Calibri Light" w:hAnsi="Calibri Light" w:cs="Calibri Light"/>
        </w:rPr>
        <w:t>‘</w:t>
      </w:r>
      <w:r>
        <w:rPr>
          <w:rFonts w:ascii="Calibri Light" w:hAnsi="Calibri Light" w:cs="Calibri Light"/>
        </w:rPr>
        <w:t>Privacy en eth</w:t>
      </w:r>
      <w:r w:rsidR="00825A03">
        <w:rPr>
          <w:rFonts w:ascii="Calibri Light" w:hAnsi="Calibri Light" w:cs="Calibri Light"/>
        </w:rPr>
        <w:t>ische aspecten’</w:t>
      </w:r>
      <w:r>
        <w:rPr>
          <w:rFonts w:ascii="Calibri Light" w:hAnsi="Calibri Light" w:cs="Calibri Light"/>
        </w:rPr>
        <w:t xml:space="preserve"> par. 1.5) </w:t>
      </w:r>
    </w:p>
    <w:p w14:paraId="5C13578A" w14:textId="3D27C659" w:rsidR="00CC5A1D" w:rsidRDefault="00CC5A1D" w:rsidP="00A90E33">
      <w:pPr>
        <w:pStyle w:val="ListParagraph"/>
        <w:numPr>
          <w:ilvl w:val="0"/>
          <w:numId w:val="33"/>
        </w:numPr>
        <w:rPr>
          <w:rFonts w:ascii="Calibri Light" w:hAnsi="Calibri Light" w:cs="Calibri Light"/>
        </w:rPr>
      </w:pPr>
      <w:r>
        <w:rPr>
          <w:rFonts w:ascii="Calibri Light" w:hAnsi="Calibri Light" w:cs="Calibri Light"/>
        </w:rPr>
        <w:t>Methode van afname &gt; inwonerpanel (par. 1.6): themavelden mogen afzonderlijk worden voorgelegd</w:t>
      </w:r>
    </w:p>
    <w:p w14:paraId="39F10632" w14:textId="765F2740" w:rsidR="00903C71" w:rsidRPr="00A90E33" w:rsidRDefault="00903C71" w:rsidP="00A90E33">
      <w:pPr>
        <w:pStyle w:val="ListParagraph"/>
        <w:numPr>
          <w:ilvl w:val="0"/>
          <w:numId w:val="33"/>
        </w:numPr>
        <w:rPr>
          <w:rFonts w:ascii="Calibri Light" w:hAnsi="Calibri Light" w:cs="Calibri Light"/>
        </w:rPr>
      </w:pPr>
      <w:r>
        <w:rPr>
          <w:rFonts w:ascii="Calibri Light" w:hAnsi="Calibri Light" w:cs="Calibri Light"/>
        </w:rPr>
        <w:t xml:space="preserve">Alle documenten en benodigdheden staan op GitHub: </w:t>
      </w:r>
      <w:hyperlink r:id="rId35" w:history="1">
        <w:r w:rsidRPr="0057412E">
          <w:rPr>
            <w:rStyle w:val="Hyperlink"/>
            <w:rFonts w:ascii="Calibri Light" w:hAnsi="Calibri Light" w:cs="Calibri Light"/>
          </w:rPr>
          <w:t>github.com/VNG-Realisatie/Burgerpeiling</w:t>
        </w:r>
      </w:hyperlink>
    </w:p>
    <w:p w14:paraId="25D9ECA0" w14:textId="77777777" w:rsidR="00A90E33" w:rsidRPr="00E67DAE" w:rsidRDefault="00A90E33" w:rsidP="00E67DAE">
      <w:pPr>
        <w:rPr>
          <w:rFonts w:ascii="Calibri Light" w:hAnsi="Calibri Light" w:cs="Calibri Light"/>
        </w:rPr>
      </w:pPr>
    </w:p>
    <w:p w14:paraId="35C7CF6E" w14:textId="03032FD8" w:rsidR="0036711E" w:rsidRDefault="0036711E" w:rsidP="0036711E">
      <w:pPr>
        <w:pStyle w:val="ListParagraph"/>
        <w:ind w:left="720" w:firstLine="0"/>
        <w:rPr>
          <w:rFonts w:ascii="Calibri Light" w:hAnsi="Calibri Light" w:cs="Calibri Light"/>
        </w:rPr>
      </w:pPr>
    </w:p>
    <w:p w14:paraId="109E7E57" w14:textId="77777777" w:rsidR="00643F44" w:rsidRPr="008F7829" w:rsidRDefault="00643F44" w:rsidP="00643F44">
      <w:pPr>
        <w:rPr>
          <w:rFonts w:ascii="Calibri Light" w:hAnsi="Calibri Light" w:cs="Calibri Light"/>
        </w:rPr>
      </w:pPr>
    </w:p>
    <w:p w14:paraId="5355B96A" w14:textId="77777777" w:rsidR="00A97BBE" w:rsidRPr="008F7829" w:rsidRDefault="00A97BBE" w:rsidP="00A97BBE">
      <w:pPr>
        <w:rPr>
          <w:rFonts w:ascii="Calibri Light" w:hAnsi="Calibri Light" w:cs="Calibri Light"/>
        </w:rPr>
      </w:pPr>
    </w:p>
    <w:p w14:paraId="012D386C" w14:textId="5F3C8838" w:rsidR="002B0A2E" w:rsidRPr="008F7829" w:rsidRDefault="002B0A2E" w:rsidP="00274840">
      <w:pPr>
        <w:rPr>
          <w:rFonts w:ascii="Calibri Light" w:hAnsi="Calibri Light" w:cs="Calibri Light"/>
        </w:rPr>
      </w:pPr>
      <w:r w:rsidRPr="008F7829">
        <w:rPr>
          <w:rFonts w:ascii="Calibri Light" w:hAnsi="Calibri Light" w:cs="Calibri Light"/>
        </w:rPr>
        <w:br w:type="page"/>
      </w:r>
    </w:p>
    <w:p w14:paraId="3EDA3AC9" w14:textId="5DF201ED" w:rsidR="002B0A2E" w:rsidRPr="008F7829" w:rsidRDefault="002B0A2E" w:rsidP="00C27B02">
      <w:pPr>
        <w:pStyle w:val="Heading1"/>
        <w:numPr>
          <w:ilvl w:val="0"/>
          <w:numId w:val="13"/>
        </w:numPr>
        <w:rPr>
          <w:rFonts w:ascii="Calibri Light" w:hAnsi="Calibri Light" w:cs="Calibri Light"/>
        </w:rPr>
      </w:pPr>
      <w:bookmarkStart w:id="90" w:name="__RefHeading___Toc3033_2581072851"/>
      <w:bookmarkStart w:id="91" w:name="_Toc456184674"/>
      <w:bookmarkStart w:id="92" w:name="_Toc517433846"/>
      <w:bookmarkEnd w:id="90"/>
      <w:bookmarkEnd w:id="91"/>
      <w:r w:rsidRPr="008F7829">
        <w:rPr>
          <w:rFonts w:ascii="Calibri Light" w:hAnsi="Calibri Light" w:cs="Calibri Light"/>
        </w:rPr>
        <w:lastRenderedPageBreak/>
        <w:t>Bijlage I Uitnodigingsbrief</w:t>
      </w:r>
      <w:bookmarkEnd w:id="92"/>
    </w:p>
    <w:p w14:paraId="550E09A9" w14:textId="77777777" w:rsidR="002B0A2E" w:rsidRPr="008F7829" w:rsidRDefault="002B0A2E" w:rsidP="00C27B02">
      <w:pPr>
        <w:rPr>
          <w:rFonts w:ascii="Calibri Light" w:hAnsi="Calibri Light" w:cs="Calibri Light"/>
        </w:rPr>
      </w:pPr>
    </w:p>
    <w:p w14:paraId="16957921" w14:textId="77777777" w:rsidR="002B0A2E" w:rsidRPr="008F7829" w:rsidRDefault="002B0A2E" w:rsidP="00C27B02">
      <w:pPr>
        <w:rPr>
          <w:rFonts w:ascii="Calibri Light" w:hAnsi="Calibri Light" w:cs="Calibri Light"/>
        </w:rPr>
      </w:pPr>
    </w:p>
    <w:p w14:paraId="7F54AD91" w14:textId="77777777" w:rsidR="002B0A2E" w:rsidRPr="008F7829" w:rsidRDefault="002B0A2E" w:rsidP="00C27B02">
      <w:pPr>
        <w:rPr>
          <w:rFonts w:ascii="Calibri Light" w:hAnsi="Calibri Light" w:cs="Calibri Light"/>
        </w:rPr>
      </w:pPr>
      <w:r w:rsidRPr="008F7829">
        <w:rPr>
          <w:rFonts w:ascii="Calibri Light" w:hAnsi="Calibri Light" w:cs="Calibri Light"/>
          <w:u w:val="single"/>
        </w:rPr>
        <w:t>Betreft:</w:t>
      </w:r>
      <w:r w:rsidRPr="008F7829">
        <w:rPr>
          <w:rFonts w:ascii="Calibri Light" w:hAnsi="Calibri Light" w:cs="Calibri Light"/>
        </w:rPr>
        <w:t xml:space="preserve"> Uitnodiging deelname Burgerpeiling ‘Waar staat &lt;GEMEENTE&gt;’?</w:t>
      </w:r>
    </w:p>
    <w:p w14:paraId="6E9397EC" w14:textId="77777777" w:rsidR="002B0A2E" w:rsidRPr="008F7829" w:rsidRDefault="002B0A2E" w:rsidP="00C27B02">
      <w:pPr>
        <w:rPr>
          <w:rFonts w:ascii="Calibri Light" w:hAnsi="Calibri Light" w:cs="Calibri Light"/>
        </w:rPr>
      </w:pPr>
    </w:p>
    <w:p w14:paraId="2F382981" w14:textId="77777777" w:rsidR="002B0A2E" w:rsidRPr="008F7829" w:rsidRDefault="002B0A2E" w:rsidP="00C27B02">
      <w:pPr>
        <w:rPr>
          <w:rFonts w:ascii="Calibri Light" w:hAnsi="Calibri Light" w:cs="Calibri Light"/>
        </w:rPr>
      </w:pPr>
    </w:p>
    <w:p w14:paraId="189CFB9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Geachte &lt;heer&gt; &lt;mevrouw&gt; &lt;NAAM&gt;, </w:t>
      </w:r>
    </w:p>
    <w:p w14:paraId="596C1BB4" w14:textId="77777777" w:rsidR="002B0A2E" w:rsidRPr="008F7829" w:rsidRDefault="002B0A2E" w:rsidP="00C27B02">
      <w:pPr>
        <w:rPr>
          <w:rFonts w:ascii="Calibri Light" w:hAnsi="Calibri Light" w:cs="Calibri Light"/>
        </w:rPr>
      </w:pPr>
    </w:p>
    <w:p w14:paraId="236FB86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Wat vindt u van de voorzieningen in uw buurt? Voelt u zich thuis in uw buurt? Maakt de gemeente u voldoende deelgenoot van plannen? </w:t>
      </w:r>
    </w:p>
    <w:p w14:paraId="10025CD4" w14:textId="77777777" w:rsidR="002B0A2E" w:rsidRPr="008F7829" w:rsidRDefault="002B0A2E" w:rsidP="00C27B02">
      <w:pPr>
        <w:rPr>
          <w:rFonts w:ascii="Calibri Light" w:hAnsi="Calibri Light" w:cs="Calibri Light"/>
        </w:rPr>
      </w:pPr>
    </w:p>
    <w:p w14:paraId="45AFEBD6" w14:textId="77777777" w:rsidR="002B0A2E" w:rsidRPr="008F7829" w:rsidRDefault="002B0A2E" w:rsidP="00C27B02">
      <w:pPr>
        <w:rPr>
          <w:rFonts w:ascii="Calibri Light" w:hAnsi="Calibri Light" w:cs="Calibri Light"/>
        </w:rPr>
      </w:pPr>
      <w:r w:rsidRPr="008F7829">
        <w:rPr>
          <w:rFonts w:ascii="Calibri Light" w:hAnsi="Calibri Light" w:cs="Calibri Light"/>
        </w:rPr>
        <w:t>Vanuit de gemeente willen graag weten hoe u denkt over uw buurt en de gemeente. Daarom voert de gemeente een Burgerpeiling uit.</w:t>
      </w:r>
    </w:p>
    <w:p w14:paraId="08F73AC6" w14:textId="77777777" w:rsidR="002B0A2E" w:rsidRPr="008F7829" w:rsidRDefault="002B0A2E" w:rsidP="00C27B02">
      <w:pPr>
        <w:rPr>
          <w:rFonts w:ascii="Calibri Light" w:hAnsi="Calibri Light" w:cs="Calibri Light"/>
        </w:rPr>
      </w:pPr>
    </w:p>
    <w:p w14:paraId="0F968317" w14:textId="77777777" w:rsidR="002B0A2E" w:rsidRPr="008F7829" w:rsidRDefault="002B0A2E" w:rsidP="00C27B02">
      <w:pPr>
        <w:rPr>
          <w:rFonts w:ascii="Calibri Light" w:hAnsi="Calibri Light" w:cs="Calibri Light"/>
          <w:b/>
        </w:rPr>
      </w:pPr>
      <w:r w:rsidRPr="008F7829">
        <w:rPr>
          <w:rFonts w:ascii="Calibri Light" w:hAnsi="Calibri Light" w:cs="Calibri Light"/>
          <w:b/>
        </w:rPr>
        <w:t>Uw mening helpt ons</w:t>
      </w:r>
    </w:p>
    <w:p w14:paraId="1C2FD5EF"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is een onderzoek naar uw ervaringen met de buurt waarin u woont, uw leefsituatie en over uw ervaringen met de gemeente. Het is voor ons belangrijk te weten wat er in uw buurt leeft, en welke uitdagingen u ervaart om deel te nemen aan het buurtleven en bij het aantrekkelijker maken van de buurt. Door dit onderzoek hopen wij -samen met u- de zorg voor uw buurt en de ondersteuning vanuit de gemeente verder te verbeteren.</w:t>
      </w:r>
    </w:p>
    <w:p w14:paraId="722EFDB9" w14:textId="77777777" w:rsidR="002B0A2E" w:rsidRPr="008F7829" w:rsidRDefault="002B0A2E" w:rsidP="00C27B02">
      <w:pPr>
        <w:rPr>
          <w:rFonts w:ascii="Calibri Light" w:hAnsi="Calibri Light" w:cs="Calibri Light"/>
        </w:rPr>
      </w:pPr>
    </w:p>
    <w:p w14:paraId="0FC8A27D" w14:textId="77777777" w:rsidR="002B0A2E" w:rsidRPr="008F7829" w:rsidRDefault="002B0A2E" w:rsidP="00C27B02">
      <w:pPr>
        <w:rPr>
          <w:rFonts w:ascii="Calibri Light" w:hAnsi="Calibri Light" w:cs="Calibri Light"/>
          <w:b/>
        </w:rPr>
      </w:pPr>
      <w:r w:rsidRPr="008F7829">
        <w:rPr>
          <w:rFonts w:ascii="Calibri Light" w:hAnsi="Calibri Light" w:cs="Calibri Light"/>
          <w:b/>
        </w:rPr>
        <w:t>Wat levert het op?</w:t>
      </w:r>
    </w:p>
    <w:p w14:paraId="1F0E47B0"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is een veel gebruikte vragenlijst in gemeenten en levert betrouwbare en vergelijkbare inzichten op waarmee wij als gemeente de omstandigheden en behoeften van buurten kunnen inventariseren. Het stelt ons in staat om weloverwogen prioriteiten te stellen en met inwoners in gesprek te gaan over verbeteracties en de samenwerVNG Realisatie met buurtbewoners en organisaties daarin.</w:t>
      </w:r>
    </w:p>
    <w:p w14:paraId="01E10036" w14:textId="77777777" w:rsidR="002B0A2E" w:rsidRPr="008F7829" w:rsidRDefault="002B0A2E" w:rsidP="00C27B02">
      <w:pPr>
        <w:rPr>
          <w:rFonts w:ascii="Calibri Light" w:hAnsi="Calibri Light" w:cs="Calibri Light"/>
        </w:rPr>
      </w:pPr>
    </w:p>
    <w:p w14:paraId="2FD1BFDB" w14:textId="77777777" w:rsidR="002B0A2E" w:rsidRPr="008F7829" w:rsidRDefault="002B0A2E" w:rsidP="00C27B02">
      <w:pPr>
        <w:rPr>
          <w:rFonts w:ascii="Calibri Light" w:hAnsi="Calibri Light" w:cs="Calibri Light"/>
          <w:b/>
        </w:rPr>
      </w:pPr>
      <w:r w:rsidRPr="008F7829">
        <w:rPr>
          <w:rFonts w:ascii="Calibri Light" w:hAnsi="Calibri Light" w:cs="Calibri Light"/>
          <w:b/>
        </w:rPr>
        <w:t>Waarom juist u?</w:t>
      </w:r>
    </w:p>
    <w:p w14:paraId="1CB9FCC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Het zou fijn zijn als u mee doet aan dit onderzoek. Uw naam en adres zijn door onafhankelijk onderzoeks&lt;-/advies&gt;bureau &lt;NAAM BUREAU&gt; willekeurig geselecteerd uit het gemeentelijk bevolVNG Realisatiesbestand. U bent één van de &lt;OMVANG BRUTO STEEKPROEF&gt; inwoners die dit verzoek ontvangt. U beslist natuurlijk zelf of u meedoet aan het onderzoek. Deelname is vrijwillig en volledig vrijblijvend. </w:t>
      </w:r>
    </w:p>
    <w:p w14:paraId="2623C61F" w14:textId="77777777" w:rsidR="002B0A2E" w:rsidRPr="008F7829" w:rsidRDefault="002B0A2E" w:rsidP="00C27B02">
      <w:pPr>
        <w:rPr>
          <w:rFonts w:ascii="Calibri Light" w:hAnsi="Calibri Light" w:cs="Calibri Light"/>
        </w:rPr>
      </w:pPr>
    </w:p>
    <w:p w14:paraId="45746CF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Uw antwoorden worden niet gekoppeld aan uw naam en adres. Zij worden strikt vertrouwelijk behandeld en anoniem gerapporteerd conform de regels van de Gedragscode voor onderzoek en statistiek. </w:t>
      </w:r>
    </w:p>
    <w:p w14:paraId="1E849061" w14:textId="77777777" w:rsidR="002B0A2E" w:rsidRPr="008F7829" w:rsidRDefault="002B0A2E" w:rsidP="00C27B02">
      <w:pPr>
        <w:rPr>
          <w:rFonts w:ascii="Calibri Light" w:hAnsi="Calibri Light" w:cs="Calibri Light"/>
        </w:rPr>
      </w:pPr>
    </w:p>
    <w:p w14:paraId="5EA39481" w14:textId="77777777" w:rsidR="002B0A2E" w:rsidRPr="008F7829" w:rsidRDefault="002B0A2E" w:rsidP="00C27B02">
      <w:pPr>
        <w:rPr>
          <w:rFonts w:ascii="Calibri Light" w:hAnsi="Calibri Light" w:cs="Calibri Light"/>
          <w:b/>
        </w:rPr>
      </w:pPr>
      <w:r w:rsidRPr="008F7829">
        <w:rPr>
          <w:rFonts w:ascii="Calibri Light" w:hAnsi="Calibri Light" w:cs="Calibri Light"/>
          <w:b/>
        </w:rPr>
        <w:t>Zo doet u mee</w:t>
      </w:r>
    </w:p>
    <w:p w14:paraId="44850CB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U start het onderzoek door naar onderstaande website te gaan en het wachtwoord uit deze brief in te vullen. Heeft u geen toegang tot internet, maar wil u wel meedoen aan het onderzoek? Dan kunt u telefonisch contact opnemen met de gemeente voor het toezenden van een vragenlijst per post. </w:t>
      </w:r>
    </w:p>
    <w:p w14:paraId="3F452830" w14:textId="77777777" w:rsidR="002B0A2E" w:rsidRPr="008F7829" w:rsidRDefault="002B0A2E" w:rsidP="00C27B02">
      <w:pPr>
        <w:rPr>
          <w:rFonts w:ascii="Calibri Light" w:hAnsi="Calibri Light" w:cs="Calibri Light"/>
        </w:rPr>
      </w:pPr>
      <w:r w:rsidRPr="008F7829">
        <w:rPr>
          <w:rFonts w:ascii="Calibri Light" w:hAnsi="Calibri Light" w:cs="Calibri Light"/>
        </w:rPr>
        <w:t>&lt;URL VRAGENLIJST&gt;</w:t>
      </w:r>
    </w:p>
    <w:p w14:paraId="5B238843" w14:textId="77777777" w:rsidR="002B0A2E" w:rsidRPr="008F7829" w:rsidRDefault="002B0A2E" w:rsidP="00C27B02">
      <w:pPr>
        <w:rPr>
          <w:rFonts w:ascii="Calibri Light" w:hAnsi="Calibri Light" w:cs="Calibri Light"/>
        </w:rPr>
      </w:pPr>
      <w:r w:rsidRPr="008F7829">
        <w:rPr>
          <w:rFonts w:ascii="Calibri Light" w:hAnsi="Calibri Light" w:cs="Calibri Light"/>
        </w:rPr>
        <w:t>&lt;WACHTWOORD&gt;</w:t>
      </w:r>
    </w:p>
    <w:p w14:paraId="7D2F4F79" w14:textId="77777777" w:rsidR="002B0A2E" w:rsidRPr="008F7829" w:rsidRDefault="002B0A2E" w:rsidP="00C27B02">
      <w:pPr>
        <w:rPr>
          <w:rFonts w:ascii="Calibri Light" w:hAnsi="Calibri Light" w:cs="Calibri Light"/>
        </w:rPr>
      </w:pPr>
      <w:r w:rsidRPr="008F7829">
        <w:rPr>
          <w:rFonts w:ascii="Calibri Light" w:hAnsi="Calibri Light" w:cs="Calibri Light"/>
        </w:rPr>
        <w:t>Het invullen van de vragenlijst kost u ongeveer 15 minuten.</w:t>
      </w:r>
    </w:p>
    <w:p w14:paraId="1B08CCB2" w14:textId="77777777" w:rsidR="002B0A2E" w:rsidRPr="008F7829" w:rsidRDefault="002B0A2E" w:rsidP="00C27B02">
      <w:pPr>
        <w:rPr>
          <w:rFonts w:ascii="Calibri Light" w:hAnsi="Calibri Light" w:cs="Calibri Light"/>
        </w:rPr>
      </w:pPr>
    </w:p>
    <w:p w14:paraId="3BA18655" w14:textId="77777777" w:rsidR="002B0A2E" w:rsidRPr="008F7829" w:rsidRDefault="002B0A2E" w:rsidP="00C27B02">
      <w:pPr>
        <w:rPr>
          <w:rFonts w:ascii="Calibri Light" w:hAnsi="Calibri Light" w:cs="Calibri Light"/>
          <w:b/>
        </w:rPr>
      </w:pPr>
      <w:r w:rsidRPr="008F7829">
        <w:rPr>
          <w:rFonts w:ascii="Calibri Light" w:hAnsi="Calibri Light" w:cs="Calibri Light"/>
          <w:b/>
        </w:rPr>
        <w:t>De resultaten</w:t>
      </w:r>
    </w:p>
    <w:p w14:paraId="3EAB312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Medio &lt;MAAND&gt; komen de resultaten van de Burgerpeiling beschikbaar. Wij zullen erover berichten in het &lt;BLAD&gt; en op de gemeentelijke website. U kunt de resultaten dan ook bekijken op de website Waarstaatjegemeente.nl. </w:t>
      </w:r>
    </w:p>
    <w:p w14:paraId="4889DA45" w14:textId="77777777" w:rsidR="002B0A2E" w:rsidRPr="008F7829" w:rsidRDefault="002B0A2E" w:rsidP="00C27B02">
      <w:pPr>
        <w:rPr>
          <w:rFonts w:ascii="Calibri Light" w:hAnsi="Calibri Light" w:cs="Calibri Light"/>
        </w:rPr>
      </w:pPr>
    </w:p>
    <w:p w14:paraId="6B8763E1"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Wilt u verder nog iets weten? </w:t>
      </w:r>
    </w:p>
    <w:p w14:paraId="440F8E46" w14:textId="77777777" w:rsidR="002B0A2E" w:rsidRPr="008F7829" w:rsidRDefault="002B0A2E" w:rsidP="00C27B02">
      <w:pPr>
        <w:rPr>
          <w:rFonts w:ascii="Calibri Light" w:hAnsi="Calibri Light" w:cs="Calibri Light"/>
        </w:rPr>
      </w:pPr>
      <w:r w:rsidRPr="008F7829">
        <w:rPr>
          <w:rFonts w:ascii="Calibri Light" w:hAnsi="Calibri Light" w:cs="Calibri Light"/>
        </w:rPr>
        <w:t>Als u vragen heeft over het onderzoek dan kunt u contact opnemen met ons via &lt;TELEFOON&gt;</w:t>
      </w:r>
    </w:p>
    <w:p w14:paraId="23D1DDB0" w14:textId="77777777" w:rsidR="002B0A2E" w:rsidRPr="008F7829" w:rsidRDefault="002B0A2E" w:rsidP="00C27B02">
      <w:pPr>
        <w:rPr>
          <w:rFonts w:ascii="Calibri Light" w:hAnsi="Calibri Light" w:cs="Calibri Light"/>
        </w:rPr>
      </w:pPr>
    </w:p>
    <w:p w14:paraId="45325CA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We zijn benieuwd naar uw mening, dus wij hopen van harte dat u meedoet aan dit onderzoek. </w:t>
      </w:r>
    </w:p>
    <w:p w14:paraId="3818BFCB" w14:textId="77777777" w:rsidR="002B0A2E" w:rsidRPr="008F7829" w:rsidRDefault="002B0A2E" w:rsidP="00C27B02">
      <w:pPr>
        <w:rPr>
          <w:rFonts w:ascii="Calibri Light" w:hAnsi="Calibri Light" w:cs="Calibri Light"/>
        </w:rPr>
      </w:pPr>
    </w:p>
    <w:p w14:paraId="28829BC6"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Namens de gemeente &lt;GEMEENTE&gt; </w:t>
      </w:r>
    </w:p>
    <w:p w14:paraId="359ECA48" w14:textId="77777777" w:rsidR="002B0A2E" w:rsidRPr="008F7829" w:rsidRDefault="002B0A2E" w:rsidP="00C27B02">
      <w:pPr>
        <w:rPr>
          <w:rFonts w:ascii="Calibri Light" w:hAnsi="Calibri Light" w:cs="Calibri Light"/>
        </w:rPr>
      </w:pPr>
    </w:p>
    <w:p w14:paraId="27C2ED58" w14:textId="77777777" w:rsidR="002B0A2E" w:rsidRPr="008F7829" w:rsidRDefault="002B0A2E" w:rsidP="00C27B02">
      <w:pPr>
        <w:rPr>
          <w:rFonts w:ascii="Calibri Light" w:hAnsi="Calibri Light" w:cs="Calibri Light"/>
        </w:rPr>
      </w:pPr>
      <w:r w:rsidRPr="008F7829">
        <w:rPr>
          <w:rFonts w:ascii="Calibri Light" w:hAnsi="Calibri Light" w:cs="Calibri Light"/>
        </w:rPr>
        <w:t>&lt;Burgermeester&gt; / &lt;Wethouder&gt;  &lt;NAAM&gt;</w:t>
      </w:r>
    </w:p>
    <w:p w14:paraId="4C44659B" w14:textId="77777777" w:rsidR="0047207A" w:rsidRPr="008F7829" w:rsidRDefault="0047207A" w:rsidP="00C27B02">
      <w:pPr>
        <w:rPr>
          <w:rFonts w:ascii="Calibri Light" w:hAnsi="Calibri Light" w:cs="Calibri Light"/>
        </w:rPr>
      </w:pPr>
      <w:bookmarkStart w:id="93" w:name="__RefHeading___Toc3035_2581072851"/>
      <w:bookmarkStart w:id="94" w:name="_Toc456184675"/>
      <w:bookmarkEnd w:id="93"/>
      <w:bookmarkEnd w:id="94"/>
      <w:r w:rsidRPr="008F7829">
        <w:rPr>
          <w:rFonts w:ascii="Calibri Light" w:hAnsi="Calibri Light" w:cs="Calibri Light"/>
        </w:rPr>
        <w:br w:type="page"/>
      </w:r>
    </w:p>
    <w:p w14:paraId="7C1823DA" w14:textId="0E500A22" w:rsidR="002B0A2E" w:rsidRPr="008F7829" w:rsidRDefault="002B0A2E" w:rsidP="00C27B02">
      <w:pPr>
        <w:pStyle w:val="Heading1"/>
        <w:numPr>
          <w:ilvl w:val="0"/>
          <w:numId w:val="13"/>
        </w:numPr>
        <w:rPr>
          <w:rFonts w:ascii="Calibri Light" w:hAnsi="Calibri Light" w:cs="Calibri Light"/>
        </w:rPr>
      </w:pPr>
      <w:bookmarkStart w:id="95" w:name="_Toc517433847"/>
      <w:r w:rsidRPr="008F7829">
        <w:rPr>
          <w:rFonts w:ascii="Calibri Light" w:hAnsi="Calibri Light" w:cs="Calibri Light"/>
        </w:rPr>
        <w:lastRenderedPageBreak/>
        <w:t>Bijlage II Prioriteitenmatrices</w:t>
      </w:r>
      <w:bookmarkEnd w:id="95"/>
    </w:p>
    <w:p w14:paraId="45246F0F" w14:textId="77777777" w:rsidR="002B0A2E" w:rsidRPr="008F7829" w:rsidRDefault="002B0A2E" w:rsidP="00C27B02">
      <w:pPr>
        <w:rPr>
          <w:rFonts w:ascii="Calibri Light" w:hAnsi="Calibri Light" w:cs="Calibri Light"/>
        </w:rPr>
      </w:pPr>
    </w:p>
    <w:p w14:paraId="21C57EDF" w14:textId="77777777" w:rsidR="002B0A2E" w:rsidRPr="008F7829" w:rsidRDefault="002B0A2E" w:rsidP="00C27B02">
      <w:pPr>
        <w:rPr>
          <w:rFonts w:ascii="Calibri Light" w:hAnsi="Calibri Light" w:cs="Calibri Light"/>
        </w:rPr>
      </w:pPr>
    </w:p>
    <w:p w14:paraId="268DDB55" w14:textId="77777777" w:rsidR="002B0A2E" w:rsidRPr="008F7829" w:rsidRDefault="002B0A2E" w:rsidP="00C27B02">
      <w:pPr>
        <w:rPr>
          <w:rFonts w:ascii="Calibri Light" w:hAnsi="Calibri Light" w:cs="Calibri Light"/>
        </w:rPr>
      </w:pPr>
      <w:r w:rsidRPr="008F7829">
        <w:rPr>
          <w:rFonts w:ascii="Calibri Light" w:hAnsi="Calibri Light" w:cs="Calibri Light"/>
        </w:rPr>
        <w:t>Om beter inzicht te krijgen in welke aspecten binnen een dimensie of deelonderwerp (bv. directe dienstverlening) prioriteit voor verbetering hebben, zijn zogeheten prioriteitenmatrices een doeltreffend middel. In een prioriteitenmatrix zetten we het impliciete belang van een situatie of inspanning af tegen de mate waarin de onderszoekspopulatie een situatie of inspanning onderschrijft.</w:t>
      </w:r>
    </w:p>
    <w:p w14:paraId="2B2420A0" w14:textId="77777777" w:rsidR="002B0A2E" w:rsidRPr="008F7829" w:rsidRDefault="002B0A2E" w:rsidP="00C27B02">
      <w:pPr>
        <w:rPr>
          <w:rFonts w:ascii="Calibri Light" w:hAnsi="Calibri Light" w:cs="Calibri Light"/>
        </w:rPr>
      </w:pPr>
    </w:p>
    <w:p w14:paraId="24045E50" w14:textId="0912D3A3" w:rsidR="002B0A2E" w:rsidRPr="008F7829" w:rsidRDefault="002B0A2E" w:rsidP="00C27B02">
      <w:pPr>
        <w:rPr>
          <w:rFonts w:ascii="Calibri Light" w:hAnsi="Calibri Light" w:cs="Calibri Light"/>
        </w:rPr>
      </w:pPr>
      <w:r w:rsidRPr="008F7829">
        <w:rPr>
          <w:rFonts w:ascii="Calibri Light" w:hAnsi="Calibri Light" w:cs="Calibri Light"/>
        </w:rPr>
        <w:t>In de Waarstaatjegemeente Burgerpeiling wordt op verschillende deelonderwerpen</w:t>
      </w:r>
      <w:r w:rsidRPr="008F7829">
        <w:rPr>
          <w:rFonts w:ascii="Calibri Light" w:hAnsi="Calibri Light" w:cs="Calibri Light"/>
          <w:vertAlign w:val="superscript"/>
        </w:rPr>
        <w:footnoteReference w:id="19"/>
      </w:r>
      <w:r w:rsidRPr="008F7829">
        <w:rPr>
          <w:rFonts w:ascii="Calibri Light" w:hAnsi="Calibri Light" w:cs="Calibri Light"/>
        </w:rPr>
        <w:t xml:space="preserve"> een algemeen oordeel gevraagd over de gemeente, en vervolgens worden er stellingen over deelaspecten voorgelegd. </w:t>
      </w:r>
    </w:p>
    <w:p w14:paraId="324DC5BE" w14:textId="6CA7E655" w:rsidR="00252A67" w:rsidRPr="008F7829" w:rsidRDefault="00252A67" w:rsidP="00C27B02">
      <w:pPr>
        <w:rPr>
          <w:rFonts w:ascii="Calibri Light" w:hAnsi="Calibri Light" w:cs="Calibri Light"/>
        </w:rPr>
      </w:pPr>
    </w:p>
    <w:p w14:paraId="22D744DD" w14:textId="77777777" w:rsidR="00252A67" w:rsidRPr="008F7829" w:rsidRDefault="00252A67" w:rsidP="00252A67">
      <w:pPr>
        <w:rPr>
          <w:rFonts w:ascii="Calibri Light" w:hAnsi="Calibri Light" w:cs="Calibri Light"/>
        </w:rPr>
      </w:pPr>
      <w:r w:rsidRPr="008F7829">
        <w:rPr>
          <w:rFonts w:ascii="Calibri Light" w:hAnsi="Calibri Light" w:cs="Calibri Light"/>
        </w:rPr>
        <w:t>In de prioriteitenmatrix worden het relatieve belang (horizontaal) en de mate waarin de onderzoeks-populatie de situatie of inspanning onderschrijft (verticaal) tegen elkaar afgezet. Het assenkruis geeft de gemiddelde waarden weer. Alle aspecten die boven de horizontale as liggen, scoren beter dan gemiddeld. Aspecten die rechts van de verticale as liggen, zijn voor burgers van bovengemiddeld belang.</w:t>
      </w:r>
    </w:p>
    <w:p w14:paraId="37798D7B" w14:textId="77777777" w:rsidR="00252A67" w:rsidRPr="008F7829" w:rsidRDefault="00252A67" w:rsidP="00252A67">
      <w:pPr>
        <w:rPr>
          <w:rFonts w:ascii="Calibri Light" w:hAnsi="Calibri Light" w:cs="Calibri Light"/>
        </w:rPr>
      </w:pPr>
    </w:p>
    <w:p w14:paraId="4D357C94" w14:textId="77777777" w:rsidR="00252A67" w:rsidRPr="008F7829" w:rsidRDefault="00252A67" w:rsidP="00252A67">
      <w:pPr>
        <w:rPr>
          <w:rFonts w:ascii="Calibri Light" w:hAnsi="Calibri Light" w:cs="Calibri Light"/>
        </w:rPr>
      </w:pPr>
      <w:r w:rsidRPr="008F7829">
        <w:rPr>
          <w:rFonts w:ascii="Calibri Light" w:hAnsi="Calibri Light" w:cs="Calibri Light"/>
        </w:rPr>
        <w:t>De matrix laat zien waar de prioriteiten liggen voor het waarborgen en verbeteren van de kwaliteit van een voorziening of inspanning. Aspecten met een relatief hoog belang, en een lage mate van (h)erkenning van de situatie of inspanning door de burgers behoeven veel aandacht.  Aanpak van juist deze aspecten heeft relatief het meeste effect op het oordeel op het deelonderwerp.</w:t>
      </w:r>
    </w:p>
    <w:p w14:paraId="003C42B2" w14:textId="77777777" w:rsidR="00252A67" w:rsidRPr="008F7829" w:rsidRDefault="00252A67" w:rsidP="00C27B02">
      <w:pPr>
        <w:rPr>
          <w:rFonts w:ascii="Calibri Light" w:hAnsi="Calibri Light" w:cs="Calibri Light"/>
        </w:rPr>
      </w:pPr>
    </w:p>
    <w:p w14:paraId="61FB32F1" w14:textId="6701FA58" w:rsidR="00DE3A1D" w:rsidRPr="008F7829" w:rsidRDefault="00252A67" w:rsidP="00C27B02">
      <w:pPr>
        <w:rPr>
          <w:rFonts w:ascii="Calibri Light" w:hAnsi="Calibri Light" w:cs="Calibri Light"/>
        </w:rPr>
      </w:pPr>
      <w:r w:rsidRPr="008F7829">
        <w:rPr>
          <w:rFonts w:ascii="Calibri Light" w:hAnsi="Calibri Light" w:cs="Calibri Light"/>
        </w:rPr>
        <w:t>Opstellen prioriteitenmatrix</w:t>
      </w:r>
    </w:p>
    <w:p w14:paraId="3847DAD5" w14:textId="5CBF2464" w:rsidR="00DE3A1D" w:rsidRPr="008F7829" w:rsidRDefault="00DE3A1D" w:rsidP="00DE3A1D">
      <w:pPr>
        <w:rPr>
          <w:rFonts w:ascii="Calibri Light" w:hAnsi="Calibri Light" w:cs="Calibri Light"/>
        </w:rPr>
      </w:pPr>
      <w:r w:rsidRPr="008F7829">
        <w:rPr>
          <w:rFonts w:ascii="Calibri Light" w:hAnsi="Calibri Light" w:cs="Calibri Light"/>
        </w:rPr>
        <w:t xml:space="preserve">• Een regressieanalyse stelt het impliciete belang vast dat mensen hechten aan bepaalde deelaspecten. In eerste instantie wordt naar een algemeen oordeel gevraagd en vervolgens wordt gevraagd om een oordeel te geven over afzonderlijke deelaspecten. Middels een regressieanalyse wordt bepaald wat de relatieve bijdrage van deze aspecten aan het algemene oordeel is (het relatieve belang, ook wel bèta-waarden). Hierbij geldt: hoe hoger de bèta-waarde, hoe groter de invloed op algemene tevredenheid (en hoe belangrijker het aspect). </w:t>
      </w:r>
    </w:p>
    <w:p w14:paraId="2BE40405" w14:textId="77777777" w:rsidR="00252A67" w:rsidRPr="008F7829" w:rsidRDefault="00252A67" w:rsidP="00DE3A1D">
      <w:pPr>
        <w:rPr>
          <w:rFonts w:ascii="Calibri Light" w:hAnsi="Calibri Light" w:cs="Calibri Light"/>
        </w:rPr>
      </w:pPr>
    </w:p>
    <w:p w14:paraId="37A2E22B" w14:textId="657AF8AC" w:rsidR="00DE3A1D" w:rsidRPr="008F7829" w:rsidRDefault="00DE3A1D" w:rsidP="00DE3A1D">
      <w:pPr>
        <w:rPr>
          <w:rFonts w:ascii="Calibri Light" w:hAnsi="Calibri Light" w:cs="Calibri Light"/>
        </w:rPr>
      </w:pPr>
      <w:r w:rsidRPr="008F7829">
        <w:rPr>
          <w:rFonts w:ascii="Calibri Light" w:hAnsi="Calibri Light" w:cs="Calibri Light"/>
        </w:rPr>
        <w:t xml:space="preserve">• Door de deelaspecten tegen elkaar af te zetten op basis van de gemiddelde tevredenheid en het relatieve belang, kunnen we de belangrijkste verbeterpunten aanwijzen. Een prioriteitenmatrix wordt veelal gebruikt voor het grafisch weergeven van een regressieanalyse (zie figuur). </w:t>
      </w:r>
    </w:p>
    <w:p w14:paraId="56A2E1C7" w14:textId="51EDE433" w:rsidR="00252A67" w:rsidRPr="008F7829" w:rsidRDefault="00252A67">
      <w:pPr>
        <w:rPr>
          <w:rFonts w:ascii="Calibri Light" w:hAnsi="Calibri Light" w:cs="Calibri Light"/>
        </w:rPr>
      </w:pPr>
      <w:r w:rsidRPr="008F7829">
        <w:rPr>
          <w:rFonts w:ascii="Calibri Light" w:hAnsi="Calibri Light" w:cs="Calibri Light"/>
        </w:rPr>
        <w:br w:type="page"/>
      </w:r>
    </w:p>
    <w:p w14:paraId="2E585763" w14:textId="77777777" w:rsidR="002B0A2E" w:rsidRPr="008F7829" w:rsidRDefault="002B0A2E" w:rsidP="00C27B02">
      <w:pPr>
        <w:rPr>
          <w:rFonts w:ascii="Calibri Light" w:hAnsi="Calibri Light" w:cs="Calibri Light"/>
        </w:rPr>
      </w:pPr>
    </w:p>
    <w:p w14:paraId="41BC6A68" w14:textId="77777777" w:rsidR="002B0A2E" w:rsidRPr="008F7829" w:rsidRDefault="002B0A2E" w:rsidP="00C27B02">
      <w:pPr>
        <w:rPr>
          <w:rFonts w:ascii="Calibri Light" w:hAnsi="Calibri Light" w:cs="Calibri Light"/>
        </w:rPr>
      </w:pPr>
    </w:p>
    <w:p w14:paraId="744AECD2" w14:textId="77777777" w:rsidR="002B0A2E" w:rsidRPr="008F7829" w:rsidRDefault="002B0A2E" w:rsidP="00C27B02">
      <w:pPr>
        <w:rPr>
          <w:rFonts w:ascii="Calibri Light" w:hAnsi="Calibri Light" w:cs="Calibri Light"/>
          <w:b/>
        </w:rPr>
      </w:pPr>
      <w:r w:rsidRPr="008F7829">
        <w:rPr>
          <w:rFonts w:ascii="Calibri Light" w:hAnsi="Calibri Light" w:cs="Calibri Light"/>
          <w:b/>
        </w:rPr>
        <w:t>Fig 1. Prioriteitenmatrix</w:t>
      </w:r>
    </w:p>
    <w:p w14:paraId="796C3AB5" w14:textId="77777777" w:rsidR="002B0A2E" w:rsidRPr="008F7829" w:rsidRDefault="002B0A2E" w:rsidP="00C27B02">
      <w:pPr>
        <w:rPr>
          <w:rFonts w:ascii="Calibri Light" w:hAnsi="Calibri Light" w:cs="Calibri Light"/>
        </w:rPr>
      </w:pPr>
      <w:r w:rsidRPr="008F7829">
        <w:rPr>
          <w:rFonts w:ascii="Calibri Light" w:hAnsi="Calibri Light" w:cs="Calibri Light"/>
          <w:noProof/>
        </w:rPr>
        <w:drawing>
          <wp:inline distT="0" distB="0" distL="0" distR="0" wp14:anchorId="2015C07C" wp14:editId="7D862930">
            <wp:extent cx="3630295" cy="2730500"/>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noChangeArrowheads="1"/>
                    </pic:cNvPicPr>
                  </pic:nvPicPr>
                  <pic:blipFill>
                    <a:blip r:embed="rId36"/>
                    <a:stretch>
                      <a:fillRect/>
                    </a:stretch>
                  </pic:blipFill>
                  <pic:spPr bwMode="auto">
                    <a:xfrm>
                      <a:off x="0" y="0"/>
                      <a:ext cx="3630295" cy="2730500"/>
                    </a:xfrm>
                    <a:prstGeom prst="rect">
                      <a:avLst/>
                    </a:prstGeom>
                  </pic:spPr>
                </pic:pic>
              </a:graphicData>
            </a:graphic>
          </wp:inline>
        </w:drawing>
      </w:r>
    </w:p>
    <w:p w14:paraId="48152CDC" w14:textId="77777777" w:rsidR="002B0A2E" w:rsidRPr="008F7829" w:rsidRDefault="002B0A2E" w:rsidP="00C27B02">
      <w:pPr>
        <w:rPr>
          <w:rFonts w:ascii="Calibri Light" w:hAnsi="Calibri Light" w:cs="Calibri Light"/>
        </w:rPr>
      </w:pPr>
    </w:p>
    <w:p w14:paraId="6F66DE8B" w14:textId="77777777" w:rsidR="002B0A2E" w:rsidRPr="008F7829" w:rsidRDefault="002B0A2E" w:rsidP="00C27B02">
      <w:pPr>
        <w:rPr>
          <w:rFonts w:ascii="Calibri Light" w:hAnsi="Calibri Light" w:cs="Calibri Light"/>
        </w:rPr>
      </w:pPr>
    </w:p>
    <w:bookmarkStart w:id="96" w:name="__RefHeading___Toc5097_3739359428"/>
    <w:bookmarkEnd w:id="96"/>
    <w:p w14:paraId="545BE9E5" w14:textId="628A671E" w:rsidR="002B0A2E" w:rsidRPr="008F7829" w:rsidRDefault="002B0A2E" w:rsidP="00C27B02">
      <w:pPr>
        <w:rPr>
          <w:rFonts w:ascii="Calibri Light" w:hAnsi="Calibri Light" w:cs="Calibri Light"/>
        </w:rPr>
        <w:sectPr w:rsidR="002B0A2E" w:rsidRPr="008F7829">
          <w:headerReference w:type="even" r:id="rId37"/>
          <w:footerReference w:type="even" r:id="rId38"/>
          <w:footerReference w:type="default" r:id="rId39"/>
          <w:type w:val="continuous"/>
          <w:pgSz w:w="11906" w:h="16838"/>
          <w:pgMar w:top="1985" w:right="1077" w:bottom="1021" w:left="1418" w:header="567" w:footer="510" w:gutter="0"/>
          <w:cols w:space="720"/>
          <w:formProt w:val="0"/>
          <w:docGrid w:linePitch="269" w:charSpace="6143"/>
        </w:sectPr>
      </w:pPr>
      <w:r w:rsidRPr="008F7829">
        <w:rPr>
          <w:rFonts w:ascii="Calibri Light" w:hAnsi="Calibri Light" w:cs="Calibri Light"/>
          <w:noProof/>
        </w:rPr>
        <mc:AlternateContent>
          <mc:Choice Requires="wps">
            <w:drawing>
              <wp:anchor distT="0" distB="0" distL="114300" distR="114300" simplePos="0" relativeHeight="251660288" behindDoc="0" locked="0" layoutInCell="1" allowOverlap="1" wp14:anchorId="268AD4C0" wp14:editId="37108F49">
                <wp:simplePos x="0" y="0"/>
                <wp:positionH relativeFrom="page">
                  <wp:posOffset>668655</wp:posOffset>
                </wp:positionH>
                <wp:positionV relativeFrom="page">
                  <wp:posOffset>6070600</wp:posOffset>
                </wp:positionV>
                <wp:extent cx="2679065" cy="3695700"/>
                <wp:effectExtent l="0" t="0" r="0" b="4445"/>
                <wp:wrapNone/>
                <wp:docPr id="29" name="Tekstvak 7"/>
                <wp:cNvGraphicFramePr/>
                <a:graphic xmlns:a="http://schemas.openxmlformats.org/drawingml/2006/main">
                  <a:graphicData uri="http://schemas.microsoft.com/office/word/2010/wordprocessingShape">
                    <wps:wsp>
                      <wps:cNvSpPr/>
                      <wps:spPr>
                        <a:xfrm>
                          <a:off x="0" y="0"/>
                          <a:ext cx="2678400" cy="3695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8F7F281" w14:textId="222CC15C" w:rsidR="00083C84" w:rsidRPr="002B0A2E" w:rsidRDefault="00083C84" w:rsidP="002B0A2E"/>
                        </w:txbxContent>
                      </wps:txbx>
                      <wps:bodyPr anchor="b">
                        <a:prstTxWarp prst="textNoShape">
                          <a:avLst/>
                        </a:prstTxWarp>
                        <a:noAutofit/>
                      </wps:bodyPr>
                    </wps:wsp>
                  </a:graphicData>
                </a:graphic>
              </wp:anchor>
            </w:drawing>
          </mc:Choice>
          <mc:Fallback>
            <w:pict>
              <v:rect w14:anchorId="268AD4C0" id="Tekstvak 7" o:spid="_x0000_s1026" style="position:absolute;margin-left:52.65pt;margin-top:478pt;width:210.95pt;height:29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" filled="f" stroked="f" strokeweight=".18mm">
                <v:textbox>
                  <w:txbxContent>
                    <w:p w14:paraId="08F7F281" w14:textId="222CC15C" w:rsidR="00083C84" w:rsidRPr="002B0A2E" w:rsidRDefault="00083C84" w:rsidP="002B0A2E"/>
                  </w:txbxContent>
                </v:textbox>
                <w10:wrap anchorx="page" anchory="page"/>
              </v:rect>
            </w:pict>
          </mc:Fallback>
        </mc:AlternateContent>
      </w:r>
    </w:p>
    <w:p w14:paraId="6D146E4C" w14:textId="77777777" w:rsidR="002B0A2E" w:rsidRPr="008F7829" w:rsidRDefault="002B0A2E" w:rsidP="00C27B02">
      <w:pPr>
        <w:rPr>
          <w:rFonts w:ascii="Calibri Light" w:hAnsi="Calibri Light" w:cs="Calibri Light"/>
        </w:rPr>
        <w:sectPr w:rsidR="002B0A2E" w:rsidRPr="008F7829">
          <w:type w:val="continuous"/>
          <w:pgSz w:w="11906" w:h="16838"/>
          <w:pgMar w:top="1985" w:right="1077" w:bottom="1021" w:left="1418" w:header="567" w:footer="510" w:gutter="0"/>
          <w:cols w:space="720"/>
          <w:formProt w:val="0"/>
          <w:docGrid w:linePitch="269" w:charSpace="6143"/>
        </w:sectPr>
      </w:pPr>
    </w:p>
    <w:p w14:paraId="595447D9" w14:textId="77777777" w:rsidR="002B0A2E" w:rsidRPr="008F7829" w:rsidRDefault="002B0A2E" w:rsidP="00C27B02">
      <w:pPr>
        <w:rPr>
          <w:rFonts w:ascii="Calibri Light" w:hAnsi="Calibri Light" w:cs="Calibri Light"/>
        </w:rPr>
        <w:sectPr w:rsidR="002B0A2E" w:rsidRPr="008F7829">
          <w:type w:val="continuous"/>
          <w:pgSz w:w="11906" w:h="16838"/>
          <w:pgMar w:top="1985" w:right="1077" w:bottom="1021" w:left="1418" w:header="567" w:footer="510" w:gutter="0"/>
          <w:cols w:space="720"/>
          <w:formProt w:val="0"/>
          <w:docGrid w:linePitch="269" w:charSpace="6143"/>
        </w:sectPr>
      </w:pPr>
    </w:p>
    <w:p w14:paraId="6A3A64C4" w14:textId="77777777" w:rsidR="005B3340" w:rsidRPr="008F7829" w:rsidRDefault="005B3340" w:rsidP="00C27B02">
      <w:pPr>
        <w:pStyle w:val="BodyText"/>
        <w:spacing w:before="4"/>
        <w:rPr>
          <w:rFonts w:ascii="Calibri Light" w:hAnsi="Calibri Light" w:cs="Calibri Light"/>
          <w:sz w:val="17"/>
        </w:rPr>
      </w:pPr>
    </w:p>
    <w:sectPr w:rsidR="005B3340" w:rsidRPr="008F7829">
      <w:type w:val="continuous"/>
      <w:pgSz w:w="11906" w:h="16838"/>
      <w:pgMar w:top="1985" w:right="1077" w:bottom="1021" w:left="1418" w:header="567" w:footer="510" w:gutter="0"/>
      <w:cols w:space="720"/>
      <w:formProt w:val="0"/>
      <w:docGrid w:linePitch="269"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5DC56" w14:textId="77777777" w:rsidR="00EB066A" w:rsidRDefault="00EB066A">
      <w:r>
        <w:separator/>
      </w:r>
    </w:p>
  </w:endnote>
  <w:endnote w:type="continuationSeparator" w:id="0">
    <w:p w14:paraId="19983A0C" w14:textId="77777777" w:rsidR="00EB066A" w:rsidRDefault="00EB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A64CF" w14:textId="77777777" w:rsidR="00083C84" w:rsidRDefault="00083C84">
    <w:pPr>
      <w:pStyle w:val="BodyText"/>
      <w:spacing w:line="14" w:lineRule="auto"/>
      <w:rPr>
        <w:sz w:val="20"/>
      </w:rPr>
    </w:pPr>
    <w:r>
      <w:rPr>
        <w:noProof/>
        <w:lang w:val="en-GB" w:eastAsia="en-GB" w:bidi="ar-SA"/>
      </w:rPr>
      <mc:AlternateContent>
        <mc:Choice Requires="wps">
          <w:drawing>
            <wp:anchor distT="0" distB="0" distL="114300" distR="114300" simplePos="0" relativeHeight="251652096" behindDoc="1" locked="0" layoutInCell="1" allowOverlap="1" wp14:anchorId="6A3A64D1" wp14:editId="6A3A64D2">
              <wp:simplePos x="0" y="0"/>
              <wp:positionH relativeFrom="page">
                <wp:posOffset>946785</wp:posOffset>
              </wp:positionH>
              <wp:positionV relativeFrom="page">
                <wp:posOffset>10200640</wp:posOffset>
              </wp:positionV>
              <wp:extent cx="114935" cy="153670"/>
              <wp:effectExtent l="381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B" w14:textId="77777777" w:rsidR="00083C84" w:rsidRDefault="00083C84">
                          <w:pPr>
                            <w:pStyle w:val="BodyText"/>
                            <w:spacing w:before="14"/>
                            <w:ind w:left="40"/>
                          </w:pPr>
                          <w:r>
                            <w:fldChar w:fldCharType="begin"/>
                          </w:r>
                          <w:r>
                            <w:rPr>
                              <w:color w:val="0A4E8C"/>
                            </w:rPr>
                            <w:instrText xml:space="preserve"> PAGE </w:instrText>
                          </w:r>
                          <w:r>
                            <w:fldChar w:fldCharType="separate"/>
                          </w:r>
                          <w:r>
                            <w:rPr>
                              <w:noProof/>
                              <w:color w:val="0A4E8C"/>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64D1" id="_x0000_t202" coordsize="21600,21600" o:spt="202" path="m,l,21600r21600,l21600,xe">
              <v:stroke joinstyle="miter"/>
              <v:path gradientshapeok="t" o:connecttype="rect"/>
            </v:shapetype>
            <v:shape id="Text Box 4" o:spid="_x0000_s1027" type="#_x0000_t202" style="position:absolute;margin-left:74.55pt;margin-top:803.2pt;width:9.05pt;height:12.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" filled="f" stroked="f">
              <v:textbox inset="0,0,0,0">
                <w:txbxContent>
                  <w:p w14:paraId="6A3A64DB" w14:textId="77777777" w:rsidR="00083C84" w:rsidRDefault="00083C84">
                    <w:pPr>
                      <w:pStyle w:val="BodyText"/>
                      <w:spacing w:before="14"/>
                      <w:ind w:left="40"/>
                    </w:pPr>
                    <w:r>
                      <w:fldChar w:fldCharType="begin"/>
                    </w:r>
                    <w:r>
                      <w:rPr>
                        <w:color w:val="0A4E8C"/>
                      </w:rPr>
                      <w:instrText xml:space="preserve"> PAGE </w:instrText>
                    </w:r>
                    <w:r>
                      <w:fldChar w:fldCharType="separate"/>
                    </w:r>
                    <w:r>
                      <w:rPr>
                        <w:noProof/>
                        <w:color w:val="0A4E8C"/>
                      </w:rPr>
                      <w:t>2</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55168" behindDoc="1" locked="0" layoutInCell="1" allowOverlap="1" wp14:anchorId="6A3A64D3" wp14:editId="6A3A64D4">
              <wp:simplePos x="0" y="0"/>
              <wp:positionH relativeFrom="page">
                <wp:posOffset>5967730</wp:posOffset>
              </wp:positionH>
              <wp:positionV relativeFrom="page">
                <wp:posOffset>10224135</wp:posOffset>
              </wp:positionV>
              <wp:extent cx="633095" cy="125095"/>
              <wp:effectExtent l="0" t="381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C" w14:textId="77777777" w:rsidR="00083C84" w:rsidRDefault="00083C8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A64D3" id="Text Box 3" o:spid="_x0000_s1028" type="#_x0000_t202" style="position:absolute;margin-left:469.9pt;margin-top:805.05pt;width:49.85pt;height: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" filled="f" stroked="f">
              <v:textbox inset="0,0,0,0">
                <w:txbxContent>
                  <w:p w14:paraId="6A3A64DC" w14:textId="77777777" w:rsidR="00083C84" w:rsidRDefault="00083C84">
                    <w:pPr>
                      <w:spacing w:before="15"/>
                      <w:ind w:left="20"/>
                      <w:rPr>
                        <w:sz w:val="14"/>
                      </w:rPr>
                    </w:pPr>
                    <w:r>
                      <w:rPr>
                        <w:color w:val="0A4E8C"/>
                        <w:sz w:val="14"/>
                      </w:rPr>
                      <w:t>VNG Realisatie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A64D0" w14:textId="77777777" w:rsidR="00083C84" w:rsidRDefault="00083C84">
    <w:pPr>
      <w:pStyle w:val="BodyText"/>
      <w:spacing w:line="14" w:lineRule="auto"/>
      <w:rPr>
        <w:sz w:val="20"/>
      </w:rPr>
    </w:pPr>
    <w:r>
      <w:rPr>
        <w:noProof/>
        <w:lang w:val="en-GB" w:eastAsia="en-GB" w:bidi="ar-SA"/>
      </w:rPr>
      <mc:AlternateContent>
        <mc:Choice Requires="wps">
          <w:drawing>
            <wp:anchor distT="0" distB="0" distL="114300" distR="114300" simplePos="0" relativeHeight="251658240" behindDoc="1" locked="0" layoutInCell="1" allowOverlap="1" wp14:anchorId="6A3A64D5" wp14:editId="6A3A64D6">
              <wp:simplePos x="0" y="0"/>
              <wp:positionH relativeFrom="page">
                <wp:posOffset>6499225</wp:posOffset>
              </wp:positionH>
              <wp:positionV relativeFrom="page">
                <wp:posOffset>10200640</wp:posOffset>
              </wp:positionV>
              <wp:extent cx="114935" cy="15367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D" w14:textId="77777777" w:rsidR="00083C84" w:rsidRDefault="00083C84">
                          <w:pPr>
                            <w:pStyle w:val="BodyText"/>
                            <w:spacing w:before="14"/>
                            <w:ind w:left="40"/>
                          </w:pPr>
                          <w:r>
                            <w:fldChar w:fldCharType="begin"/>
                          </w:r>
                          <w:r>
                            <w:rPr>
                              <w:color w:val="0A4E8C"/>
                            </w:rPr>
                            <w:instrText xml:space="preserve"> PAGE </w:instrText>
                          </w:r>
                          <w:r>
                            <w:fldChar w:fldCharType="separate"/>
                          </w:r>
                          <w:r>
                            <w:rPr>
                              <w:noProof/>
                              <w:color w:val="0A4E8C"/>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64D5" id="_x0000_t202" coordsize="21600,21600" o:spt="202" path="m,l,21600r21600,l21600,xe">
              <v:stroke joinstyle="miter"/>
              <v:path gradientshapeok="t" o:connecttype="rect"/>
            </v:shapetype>
            <v:shape id="Text Box 2" o:spid="_x0000_s1029" type="#_x0000_t202" style="position:absolute;margin-left:511.75pt;margin-top:803.2pt;width:9.0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" filled="f" stroked="f">
              <v:textbox inset="0,0,0,0">
                <w:txbxContent>
                  <w:p w14:paraId="6A3A64DD" w14:textId="77777777" w:rsidR="00083C84" w:rsidRDefault="00083C84">
                    <w:pPr>
                      <w:pStyle w:val="BodyText"/>
                      <w:spacing w:before="14"/>
                      <w:ind w:left="40"/>
                    </w:pPr>
                    <w:r>
                      <w:fldChar w:fldCharType="begin"/>
                    </w:r>
                    <w:r>
                      <w:rPr>
                        <w:color w:val="0A4E8C"/>
                      </w:rPr>
                      <w:instrText xml:space="preserve"> PAGE </w:instrText>
                    </w:r>
                    <w:r>
                      <w:fldChar w:fldCharType="separate"/>
                    </w:r>
                    <w:r>
                      <w:rPr>
                        <w:noProof/>
                        <w:color w:val="0A4E8C"/>
                      </w:rPr>
                      <w:t>3</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61312" behindDoc="1" locked="0" layoutInCell="1" allowOverlap="1" wp14:anchorId="6A3A64D7" wp14:editId="6A3A64D8">
              <wp:simplePos x="0" y="0"/>
              <wp:positionH relativeFrom="page">
                <wp:posOffset>959485</wp:posOffset>
              </wp:positionH>
              <wp:positionV relativeFrom="page">
                <wp:posOffset>10224135</wp:posOffset>
              </wp:positionV>
              <wp:extent cx="633095" cy="125095"/>
              <wp:effectExtent l="0" t="381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E" w14:textId="77777777" w:rsidR="00083C84" w:rsidRDefault="00083C8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A64D7" id="Text Box 1" o:spid="_x0000_s1030" type="#_x0000_t202" style="position:absolute;margin-left:75.55pt;margin-top:805.05pt;width:49.85pt;height:9.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" filled="f" stroked="f">
              <v:textbox inset="0,0,0,0">
                <w:txbxContent>
                  <w:p w14:paraId="6A3A64DE" w14:textId="77777777" w:rsidR="00083C84" w:rsidRDefault="00083C84">
                    <w:pPr>
                      <w:spacing w:before="15"/>
                      <w:ind w:left="20"/>
                      <w:rPr>
                        <w:sz w:val="14"/>
                      </w:rPr>
                    </w:pPr>
                    <w:r>
                      <w:rPr>
                        <w:color w:val="0A4E8C"/>
                        <w:sz w:val="14"/>
                      </w:rPr>
                      <w:t>VNG Realisatie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2CEC1" w14:textId="77777777" w:rsidR="00083C84" w:rsidRDefault="00083C84">
    <w:pPr>
      <w:pStyle w:val="BodyText"/>
      <w:spacing w:line="14" w:lineRule="auto"/>
      <w:rPr>
        <w:sz w:val="20"/>
      </w:rPr>
    </w:pPr>
    <w:r>
      <w:rPr>
        <w:noProof/>
        <w:lang w:val="en-GB" w:eastAsia="en-GB" w:bidi="ar-SA"/>
      </w:rPr>
      <mc:AlternateContent>
        <mc:Choice Requires="wps">
          <w:drawing>
            <wp:anchor distT="0" distB="0" distL="114300" distR="114300" simplePos="0" relativeHeight="251663360" behindDoc="1" locked="0" layoutInCell="1" allowOverlap="1" wp14:anchorId="1D12A6F8" wp14:editId="3A393F11">
              <wp:simplePos x="0" y="0"/>
              <wp:positionH relativeFrom="margin">
                <wp:align>left</wp:align>
              </wp:positionH>
              <wp:positionV relativeFrom="page">
                <wp:posOffset>10182225</wp:posOffset>
              </wp:positionV>
              <wp:extent cx="285750" cy="152400"/>
              <wp:effectExtent l="0" t="0" r="0" b="0"/>
              <wp:wrapNone/>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D1754" w14:textId="413535C2" w:rsidR="00083C84" w:rsidRDefault="00083C84">
                          <w:pPr>
                            <w:pStyle w:val="BodyText"/>
                            <w:spacing w:before="14"/>
                            <w:ind w:left="40"/>
                          </w:pPr>
                          <w:r>
                            <w:fldChar w:fldCharType="begin"/>
                          </w:r>
                          <w:r>
                            <w:rPr>
                              <w:color w:val="0A4E8C"/>
                            </w:rPr>
                            <w:instrText xml:space="preserve"> PAGE </w:instrText>
                          </w:r>
                          <w:r>
                            <w:fldChar w:fldCharType="separate"/>
                          </w:r>
                          <w:r>
                            <w:rPr>
                              <w:noProof/>
                              <w:color w:val="0A4E8C"/>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2A6F8" id="_x0000_t202" coordsize="21600,21600" o:spt="202" path="m,l,21600r21600,l21600,xe">
              <v:stroke joinstyle="miter"/>
              <v:path gradientshapeok="t" o:connecttype="rect"/>
            </v:shapetype>
            <v:shape id="_x0000_s1031" type="#_x0000_t202" style="position:absolute;margin-left:0;margin-top:801.75pt;width:22.5pt;height:1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" filled="f" stroked="f">
              <v:textbox inset="0,0,0,0">
                <w:txbxContent>
                  <w:p w14:paraId="414D1754" w14:textId="413535C2" w:rsidR="00083C84" w:rsidRDefault="00083C84">
                    <w:pPr>
                      <w:pStyle w:val="BodyText"/>
                      <w:spacing w:before="14"/>
                      <w:ind w:left="40"/>
                    </w:pPr>
                    <w:r>
                      <w:fldChar w:fldCharType="begin"/>
                    </w:r>
                    <w:r>
                      <w:rPr>
                        <w:color w:val="0A4E8C"/>
                      </w:rPr>
                      <w:instrText xml:space="preserve"> PAGE </w:instrText>
                    </w:r>
                    <w:r>
                      <w:fldChar w:fldCharType="separate"/>
                    </w:r>
                    <w:r>
                      <w:rPr>
                        <w:noProof/>
                        <w:color w:val="0A4E8C"/>
                      </w:rPr>
                      <w:t>36</w:t>
                    </w:r>
                    <w:r>
                      <w:fldChar w:fldCharType="end"/>
                    </w:r>
                  </w:p>
                </w:txbxContent>
              </v:textbox>
              <w10:wrap anchorx="margin" anchory="page"/>
            </v:shape>
          </w:pict>
        </mc:Fallback>
      </mc:AlternateContent>
    </w:r>
    <w:r>
      <w:rPr>
        <w:noProof/>
        <w:lang w:val="en-GB" w:eastAsia="en-GB" w:bidi="ar-SA"/>
      </w:rPr>
      <mc:AlternateContent>
        <mc:Choice Requires="wps">
          <w:drawing>
            <wp:anchor distT="0" distB="0" distL="114300" distR="114300" simplePos="0" relativeHeight="251665408" behindDoc="1" locked="0" layoutInCell="1" allowOverlap="1" wp14:anchorId="580EF161" wp14:editId="3A7E5B6A">
              <wp:simplePos x="0" y="0"/>
              <wp:positionH relativeFrom="page">
                <wp:posOffset>5967730</wp:posOffset>
              </wp:positionH>
              <wp:positionV relativeFrom="page">
                <wp:posOffset>10224135</wp:posOffset>
              </wp:positionV>
              <wp:extent cx="633095" cy="125095"/>
              <wp:effectExtent l="0" t="3810" r="0" b="4445"/>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370D5" w14:textId="77777777" w:rsidR="00083C84" w:rsidRDefault="00083C8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EF161" id="_x0000_s1032" type="#_x0000_t202" style="position:absolute;margin-left:469.9pt;margin-top:805.05pt;width:49.85pt;height:9.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" filled="f" stroked="f">
              <v:textbox inset="0,0,0,0">
                <w:txbxContent>
                  <w:p w14:paraId="0FF370D5" w14:textId="77777777" w:rsidR="00083C84" w:rsidRDefault="00083C84">
                    <w:pPr>
                      <w:spacing w:before="15"/>
                      <w:ind w:left="20"/>
                      <w:rPr>
                        <w:sz w:val="14"/>
                      </w:rPr>
                    </w:pPr>
                    <w:r>
                      <w:rPr>
                        <w:color w:val="0A4E8C"/>
                        <w:sz w:val="14"/>
                      </w:rPr>
                      <w:t>VNG Realisatie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173A" w14:textId="77777777" w:rsidR="00083C84" w:rsidRDefault="00083C84">
    <w:pPr>
      <w:pStyle w:val="BodyText"/>
      <w:spacing w:line="14" w:lineRule="auto"/>
      <w:rPr>
        <w:sz w:val="20"/>
      </w:rPr>
    </w:pPr>
    <w:r>
      <w:rPr>
        <w:noProof/>
        <w:lang w:val="en-GB" w:eastAsia="en-GB" w:bidi="ar-SA"/>
      </w:rPr>
      <mc:AlternateContent>
        <mc:Choice Requires="wps">
          <w:drawing>
            <wp:anchor distT="0" distB="0" distL="114300" distR="114300" simplePos="0" relativeHeight="503313328" behindDoc="1" locked="0" layoutInCell="1" allowOverlap="1" wp14:anchorId="5CD5F186" wp14:editId="11161703">
              <wp:simplePos x="0" y="0"/>
              <wp:positionH relativeFrom="page">
                <wp:posOffset>6496050</wp:posOffset>
              </wp:positionH>
              <wp:positionV relativeFrom="page">
                <wp:posOffset>10201275</wp:posOffset>
              </wp:positionV>
              <wp:extent cx="209550" cy="153670"/>
              <wp:effectExtent l="0" t="0" r="0" b="1778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B4CC1" w14:textId="77777777" w:rsidR="00083C84" w:rsidRDefault="00083C84">
                          <w:pPr>
                            <w:pStyle w:val="BodyText"/>
                            <w:spacing w:before="14"/>
                            <w:ind w:left="40"/>
                          </w:pPr>
                          <w:r>
                            <w:fldChar w:fldCharType="begin"/>
                          </w:r>
                          <w:r>
                            <w:rPr>
                              <w:color w:val="0A4E8C"/>
                            </w:rPr>
                            <w:instrText xml:space="preserve"> PAGE </w:instrText>
                          </w:r>
                          <w:r>
                            <w:fldChar w:fldCharType="separate"/>
                          </w:r>
                          <w:r>
                            <w:rPr>
                              <w:noProof/>
                              <w:color w:val="0A4E8C"/>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5F186" id="_x0000_t202" coordsize="21600,21600" o:spt="202" path="m,l,21600r21600,l21600,xe">
              <v:stroke joinstyle="miter"/>
              <v:path gradientshapeok="t" o:connecttype="rect"/>
            </v:shapetype>
            <v:shape id="_x0000_s1033" type="#_x0000_t202" style="position:absolute;margin-left:511.5pt;margin-top:803.25pt;width:16.5pt;height:12.1pt;z-index:-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" filled="f" stroked="f">
              <v:textbox inset="0,0,0,0">
                <w:txbxContent>
                  <w:p w14:paraId="615B4CC1" w14:textId="77777777" w:rsidR="00083C84" w:rsidRDefault="00083C84">
                    <w:pPr>
                      <w:pStyle w:val="BodyText"/>
                      <w:spacing w:before="14"/>
                      <w:ind w:left="40"/>
                    </w:pPr>
                    <w:r>
                      <w:fldChar w:fldCharType="begin"/>
                    </w:r>
                    <w:r>
                      <w:rPr>
                        <w:color w:val="0A4E8C"/>
                      </w:rPr>
                      <w:instrText xml:space="preserve"> PAGE </w:instrText>
                    </w:r>
                    <w:r>
                      <w:fldChar w:fldCharType="separate"/>
                    </w:r>
                    <w:r>
                      <w:rPr>
                        <w:noProof/>
                        <w:color w:val="0A4E8C"/>
                      </w:rPr>
                      <w:t>35</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503314352" behindDoc="1" locked="0" layoutInCell="1" allowOverlap="1" wp14:anchorId="7F01F29B" wp14:editId="08C5245D">
              <wp:simplePos x="0" y="0"/>
              <wp:positionH relativeFrom="page">
                <wp:posOffset>959485</wp:posOffset>
              </wp:positionH>
              <wp:positionV relativeFrom="page">
                <wp:posOffset>10224135</wp:posOffset>
              </wp:positionV>
              <wp:extent cx="633095" cy="125095"/>
              <wp:effectExtent l="0" t="3810" r="0" b="4445"/>
              <wp:wrapNone/>
              <wp:docPr id="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6A9B7" w14:textId="77777777" w:rsidR="00083C84" w:rsidRDefault="00083C84">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1F29B" id="_x0000_s1034" type="#_x0000_t202" style="position:absolute;margin-left:75.55pt;margin-top:805.05pt;width:49.85pt;height:9.85pt;z-index:-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" filled="f" stroked="f">
              <v:textbox inset="0,0,0,0">
                <w:txbxContent>
                  <w:p w14:paraId="3A46A9B7" w14:textId="77777777" w:rsidR="00083C84" w:rsidRDefault="00083C84">
                    <w:pPr>
                      <w:spacing w:before="15"/>
                      <w:ind w:left="20"/>
                      <w:rPr>
                        <w:sz w:val="14"/>
                      </w:rPr>
                    </w:pPr>
                    <w:r>
                      <w:rPr>
                        <w:color w:val="0A4E8C"/>
                        <w:sz w:val="14"/>
                      </w:rPr>
                      <w:t>VNG Realisatie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7C9A3" w14:textId="77777777" w:rsidR="00EB066A" w:rsidRDefault="00EB066A">
      <w:r>
        <w:separator/>
      </w:r>
    </w:p>
  </w:footnote>
  <w:footnote w:type="continuationSeparator" w:id="0">
    <w:p w14:paraId="1910E523" w14:textId="77777777" w:rsidR="00EB066A" w:rsidRDefault="00EB066A">
      <w:r>
        <w:continuationSeparator/>
      </w:r>
    </w:p>
  </w:footnote>
  <w:footnote w:id="1">
    <w:p w14:paraId="1ECA6111" w14:textId="34A4C7A8" w:rsidR="00083C84" w:rsidRPr="00807ECF" w:rsidRDefault="00083C84" w:rsidP="002B0A2E">
      <w:pPr>
        <w:rPr>
          <w:sz w:val="16"/>
          <w:szCs w:val="16"/>
        </w:rPr>
      </w:pPr>
      <w:r w:rsidRPr="00807ECF">
        <w:rPr>
          <w:sz w:val="16"/>
          <w:szCs w:val="16"/>
        </w:rPr>
        <w:footnoteRef/>
      </w:r>
      <w:r w:rsidRPr="00807ECF">
        <w:rPr>
          <w:sz w:val="16"/>
          <w:szCs w:val="16"/>
        </w:rPr>
        <w:tab/>
        <w:t xml:space="preserve"> Weging is altijd van invloed op de validiteit en betrouwbaarheid van de onderzoeksresultaten</w:t>
      </w:r>
    </w:p>
  </w:footnote>
  <w:footnote w:id="2">
    <w:p w14:paraId="54FA7E99" w14:textId="77777777" w:rsidR="00083C84" w:rsidRPr="00B54C26" w:rsidRDefault="00083C84" w:rsidP="002B0A2E">
      <w:pPr>
        <w:rPr>
          <w:sz w:val="16"/>
          <w:szCs w:val="16"/>
        </w:rPr>
      </w:pPr>
      <w:r w:rsidRPr="00B54C26">
        <w:rPr>
          <w:sz w:val="16"/>
          <w:szCs w:val="16"/>
        </w:rPr>
        <w:footnoteRef/>
      </w:r>
      <w:r w:rsidRPr="00B54C26">
        <w:rPr>
          <w:sz w:val="16"/>
          <w:szCs w:val="16"/>
        </w:rPr>
        <w:tab/>
        <w:t xml:space="preserve"> Controle op volledige ingevulde (ingeroute) vragen is niet nodig.</w:t>
      </w:r>
    </w:p>
  </w:footnote>
  <w:footnote w:id="3">
    <w:p w14:paraId="28D7A0FB" w14:textId="77777777" w:rsidR="00083C84" w:rsidRPr="00807ECF" w:rsidRDefault="00083C84" w:rsidP="00F94F8A">
      <w:pPr>
        <w:rPr>
          <w:sz w:val="16"/>
          <w:szCs w:val="16"/>
        </w:rPr>
      </w:pPr>
      <w:r w:rsidRPr="00807ECF">
        <w:rPr>
          <w:sz w:val="16"/>
          <w:szCs w:val="16"/>
        </w:rPr>
        <w:footnoteRef/>
      </w:r>
      <w:r w:rsidRPr="00807ECF">
        <w:rPr>
          <w:sz w:val="16"/>
          <w:szCs w:val="16"/>
        </w:rPr>
        <w:tab/>
        <w:t xml:space="preserve"> De netto steekproef van de burgerpeiling van 500 moet in principe aangehouden worden. Omdat is voorgeschreven dat maximaal één persoon per huishouden geselecteerd dient te worden in de bruto steekproef, volstaat voor gemeenten met minder dan (ca. ) 10.000 inwoners een kleinere netto steekproef. Indien dit het geval is dient de uitvoerder van het veldwerk contact op te nemen met VNG Realisatie. </w:t>
      </w:r>
    </w:p>
  </w:footnote>
  <w:footnote w:id="4">
    <w:p w14:paraId="73477826" w14:textId="77777777" w:rsidR="00083C84" w:rsidRPr="00807ECF" w:rsidRDefault="00083C84" w:rsidP="002B0A2E">
      <w:pPr>
        <w:rPr>
          <w:sz w:val="16"/>
          <w:szCs w:val="16"/>
        </w:rPr>
      </w:pPr>
      <w:r w:rsidRPr="00807ECF">
        <w:rPr>
          <w:sz w:val="16"/>
          <w:szCs w:val="16"/>
        </w:rPr>
        <w:footnoteRef/>
      </w:r>
      <w:r w:rsidRPr="00807ECF">
        <w:rPr>
          <w:sz w:val="16"/>
          <w:szCs w:val="16"/>
        </w:rPr>
        <w:tab/>
        <w:t xml:space="preserve"> Geen absolute vereiste.</w:t>
      </w:r>
    </w:p>
  </w:footnote>
  <w:footnote w:id="5">
    <w:p w14:paraId="17D94823" w14:textId="77777777" w:rsidR="00083C84" w:rsidRPr="00C7403F" w:rsidRDefault="00083C84" w:rsidP="002B0A2E">
      <w:pPr>
        <w:rPr>
          <w:sz w:val="16"/>
          <w:szCs w:val="16"/>
        </w:rPr>
      </w:pPr>
      <w:r w:rsidRPr="00C7403F">
        <w:rPr>
          <w:sz w:val="16"/>
          <w:szCs w:val="16"/>
        </w:rPr>
        <w:footnoteRef/>
      </w:r>
      <w:r w:rsidRPr="00C7403F">
        <w:rPr>
          <w:sz w:val="16"/>
          <w:szCs w:val="16"/>
        </w:rPr>
        <w:tab/>
        <w:t xml:space="preserve"> Rapport “Doorontwikkeling WSJG”, TNS NIPO januari 2014.</w:t>
      </w:r>
    </w:p>
    <w:p w14:paraId="05B123C9" w14:textId="77777777" w:rsidR="00083C84" w:rsidRPr="00423596" w:rsidRDefault="00083C84" w:rsidP="002B0A2E">
      <w:pPr>
        <w:rPr>
          <w:sz w:val="16"/>
          <w:szCs w:val="16"/>
        </w:rPr>
      </w:pPr>
      <w:r w:rsidRPr="00423596">
        <w:rPr>
          <w:sz w:val="16"/>
          <w:szCs w:val="16"/>
        </w:rPr>
        <w:tab/>
        <w:t>Het verschil in netto-respons tussen een schriftelijke vragenlijst en een websurvey lijkt de laatste jaren echter wel steeds kleiner te worden.</w:t>
      </w:r>
    </w:p>
  </w:footnote>
  <w:footnote w:id="6">
    <w:p w14:paraId="01858314" w14:textId="5AFBBE2B" w:rsidR="00083C84" w:rsidRPr="00893986" w:rsidRDefault="00083C84">
      <w:pPr>
        <w:pStyle w:val="FootnoteText"/>
      </w:pPr>
      <w:r>
        <w:rPr>
          <w:rStyle w:val="FootnoteReference"/>
        </w:rPr>
        <w:footnoteRef/>
      </w:r>
      <w:r>
        <w:t xml:space="preserve"> </w:t>
      </w:r>
      <w:r w:rsidRPr="00893986">
        <w:t>Werving voor een panel i</w:t>
      </w:r>
      <w:r>
        <w:t xml:space="preserve">s gedurende de looptijd van de Burgerpeiling niet wenselijk. </w:t>
      </w:r>
    </w:p>
  </w:footnote>
  <w:footnote w:id="7">
    <w:p w14:paraId="77B68AEA" w14:textId="77777777" w:rsidR="00083C84" w:rsidRPr="00CB1883" w:rsidRDefault="00083C84" w:rsidP="002B0A2E">
      <w:pPr>
        <w:rPr>
          <w:sz w:val="16"/>
          <w:szCs w:val="16"/>
        </w:rPr>
      </w:pPr>
      <w:r w:rsidRPr="00CB1883">
        <w:rPr>
          <w:sz w:val="16"/>
          <w:szCs w:val="16"/>
        </w:rPr>
        <w:footnoteRef/>
      </w:r>
      <w:r w:rsidRPr="00CB1883">
        <w:rPr>
          <w:sz w:val="16"/>
          <w:szCs w:val="16"/>
        </w:rPr>
        <w:tab/>
        <w:t xml:space="preserve"> In alle gevallen voor de opdrachtgever (gemeente), en bij data-analyse en data-presentatie op persoonsniveau</w:t>
      </w:r>
    </w:p>
  </w:footnote>
  <w:footnote w:id="8">
    <w:p w14:paraId="30FC3C5A" w14:textId="77777777" w:rsidR="00083C84" w:rsidRPr="008D746C" w:rsidRDefault="00083C84" w:rsidP="002B0A2E">
      <w:pPr>
        <w:rPr>
          <w:sz w:val="16"/>
          <w:szCs w:val="16"/>
        </w:rPr>
      </w:pPr>
      <w:r w:rsidRPr="008D746C">
        <w:rPr>
          <w:sz w:val="16"/>
          <w:szCs w:val="16"/>
        </w:rPr>
        <w:footnoteRef/>
      </w:r>
      <w:r w:rsidRPr="008D746C">
        <w:rPr>
          <w:sz w:val="16"/>
          <w:szCs w:val="16"/>
        </w:rPr>
        <w:tab/>
        <w:t xml:space="preserve"> De module moet worden opgenomen aan het einde van het themaveld  ‘Gemeentelijke dienstverlening’</w:t>
      </w:r>
    </w:p>
  </w:footnote>
  <w:footnote w:id="9">
    <w:p w14:paraId="57A42096" w14:textId="77777777" w:rsidR="00083C84" w:rsidRPr="008D746C" w:rsidRDefault="00083C84" w:rsidP="002B0A2E">
      <w:pPr>
        <w:rPr>
          <w:sz w:val="16"/>
          <w:szCs w:val="16"/>
        </w:rPr>
      </w:pPr>
      <w:r w:rsidRPr="008D746C">
        <w:rPr>
          <w:sz w:val="16"/>
          <w:szCs w:val="16"/>
        </w:rPr>
        <w:footnoteRef/>
      </w:r>
      <w:r w:rsidRPr="008D746C">
        <w:rPr>
          <w:sz w:val="16"/>
          <w:szCs w:val="16"/>
        </w:rPr>
        <w:tab/>
        <w:t xml:space="preserve"> E-mail, post, balie, telefoon, overig persoonlijk contact</w:t>
      </w:r>
    </w:p>
  </w:footnote>
  <w:footnote w:id="10">
    <w:p w14:paraId="16E41D45" w14:textId="4A35D86B" w:rsidR="00083C84" w:rsidRPr="008A6301" w:rsidRDefault="00083C84" w:rsidP="008A6301">
      <w:pPr>
        <w:rPr>
          <w:sz w:val="16"/>
          <w:szCs w:val="16"/>
        </w:rPr>
      </w:pPr>
      <w:r w:rsidRPr="008A6301">
        <w:rPr>
          <w:rStyle w:val="FootnoteReference"/>
          <w:sz w:val="16"/>
          <w:szCs w:val="16"/>
          <w:vertAlign w:val="baseline"/>
        </w:rPr>
        <w:footnoteRef/>
      </w:r>
      <w:r w:rsidRPr="008A6301">
        <w:rPr>
          <w:sz w:val="16"/>
          <w:szCs w:val="16"/>
        </w:rPr>
        <w:t xml:space="preserve"> </w:t>
      </w:r>
      <w:r>
        <w:rPr>
          <w:sz w:val="16"/>
          <w:szCs w:val="16"/>
        </w:rPr>
        <w:tab/>
        <w:t xml:space="preserve"> I</w:t>
      </w:r>
      <w:r w:rsidRPr="008A6301">
        <w:rPr>
          <w:sz w:val="16"/>
          <w:szCs w:val="16"/>
        </w:rPr>
        <w:t>tems met een eigen vraagcode in het dataformat</w:t>
      </w:r>
    </w:p>
  </w:footnote>
  <w:footnote w:id="11">
    <w:p w14:paraId="4E82F6CE" w14:textId="77777777" w:rsidR="00083C84" w:rsidRPr="008D746C" w:rsidRDefault="00083C84" w:rsidP="002B0A2E">
      <w:pPr>
        <w:rPr>
          <w:sz w:val="16"/>
          <w:szCs w:val="16"/>
        </w:rPr>
      </w:pPr>
      <w:r w:rsidRPr="008D746C">
        <w:rPr>
          <w:sz w:val="16"/>
          <w:szCs w:val="16"/>
        </w:rPr>
        <w:footnoteRef/>
      </w:r>
      <w:r w:rsidRPr="008D746C">
        <w:rPr>
          <w:sz w:val="16"/>
          <w:szCs w:val="16"/>
        </w:rPr>
        <w:tab/>
        <w:t xml:space="preserve"> Bij een oneven aantal moet meer dan de helft van de vragen worden vervangen.</w:t>
      </w:r>
    </w:p>
  </w:footnote>
  <w:footnote w:id="12">
    <w:p w14:paraId="5487CB01" w14:textId="77777777" w:rsidR="00083C84" w:rsidRPr="008D746C" w:rsidRDefault="00083C84" w:rsidP="002B0A2E">
      <w:pPr>
        <w:rPr>
          <w:sz w:val="16"/>
          <w:szCs w:val="16"/>
        </w:rPr>
      </w:pPr>
      <w:r w:rsidRPr="008D746C">
        <w:rPr>
          <w:sz w:val="16"/>
          <w:szCs w:val="16"/>
        </w:rPr>
        <w:footnoteRef/>
      </w:r>
      <w:r w:rsidRPr="008D746C">
        <w:rPr>
          <w:sz w:val="16"/>
          <w:szCs w:val="16"/>
        </w:rPr>
        <w:tab/>
        <w:t xml:space="preserve"> Voor de vragen over de achtergrondkenmerken van de respondent.</w:t>
      </w:r>
    </w:p>
  </w:footnote>
  <w:footnote w:id="13">
    <w:p w14:paraId="7883BFF3" w14:textId="77777777" w:rsidR="00083C84" w:rsidRPr="008D746C" w:rsidRDefault="00083C84" w:rsidP="002B0A2E">
      <w:pPr>
        <w:rPr>
          <w:sz w:val="16"/>
          <w:szCs w:val="16"/>
        </w:rPr>
      </w:pPr>
      <w:r w:rsidRPr="00C7403F">
        <w:rPr>
          <w:sz w:val="16"/>
          <w:szCs w:val="16"/>
        </w:rPr>
        <w:footnoteRef/>
      </w:r>
      <w:r w:rsidRPr="00C7403F">
        <w:rPr>
          <w:sz w:val="16"/>
          <w:szCs w:val="16"/>
        </w:rPr>
        <w:tab/>
        <w:t xml:space="preserve"> Bijvoorbeeld het trekken van disproportioneel gestratificeerde steekproef. Dit is een gestratificeerde steekproef, waarbij</w:t>
      </w:r>
      <w:r w:rsidRPr="008D746C">
        <w:rPr>
          <w:sz w:val="16"/>
          <w:szCs w:val="16"/>
        </w:rPr>
        <w:t xml:space="preserve"> de verhoudingen van de strata in de steekproef ongelijk zijn aan de verhoudingen van de strata in het steekproefkader. Om tot representatieve uitkomsten voor de gehele doelgroep te komen, moet een weging van de resultaten plaatsvinden. Voorwaarde bij het gebruik van een dergelijke steekproef bij de onderzoeken van Waarstaatjegemeente.nl is dat binnen elke ‘groep’ de steekproef aselect getrokken wordt.</w:t>
      </w:r>
    </w:p>
  </w:footnote>
  <w:footnote w:id="14">
    <w:p w14:paraId="7167BE44" w14:textId="77777777" w:rsidR="00083C84" w:rsidRPr="00FA564F" w:rsidRDefault="00083C84" w:rsidP="002B0A2E">
      <w:pPr>
        <w:rPr>
          <w:sz w:val="16"/>
          <w:szCs w:val="16"/>
        </w:rPr>
      </w:pPr>
      <w:r w:rsidRPr="00FA564F">
        <w:rPr>
          <w:sz w:val="16"/>
          <w:szCs w:val="16"/>
        </w:rPr>
        <w:footnoteRef/>
      </w:r>
      <w:r w:rsidRPr="00FA564F">
        <w:rPr>
          <w:sz w:val="16"/>
          <w:szCs w:val="16"/>
        </w:rPr>
        <w:tab/>
        <w:t xml:space="preserve"> Indien er wordt gekozen voor de verkorte variant dan vormt het aangereikte dataformat eveneens het uitgangspunt. </w:t>
      </w:r>
    </w:p>
  </w:footnote>
  <w:footnote w:id="15">
    <w:p w14:paraId="1958CD89" w14:textId="135591AD" w:rsidR="005A19E4" w:rsidRPr="005A19E4" w:rsidRDefault="005A19E4">
      <w:pPr>
        <w:pStyle w:val="FootnoteText"/>
        <w:rPr>
          <w:sz w:val="16"/>
          <w:szCs w:val="16"/>
          <w:lang w:val="en-US"/>
        </w:rPr>
      </w:pPr>
      <w:r w:rsidRPr="005A19E4">
        <w:rPr>
          <w:rStyle w:val="FootnoteReference"/>
          <w:sz w:val="16"/>
          <w:szCs w:val="16"/>
        </w:rPr>
        <w:footnoteRef/>
      </w:r>
      <w:r w:rsidRPr="005A19E4">
        <w:rPr>
          <w:sz w:val="16"/>
          <w:szCs w:val="16"/>
        </w:rPr>
        <w:t xml:space="preserve"> </w:t>
      </w:r>
      <w:r w:rsidRPr="005A19E4">
        <w:rPr>
          <w:sz w:val="16"/>
          <w:szCs w:val="16"/>
        </w:rPr>
        <w:tab/>
        <w:t xml:space="preserve"> </w:t>
      </w:r>
      <w:r w:rsidR="004418C8">
        <w:rPr>
          <w:sz w:val="16"/>
          <w:szCs w:val="16"/>
        </w:rPr>
        <w:t xml:space="preserve">Geschoond: </w:t>
      </w:r>
      <w:proofErr w:type="spellStart"/>
      <w:r w:rsidR="004418C8">
        <w:rPr>
          <w:sz w:val="16"/>
          <w:szCs w:val="16"/>
          <w:lang w:val="en-US"/>
        </w:rPr>
        <w:t>z</w:t>
      </w:r>
      <w:r w:rsidRPr="005A19E4">
        <w:rPr>
          <w:sz w:val="16"/>
          <w:szCs w:val="16"/>
          <w:lang w:val="en-US"/>
        </w:rPr>
        <w:t>onder</w:t>
      </w:r>
      <w:proofErr w:type="spellEnd"/>
      <w:r w:rsidRPr="005A19E4">
        <w:rPr>
          <w:sz w:val="16"/>
          <w:szCs w:val="16"/>
          <w:lang w:val="en-US"/>
        </w:rPr>
        <w:t xml:space="preserve"> </w:t>
      </w:r>
      <w:proofErr w:type="spellStart"/>
      <w:r w:rsidRPr="005A19E4">
        <w:rPr>
          <w:sz w:val="16"/>
          <w:szCs w:val="16"/>
          <w:lang w:val="en-US"/>
        </w:rPr>
        <w:t>persoonsgegevens</w:t>
      </w:r>
      <w:proofErr w:type="spellEnd"/>
      <w:r w:rsidRPr="005A19E4">
        <w:rPr>
          <w:sz w:val="16"/>
          <w:szCs w:val="16"/>
          <w:lang w:val="en-US"/>
        </w:rPr>
        <w:t xml:space="preserve"> </w:t>
      </w:r>
      <w:proofErr w:type="spellStart"/>
      <w:r w:rsidRPr="005A19E4">
        <w:rPr>
          <w:sz w:val="16"/>
          <w:szCs w:val="16"/>
          <w:lang w:val="en-US"/>
        </w:rPr>
        <w:t>af</w:t>
      </w:r>
      <w:proofErr w:type="spellEnd"/>
      <w:r w:rsidRPr="005A19E4">
        <w:rPr>
          <w:sz w:val="16"/>
          <w:szCs w:val="16"/>
          <w:lang w:val="en-US"/>
        </w:rPr>
        <w:t xml:space="preserve"> </w:t>
      </w:r>
      <w:proofErr w:type="spellStart"/>
      <w:r w:rsidRPr="005A19E4">
        <w:rPr>
          <w:sz w:val="16"/>
          <w:szCs w:val="16"/>
          <w:lang w:val="en-US"/>
        </w:rPr>
        <w:t>andere</w:t>
      </w:r>
      <w:proofErr w:type="spellEnd"/>
      <w:r w:rsidRPr="005A19E4">
        <w:rPr>
          <w:sz w:val="16"/>
          <w:szCs w:val="16"/>
          <w:lang w:val="en-US"/>
        </w:rPr>
        <w:t xml:space="preserve"> direct </w:t>
      </w:r>
      <w:proofErr w:type="spellStart"/>
      <w:r w:rsidRPr="005A19E4">
        <w:rPr>
          <w:sz w:val="16"/>
          <w:szCs w:val="16"/>
          <w:lang w:val="en-US"/>
        </w:rPr>
        <w:t>herleidbare</w:t>
      </w:r>
      <w:proofErr w:type="spellEnd"/>
      <w:r w:rsidRPr="005A19E4">
        <w:rPr>
          <w:sz w:val="16"/>
          <w:szCs w:val="16"/>
          <w:lang w:val="en-US"/>
        </w:rPr>
        <w:t xml:space="preserve"> </w:t>
      </w:r>
      <w:proofErr w:type="spellStart"/>
      <w:r w:rsidRPr="005A19E4">
        <w:rPr>
          <w:sz w:val="16"/>
          <w:szCs w:val="16"/>
          <w:lang w:val="en-US"/>
        </w:rPr>
        <w:t>beschrijvingen</w:t>
      </w:r>
      <w:proofErr w:type="spellEnd"/>
    </w:p>
  </w:footnote>
  <w:footnote w:id="16">
    <w:p w14:paraId="33FB339C" w14:textId="77777777" w:rsidR="00083C84" w:rsidRPr="00FA564F" w:rsidRDefault="00083C84" w:rsidP="002B0A2E">
      <w:pPr>
        <w:rPr>
          <w:sz w:val="16"/>
          <w:szCs w:val="16"/>
        </w:rPr>
      </w:pPr>
      <w:r w:rsidRPr="00FA564F">
        <w:rPr>
          <w:sz w:val="16"/>
          <w:szCs w:val="16"/>
        </w:rPr>
        <w:footnoteRef/>
      </w:r>
      <w:r w:rsidRPr="00FA564F">
        <w:rPr>
          <w:sz w:val="16"/>
          <w:szCs w:val="16"/>
        </w:rPr>
        <w:tab/>
        <w:t xml:space="preserve"> Hand-out versie van de digitale vragenlijst / </w:t>
      </w:r>
      <w:proofErr w:type="spellStart"/>
      <w:r w:rsidRPr="00FA564F">
        <w:rPr>
          <w:sz w:val="16"/>
          <w:szCs w:val="16"/>
        </w:rPr>
        <w:t>websurvey</w:t>
      </w:r>
      <w:proofErr w:type="spellEnd"/>
      <w:r w:rsidRPr="00FA564F">
        <w:rPr>
          <w:sz w:val="16"/>
          <w:szCs w:val="16"/>
        </w:rPr>
        <w:t xml:space="preserve">, en/of schriftelijke vragenlijst. </w:t>
      </w:r>
    </w:p>
  </w:footnote>
  <w:footnote w:id="17">
    <w:p w14:paraId="46F7B9B8" w14:textId="77777777" w:rsidR="00083C84" w:rsidRPr="00FA564F" w:rsidRDefault="00083C84" w:rsidP="002B0A2E">
      <w:pPr>
        <w:rPr>
          <w:sz w:val="16"/>
          <w:szCs w:val="16"/>
        </w:rPr>
      </w:pPr>
      <w:r w:rsidRPr="00FA564F">
        <w:rPr>
          <w:sz w:val="16"/>
          <w:szCs w:val="16"/>
        </w:rPr>
        <w:footnoteRef/>
      </w:r>
      <w:r w:rsidRPr="00FA564F">
        <w:rPr>
          <w:sz w:val="16"/>
          <w:szCs w:val="16"/>
        </w:rPr>
        <w:tab/>
        <w:t xml:space="preserve"> Uitsluitend mogelijk als de modelvragenlijst is gehanteerd.</w:t>
      </w:r>
    </w:p>
  </w:footnote>
  <w:footnote w:id="18">
    <w:p w14:paraId="0A277154" w14:textId="275672F2" w:rsidR="00083C84" w:rsidRPr="00067728" w:rsidRDefault="00083C84">
      <w:pPr>
        <w:pStyle w:val="FootnoteText"/>
      </w:pPr>
      <w:r>
        <w:rPr>
          <w:rStyle w:val="FootnoteReference"/>
        </w:rPr>
        <w:footnoteRef/>
      </w:r>
      <w:r>
        <w:t xml:space="preserve"> </w:t>
      </w:r>
      <w:r w:rsidRPr="00067728">
        <w:t xml:space="preserve">De communicatie over het </w:t>
      </w:r>
      <w:r>
        <w:t xml:space="preserve">(uitvoeren van het) </w:t>
      </w:r>
      <w:r w:rsidRPr="00067728">
        <w:t>o</w:t>
      </w:r>
      <w:r>
        <w:t xml:space="preserve">nderzoek en de onderzoeksresultaten verloopt uitsluitend tussen het onderzoeksbureau / -afdeling en VNG Realisatie. Vragen over de Burgerpeiling als methodiek alsmede de inhoud kunnen ook door de gemeente (als opdrachtgever) aan VNG Realisatie worden gericht. </w:t>
      </w:r>
    </w:p>
  </w:footnote>
  <w:footnote w:id="19">
    <w:p w14:paraId="289C9DB7" w14:textId="77777777" w:rsidR="00083C84" w:rsidRPr="007D4DD4" w:rsidRDefault="00083C84" w:rsidP="002B0A2E">
      <w:pPr>
        <w:rPr>
          <w:sz w:val="16"/>
          <w:szCs w:val="16"/>
        </w:rPr>
      </w:pPr>
      <w:r w:rsidRPr="007D4DD4">
        <w:rPr>
          <w:sz w:val="16"/>
          <w:szCs w:val="16"/>
        </w:rPr>
        <w:footnoteRef/>
      </w:r>
      <w:r w:rsidRPr="007D4DD4">
        <w:rPr>
          <w:sz w:val="16"/>
          <w:szCs w:val="16"/>
        </w:rPr>
        <w:tab/>
        <w:t xml:space="preserve"> O.m. Woon- en leefomgeving, relatie inwoner-gemeente, dienstverlening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2F1A" w14:textId="1208A321" w:rsidR="00083C84" w:rsidRPr="002B0A2E" w:rsidRDefault="00083C84" w:rsidP="002B0A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79E82" w14:textId="77777777" w:rsidR="00083C84" w:rsidRDefault="00083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06FF"/>
    <w:multiLevelType w:val="hybridMultilevel"/>
    <w:tmpl w:val="45ECE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6C28F7"/>
    <w:multiLevelType w:val="multilevel"/>
    <w:tmpl w:val="6860C3D4"/>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2" w15:restartNumberingAfterBreak="0">
    <w:nsid w:val="0BE32B9A"/>
    <w:multiLevelType w:val="hybridMultilevel"/>
    <w:tmpl w:val="D450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B46E3"/>
    <w:multiLevelType w:val="hybridMultilevel"/>
    <w:tmpl w:val="8212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2F0E26"/>
    <w:multiLevelType w:val="hybridMultilevel"/>
    <w:tmpl w:val="DCDC80B0"/>
    <w:lvl w:ilvl="0" w:tplc="4A24DDFA">
      <w:numFmt w:val="bullet"/>
      <w:lvlText w:val="•"/>
      <w:lvlJc w:val="left"/>
      <w:pPr>
        <w:ind w:left="394" w:hanging="284"/>
      </w:pPr>
      <w:rPr>
        <w:rFonts w:ascii="Arial" w:eastAsia="Arial" w:hAnsi="Arial" w:cs="Arial" w:hint="default"/>
        <w:spacing w:val="-1"/>
        <w:w w:val="100"/>
        <w:sz w:val="18"/>
        <w:szCs w:val="18"/>
        <w:lang w:val="nl-NL" w:eastAsia="nl-NL" w:bidi="nl-NL"/>
      </w:rPr>
    </w:lvl>
    <w:lvl w:ilvl="1" w:tplc="7DE66AD0">
      <w:numFmt w:val="bullet"/>
      <w:lvlText w:val="•"/>
      <w:lvlJc w:val="left"/>
      <w:pPr>
        <w:ind w:left="1266" w:hanging="284"/>
      </w:pPr>
      <w:rPr>
        <w:rFonts w:hint="default"/>
        <w:lang w:val="nl-NL" w:eastAsia="nl-NL" w:bidi="nl-NL"/>
      </w:rPr>
    </w:lvl>
    <w:lvl w:ilvl="2" w:tplc="0BAC251C">
      <w:numFmt w:val="bullet"/>
      <w:lvlText w:val="•"/>
      <w:lvlJc w:val="left"/>
      <w:pPr>
        <w:ind w:left="2133" w:hanging="284"/>
      </w:pPr>
      <w:rPr>
        <w:rFonts w:hint="default"/>
        <w:lang w:val="nl-NL" w:eastAsia="nl-NL" w:bidi="nl-NL"/>
      </w:rPr>
    </w:lvl>
    <w:lvl w:ilvl="3" w:tplc="11682D6E">
      <w:numFmt w:val="bullet"/>
      <w:lvlText w:val="•"/>
      <w:lvlJc w:val="left"/>
      <w:pPr>
        <w:ind w:left="2999" w:hanging="284"/>
      </w:pPr>
      <w:rPr>
        <w:rFonts w:hint="default"/>
        <w:lang w:val="nl-NL" w:eastAsia="nl-NL" w:bidi="nl-NL"/>
      </w:rPr>
    </w:lvl>
    <w:lvl w:ilvl="4" w:tplc="46DA99F6">
      <w:numFmt w:val="bullet"/>
      <w:lvlText w:val="•"/>
      <w:lvlJc w:val="left"/>
      <w:pPr>
        <w:ind w:left="3866" w:hanging="284"/>
      </w:pPr>
      <w:rPr>
        <w:rFonts w:hint="default"/>
        <w:lang w:val="nl-NL" w:eastAsia="nl-NL" w:bidi="nl-NL"/>
      </w:rPr>
    </w:lvl>
    <w:lvl w:ilvl="5" w:tplc="09986FA2">
      <w:numFmt w:val="bullet"/>
      <w:lvlText w:val="•"/>
      <w:lvlJc w:val="left"/>
      <w:pPr>
        <w:ind w:left="4732" w:hanging="284"/>
      </w:pPr>
      <w:rPr>
        <w:rFonts w:hint="default"/>
        <w:lang w:val="nl-NL" w:eastAsia="nl-NL" w:bidi="nl-NL"/>
      </w:rPr>
    </w:lvl>
    <w:lvl w:ilvl="6" w:tplc="27C415D0">
      <w:numFmt w:val="bullet"/>
      <w:lvlText w:val="•"/>
      <w:lvlJc w:val="left"/>
      <w:pPr>
        <w:ind w:left="5599" w:hanging="284"/>
      </w:pPr>
      <w:rPr>
        <w:rFonts w:hint="default"/>
        <w:lang w:val="nl-NL" w:eastAsia="nl-NL" w:bidi="nl-NL"/>
      </w:rPr>
    </w:lvl>
    <w:lvl w:ilvl="7" w:tplc="1F94EF40">
      <w:numFmt w:val="bullet"/>
      <w:lvlText w:val="•"/>
      <w:lvlJc w:val="left"/>
      <w:pPr>
        <w:ind w:left="6465" w:hanging="284"/>
      </w:pPr>
      <w:rPr>
        <w:rFonts w:hint="default"/>
        <w:lang w:val="nl-NL" w:eastAsia="nl-NL" w:bidi="nl-NL"/>
      </w:rPr>
    </w:lvl>
    <w:lvl w:ilvl="8" w:tplc="22D4A80C">
      <w:numFmt w:val="bullet"/>
      <w:lvlText w:val="•"/>
      <w:lvlJc w:val="left"/>
      <w:pPr>
        <w:ind w:left="7332" w:hanging="284"/>
      </w:pPr>
      <w:rPr>
        <w:rFonts w:hint="default"/>
        <w:lang w:val="nl-NL" w:eastAsia="nl-NL" w:bidi="nl-NL"/>
      </w:rPr>
    </w:lvl>
  </w:abstractNum>
  <w:abstractNum w:abstractNumId="5" w15:restartNumberingAfterBreak="0">
    <w:nsid w:val="1A4C7A8E"/>
    <w:multiLevelType w:val="hybridMultilevel"/>
    <w:tmpl w:val="DD4C5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D358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66793F"/>
    <w:multiLevelType w:val="hybridMultilevel"/>
    <w:tmpl w:val="566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290C8E"/>
    <w:multiLevelType w:val="hybridMultilevel"/>
    <w:tmpl w:val="DFFC6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8D2FB0"/>
    <w:multiLevelType w:val="hybridMultilevel"/>
    <w:tmpl w:val="7B062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48189E"/>
    <w:multiLevelType w:val="hybridMultilevel"/>
    <w:tmpl w:val="4C66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B7CBD"/>
    <w:multiLevelType w:val="hybridMultilevel"/>
    <w:tmpl w:val="6076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CD6D93"/>
    <w:multiLevelType w:val="multilevel"/>
    <w:tmpl w:val="C17C5A20"/>
    <w:lvl w:ilvl="0">
      <w:start w:val="1"/>
      <w:numFmt w:val="decimal"/>
      <w:lvlText w:val="%1."/>
      <w:lvlJc w:val="left"/>
      <w:pPr>
        <w:ind w:left="360" w:hanging="360"/>
      </w:pPr>
      <w:rPr>
        <w:rFonts w:hint="default"/>
      </w:rPr>
    </w:lvl>
    <w:lvl w:ilvl="1">
      <w:start w:val="3"/>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13" w15:restartNumberingAfterBreak="0">
    <w:nsid w:val="2F883C27"/>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14" w15:restartNumberingAfterBreak="0">
    <w:nsid w:val="36046755"/>
    <w:multiLevelType w:val="hybridMultilevel"/>
    <w:tmpl w:val="F28EC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1E4A18"/>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16" w15:restartNumberingAfterBreak="0">
    <w:nsid w:val="37E91877"/>
    <w:multiLevelType w:val="multilevel"/>
    <w:tmpl w:val="9508DD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523091"/>
    <w:multiLevelType w:val="hybridMultilevel"/>
    <w:tmpl w:val="CD88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D7421E"/>
    <w:multiLevelType w:val="hybridMultilevel"/>
    <w:tmpl w:val="EFF2D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1E45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BE5A8A"/>
    <w:multiLevelType w:val="hybridMultilevel"/>
    <w:tmpl w:val="4A3C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3269D6"/>
    <w:multiLevelType w:val="hybridMultilevel"/>
    <w:tmpl w:val="8C56461C"/>
    <w:lvl w:ilvl="0" w:tplc="AF70F842">
      <w:start w:val="1"/>
      <w:numFmt w:val="decimal"/>
      <w:lvlText w:val="%1."/>
      <w:lvlJc w:val="left"/>
      <w:pPr>
        <w:ind w:left="187" w:hanging="360"/>
      </w:pPr>
      <w:rPr>
        <w:rFonts w:hint="default"/>
      </w:rPr>
    </w:lvl>
    <w:lvl w:ilvl="1" w:tplc="08090019">
      <w:start w:val="1"/>
      <w:numFmt w:val="lowerLetter"/>
      <w:lvlText w:val="%2."/>
      <w:lvlJc w:val="left"/>
      <w:pPr>
        <w:ind w:left="907" w:hanging="360"/>
      </w:pPr>
    </w:lvl>
    <w:lvl w:ilvl="2" w:tplc="0809001B" w:tentative="1">
      <w:start w:val="1"/>
      <w:numFmt w:val="lowerRoman"/>
      <w:lvlText w:val="%3."/>
      <w:lvlJc w:val="right"/>
      <w:pPr>
        <w:ind w:left="1627" w:hanging="180"/>
      </w:pPr>
    </w:lvl>
    <w:lvl w:ilvl="3" w:tplc="0809000F" w:tentative="1">
      <w:start w:val="1"/>
      <w:numFmt w:val="decimal"/>
      <w:lvlText w:val="%4."/>
      <w:lvlJc w:val="left"/>
      <w:pPr>
        <w:ind w:left="2347" w:hanging="360"/>
      </w:pPr>
    </w:lvl>
    <w:lvl w:ilvl="4" w:tplc="08090019" w:tentative="1">
      <w:start w:val="1"/>
      <w:numFmt w:val="lowerLetter"/>
      <w:lvlText w:val="%5."/>
      <w:lvlJc w:val="left"/>
      <w:pPr>
        <w:ind w:left="3067" w:hanging="360"/>
      </w:pPr>
    </w:lvl>
    <w:lvl w:ilvl="5" w:tplc="0809001B" w:tentative="1">
      <w:start w:val="1"/>
      <w:numFmt w:val="lowerRoman"/>
      <w:lvlText w:val="%6."/>
      <w:lvlJc w:val="right"/>
      <w:pPr>
        <w:ind w:left="3787" w:hanging="180"/>
      </w:pPr>
    </w:lvl>
    <w:lvl w:ilvl="6" w:tplc="0809000F" w:tentative="1">
      <w:start w:val="1"/>
      <w:numFmt w:val="decimal"/>
      <w:lvlText w:val="%7."/>
      <w:lvlJc w:val="left"/>
      <w:pPr>
        <w:ind w:left="4507" w:hanging="360"/>
      </w:pPr>
    </w:lvl>
    <w:lvl w:ilvl="7" w:tplc="08090019" w:tentative="1">
      <w:start w:val="1"/>
      <w:numFmt w:val="lowerLetter"/>
      <w:lvlText w:val="%8."/>
      <w:lvlJc w:val="left"/>
      <w:pPr>
        <w:ind w:left="5227" w:hanging="360"/>
      </w:pPr>
    </w:lvl>
    <w:lvl w:ilvl="8" w:tplc="0809001B" w:tentative="1">
      <w:start w:val="1"/>
      <w:numFmt w:val="lowerRoman"/>
      <w:lvlText w:val="%9."/>
      <w:lvlJc w:val="right"/>
      <w:pPr>
        <w:ind w:left="5947" w:hanging="180"/>
      </w:pPr>
    </w:lvl>
  </w:abstractNum>
  <w:abstractNum w:abstractNumId="22" w15:restartNumberingAfterBreak="0">
    <w:nsid w:val="593C251B"/>
    <w:multiLevelType w:val="hybridMultilevel"/>
    <w:tmpl w:val="6C36E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303D1A"/>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24" w15:restartNumberingAfterBreak="0">
    <w:nsid w:val="5BDC60A8"/>
    <w:multiLevelType w:val="multilevel"/>
    <w:tmpl w:val="F8A6BD50"/>
    <w:lvl w:ilvl="0">
      <w:start w:val="1"/>
      <w:numFmt w:val="decimal"/>
      <w:lvlText w:val="%1"/>
      <w:lvlJc w:val="left"/>
      <w:pPr>
        <w:ind w:left="0" w:firstLine="0"/>
      </w:pPr>
      <w:rPr>
        <w:rFonts w:ascii="Calibri" w:hAnsi="Calibri"/>
        <w:b/>
        <w:i w:val="0"/>
        <w:color w:val="003359"/>
        <w:sz w:val="24"/>
        <w:szCs w:val="32"/>
      </w:rPr>
    </w:lvl>
    <w:lvl w:ilvl="1">
      <w:start w:val="1"/>
      <w:numFmt w:val="decimal"/>
      <w:lvlText w:val="%1.%2"/>
      <w:lvlJc w:val="left"/>
      <w:pPr>
        <w:ind w:left="624" w:hanging="624"/>
      </w:pPr>
      <w:rPr>
        <w:sz w:val="24"/>
        <w:szCs w:val="24"/>
      </w:rPr>
    </w:lvl>
    <w:lvl w:ilvl="2">
      <w:start w:val="1"/>
      <w:numFmt w:val="decimal"/>
      <w:lvlText w:val="%1.%2.%3."/>
      <w:lvlJc w:val="left"/>
      <w:pPr>
        <w:ind w:left="624" w:hanging="624"/>
      </w:pPr>
    </w:lvl>
    <w:lvl w:ilvl="3">
      <w:start w:val="1"/>
      <w:numFmt w:val="decimal"/>
      <w:lvlText w:val="%1.%2.%3.%4."/>
      <w:lvlJc w:val="left"/>
      <w:pPr>
        <w:ind w:left="624" w:hanging="624"/>
      </w:pPr>
    </w:lvl>
    <w:lvl w:ilvl="4">
      <w:start w:val="1"/>
      <w:numFmt w:val="decimal"/>
      <w:lvlText w:val="%1.%2.%3.%4.%5."/>
      <w:lvlJc w:val="left"/>
      <w:pPr>
        <w:ind w:left="624" w:hanging="624"/>
      </w:pPr>
    </w:lvl>
    <w:lvl w:ilvl="5">
      <w:start w:val="1"/>
      <w:numFmt w:val="decimal"/>
      <w:lvlText w:val="%1.%2.%3.%4.%5.%6."/>
      <w:lvlJc w:val="left"/>
      <w:pPr>
        <w:ind w:left="624" w:hanging="624"/>
      </w:pPr>
    </w:lvl>
    <w:lvl w:ilvl="6">
      <w:start w:val="1"/>
      <w:numFmt w:val="decimal"/>
      <w:lvlText w:val="%1.%2.%3.%4.%5.%6.%7."/>
      <w:lvlJc w:val="left"/>
      <w:pPr>
        <w:ind w:left="624" w:hanging="624"/>
      </w:pPr>
    </w:lvl>
    <w:lvl w:ilvl="7">
      <w:start w:val="1"/>
      <w:numFmt w:val="decimal"/>
      <w:lvlText w:val="%1.%2.%3.%4.%5.%6.%7.%8."/>
      <w:lvlJc w:val="left"/>
      <w:pPr>
        <w:ind w:left="624" w:hanging="624"/>
      </w:pPr>
    </w:lvl>
    <w:lvl w:ilvl="8">
      <w:start w:val="1"/>
      <w:numFmt w:val="decimal"/>
      <w:lvlText w:val="%1.%2.%3.%4.%5.%6.%7.%8.%9."/>
      <w:lvlJc w:val="left"/>
      <w:pPr>
        <w:ind w:left="624" w:hanging="624"/>
      </w:pPr>
    </w:lvl>
  </w:abstractNum>
  <w:abstractNum w:abstractNumId="25" w15:restartNumberingAfterBreak="0">
    <w:nsid w:val="5F713FF7"/>
    <w:multiLevelType w:val="hybridMultilevel"/>
    <w:tmpl w:val="2BA82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27199"/>
    <w:multiLevelType w:val="hybridMultilevel"/>
    <w:tmpl w:val="8DB26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59715B"/>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28" w15:restartNumberingAfterBreak="0">
    <w:nsid w:val="61AD7F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B55018"/>
    <w:multiLevelType w:val="hybridMultilevel"/>
    <w:tmpl w:val="75E8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4112FE"/>
    <w:multiLevelType w:val="multilevel"/>
    <w:tmpl w:val="8B302462"/>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31" w15:restartNumberingAfterBreak="0">
    <w:nsid w:val="78B337B9"/>
    <w:multiLevelType w:val="hybridMultilevel"/>
    <w:tmpl w:val="F700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7477B4"/>
    <w:multiLevelType w:val="hybridMultilevel"/>
    <w:tmpl w:val="0562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3"/>
  </w:num>
  <w:num w:numId="4">
    <w:abstractNumId w:val="27"/>
  </w:num>
  <w:num w:numId="5">
    <w:abstractNumId w:val="24"/>
  </w:num>
  <w:num w:numId="6">
    <w:abstractNumId w:val="28"/>
  </w:num>
  <w:num w:numId="7">
    <w:abstractNumId w:val="19"/>
  </w:num>
  <w:num w:numId="8">
    <w:abstractNumId w:val="6"/>
  </w:num>
  <w:num w:numId="9">
    <w:abstractNumId w:val="13"/>
  </w:num>
  <w:num w:numId="10">
    <w:abstractNumId w:val="26"/>
  </w:num>
  <w:num w:numId="11">
    <w:abstractNumId w:val="9"/>
  </w:num>
  <w:num w:numId="12">
    <w:abstractNumId w:val="17"/>
  </w:num>
  <w:num w:numId="13">
    <w:abstractNumId w:val="16"/>
  </w:num>
  <w:num w:numId="14">
    <w:abstractNumId w:val="25"/>
  </w:num>
  <w:num w:numId="15">
    <w:abstractNumId w:val="30"/>
  </w:num>
  <w:num w:numId="16">
    <w:abstractNumId w:val="1"/>
  </w:num>
  <w:num w:numId="17">
    <w:abstractNumId w:val="12"/>
  </w:num>
  <w:num w:numId="18">
    <w:abstractNumId w:val="21"/>
  </w:num>
  <w:num w:numId="19">
    <w:abstractNumId w:val="8"/>
  </w:num>
  <w:num w:numId="20">
    <w:abstractNumId w:val="5"/>
  </w:num>
  <w:num w:numId="21">
    <w:abstractNumId w:val="3"/>
  </w:num>
  <w:num w:numId="22">
    <w:abstractNumId w:val="20"/>
  </w:num>
  <w:num w:numId="23">
    <w:abstractNumId w:val="31"/>
  </w:num>
  <w:num w:numId="24">
    <w:abstractNumId w:val="18"/>
  </w:num>
  <w:num w:numId="25">
    <w:abstractNumId w:val="7"/>
  </w:num>
  <w:num w:numId="26">
    <w:abstractNumId w:val="2"/>
  </w:num>
  <w:num w:numId="27">
    <w:abstractNumId w:val="11"/>
  </w:num>
  <w:num w:numId="28">
    <w:abstractNumId w:val="14"/>
  </w:num>
  <w:num w:numId="29">
    <w:abstractNumId w:val="22"/>
  </w:num>
  <w:num w:numId="30">
    <w:abstractNumId w:val="29"/>
  </w:num>
  <w:num w:numId="31">
    <w:abstractNumId w:val="32"/>
  </w:num>
  <w:num w:numId="32">
    <w:abstractNumId w:val="1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07C"/>
    <w:rsid w:val="00015E1B"/>
    <w:rsid w:val="00030B82"/>
    <w:rsid w:val="000625D4"/>
    <w:rsid w:val="00062F87"/>
    <w:rsid w:val="00067728"/>
    <w:rsid w:val="0007255B"/>
    <w:rsid w:val="00075E35"/>
    <w:rsid w:val="00082299"/>
    <w:rsid w:val="00083C84"/>
    <w:rsid w:val="000B0F36"/>
    <w:rsid w:val="000B0F7C"/>
    <w:rsid w:val="000C300E"/>
    <w:rsid w:val="000F68FE"/>
    <w:rsid w:val="0011163B"/>
    <w:rsid w:val="00121230"/>
    <w:rsid w:val="00121598"/>
    <w:rsid w:val="001222A7"/>
    <w:rsid w:val="001535D1"/>
    <w:rsid w:val="00161CF4"/>
    <w:rsid w:val="00170262"/>
    <w:rsid w:val="001705F9"/>
    <w:rsid w:val="00193190"/>
    <w:rsid w:val="001B69D5"/>
    <w:rsid w:val="001C351D"/>
    <w:rsid w:val="001D793F"/>
    <w:rsid w:val="001F0E03"/>
    <w:rsid w:val="001F7E42"/>
    <w:rsid w:val="00213789"/>
    <w:rsid w:val="00215A93"/>
    <w:rsid w:val="00227239"/>
    <w:rsid w:val="00252A67"/>
    <w:rsid w:val="002627E0"/>
    <w:rsid w:val="00274840"/>
    <w:rsid w:val="00292716"/>
    <w:rsid w:val="002A1FFA"/>
    <w:rsid w:val="002B0A2E"/>
    <w:rsid w:val="002B3424"/>
    <w:rsid w:val="002D36C3"/>
    <w:rsid w:val="002D3EA3"/>
    <w:rsid w:val="002E0A31"/>
    <w:rsid w:val="00333E80"/>
    <w:rsid w:val="003649A6"/>
    <w:rsid w:val="0036711E"/>
    <w:rsid w:val="003901B9"/>
    <w:rsid w:val="003A668B"/>
    <w:rsid w:val="003B05E2"/>
    <w:rsid w:val="003D00ED"/>
    <w:rsid w:val="00423596"/>
    <w:rsid w:val="00425998"/>
    <w:rsid w:val="004418C8"/>
    <w:rsid w:val="00451FBD"/>
    <w:rsid w:val="0045585E"/>
    <w:rsid w:val="00470732"/>
    <w:rsid w:val="0047207A"/>
    <w:rsid w:val="00484808"/>
    <w:rsid w:val="004A086C"/>
    <w:rsid w:val="004A0E1B"/>
    <w:rsid w:val="004D0248"/>
    <w:rsid w:val="004D7E46"/>
    <w:rsid w:val="004E164C"/>
    <w:rsid w:val="004F7D99"/>
    <w:rsid w:val="005339A8"/>
    <w:rsid w:val="00557816"/>
    <w:rsid w:val="00572443"/>
    <w:rsid w:val="0057412E"/>
    <w:rsid w:val="005850C9"/>
    <w:rsid w:val="00587DEA"/>
    <w:rsid w:val="005A19E4"/>
    <w:rsid w:val="005A31C1"/>
    <w:rsid w:val="005B3340"/>
    <w:rsid w:val="005C078C"/>
    <w:rsid w:val="005F4DC4"/>
    <w:rsid w:val="00611836"/>
    <w:rsid w:val="00643F44"/>
    <w:rsid w:val="00660DFD"/>
    <w:rsid w:val="00663757"/>
    <w:rsid w:val="006844B6"/>
    <w:rsid w:val="0069343C"/>
    <w:rsid w:val="006A1CB4"/>
    <w:rsid w:val="006A594E"/>
    <w:rsid w:val="006B0D66"/>
    <w:rsid w:val="006E64B1"/>
    <w:rsid w:val="006E6E5B"/>
    <w:rsid w:val="00700CC4"/>
    <w:rsid w:val="007105C5"/>
    <w:rsid w:val="007232D7"/>
    <w:rsid w:val="00743067"/>
    <w:rsid w:val="00746780"/>
    <w:rsid w:val="0078432C"/>
    <w:rsid w:val="007B3078"/>
    <w:rsid w:val="007D09CA"/>
    <w:rsid w:val="007D4DD4"/>
    <w:rsid w:val="007D6014"/>
    <w:rsid w:val="007E1AE9"/>
    <w:rsid w:val="007E203D"/>
    <w:rsid w:val="007E2D2C"/>
    <w:rsid w:val="007F1AD3"/>
    <w:rsid w:val="008070D8"/>
    <w:rsid w:val="00807ECF"/>
    <w:rsid w:val="00825A03"/>
    <w:rsid w:val="00840B2C"/>
    <w:rsid w:val="008573E8"/>
    <w:rsid w:val="0086369A"/>
    <w:rsid w:val="00887CAB"/>
    <w:rsid w:val="00893986"/>
    <w:rsid w:val="008A6301"/>
    <w:rsid w:val="008D746C"/>
    <w:rsid w:val="008D755B"/>
    <w:rsid w:val="008E6631"/>
    <w:rsid w:val="008F7829"/>
    <w:rsid w:val="00903C71"/>
    <w:rsid w:val="009129A8"/>
    <w:rsid w:val="00930A22"/>
    <w:rsid w:val="0097713D"/>
    <w:rsid w:val="00991B80"/>
    <w:rsid w:val="009A207C"/>
    <w:rsid w:val="009A7FF3"/>
    <w:rsid w:val="009D0EAA"/>
    <w:rsid w:val="009E3046"/>
    <w:rsid w:val="009F130F"/>
    <w:rsid w:val="00A1003D"/>
    <w:rsid w:val="00A11BBB"/>
    <w:rsid w:val="00A90E33"/>
    <w:rsid w:val="00A97BBE"/>
    <w:rsid w:val="00AB3846"/>
    <w:rsid w:val="00AB705B"/>
    <w:rsid w:val="00AF3942"/>
    <w:rsid w:val="00B208D1"/>
    <w:rsid w:val="00B2436A"/>
    <w:rsid w:val="00B376C3"/>
    <w:rsid w:val="00B54C26"/>
    <w:rsid w:val="00B54FD9"/>
    <w:rsid w:val="00B575FC"/>
    <w:rsid w:val="00B61624"/>
    <w:rsid w:val="00B8714B"/>
    <w:rsid w:val="00BA0821"/>
    <w:rsid w:val="00BC0C08"/>
    <w:rsid w:val="00C27B02"/>
    <w:rsid w:val="00C5684B"/>
    <w:rsid w:val="00C64CDC"/>
    <w:rsid w:val="00C7403F"/>
    <w:rsid w:val="00CA4A0F"/>
    <w:rsid w:val="00CB1883"/>
    <w:rsid w:val="00CC5A1D"/>
    <w:rsid w:val="00CE3E25"/>
    <w:rsid w:val="00D34391"/>
    <w:rsid w:val="00D56626"/>
    <w:rsid w:val="00D6535B"/>
    <w:rsid w:val="00D76EA9"/>
    <w:rsid w:val="00D811A5"/>
    <w:rsid w:val="00DA057B"/>
    <w:rsid w:val="00DA53D3"/>
    <w:rsid w:val="00DB3C83"/>
    <w:rsid w:val="00DB652A"/>
    <w:rsid w:val="00DE3A1D"/>
    <w:rsid w:val="00DE3E59"/>
    <w:rsid w:val="00DE7301"/>
    <w:rsid w:val="00DF780F"/>
    <w:rsid w:val="00E05A87"/>
    <w:rsid w:val="00E064C5"/>
    <w:rsid w:val="00E3024E"/>
    <w:rsid w:val="00E41AA3"/>
    <w:rsid w:val="00E520C7"/>
    <w:rsid w:val="00E52219"/>
    <w:rsid w:val="00E5248A"/>
    <w:rsid w:val="00E5598C"/>
    <w:rsid w:val="00E63667"/>
    <w:rsid w:val="00E67DAE"/>
    <w:rsid w:val="00E71B55"/>
    <w:rsid w:val="00E80358"/>
    <w:rsid w:val="00EB066A"/>
    <w:rsid w:val="00EC4BCE"/>
    <w:rsid w:val="00F03D69"/>
    <w:rsid w:val="00F1394D"/>
    <w:rsid w:val="00F20AA7"/>
    <w:rsid w:val="00F54189"/>
    <w:rsid w:val="00F65E45"/>
    <w:rsid w:val="00F768D1"/>
    <w:rsid w:val="00F92713"/>
    <w:rsid w:val="00F94F8A"/>
    <w:rsid w:val="00FA564F"/>
    <w:rsid w:val="00FB2122"/>
    <w:rsid w:val="00FB5A70"/>
    <w:rsid w:val="00FC1D62"/>
    <w:rsid w:val="00FC6209"/>
    <w:rsid w:val="00FF1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A641E"/>
  <w15:docId w15:val="{3BB5A190-9219-4DFD-BB10-08F25CC5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pPr>
      <w:spacing w:before="66"/>
      <w:ind w:left="110"/>
      <w:outlineLvl w:val="0"/>
    </w:pPr>
    <w:rPr>
      <w:sz w:val="60"/>
      <w:szCs w:val="60"/>
    </w:rPr>
  </w:style>
  <w:style w:type="paragraph" w:styleId="Heading2">
    <w:name w:val="heading 2"/>
    <w:basedOn w:val="Normal"/>
    <w:uiPriority w:val="1"/>
    <w:qFormat/>
    <w:pPr>
      <w:ind w:left="1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43"/>
      <w:ind w:left="394" w:hanging="567"/>
    </w:pPr>
  </w:style>
  <w:style w:type="paragraph" w:customStyle="1" w:styleId="TableParagraph">
    <w:name w:val="Table Paragraph"/>
    <w:basedOn w:val="Normal"/>
    <w:uiPriority w:val="1"/>
    <w:qFormat/>
    <w:pPr>
      <w:spacing w:before="13" w:line="177" w:lineRule="exact"/>
    </w:pPr>
  </w:style>
  <w:style w:type="paragraph" w:styleId="Header">
    <w:name w:val="header"/>
    <w:basedOn w:val="Normal"/>
    <w:link w:val="HeaderChar"/>
    <w:uiPriority w:val="99"/>
    <w:unhideWhenUsed/>
    <w:rsid w:val="002B0A2E"/>
    <w:pPr>
      <w:tabs>
        <w:tab w:val="center" w:pos="4513"/>
        <w:tab w:val="right" w:pos="9026"/>
      </w:tabs>
    </w:pPr>
  </w:style>
  <w:style w:type="character" w:customStyle="1" w:styleId="HeaderChar">
    <w:name w:val="Header Char"/>
    <w:basedOn w:val="DefaultParagraphFont"/>
    <w:link w:val="Header"/>
    <w:uiPriority w:val="99"/>
    <w:rsid w:val="002B0A2E"/>
    <w:rPr>
      <w:rFonts w:ascii="Arial" w:eastAsia="Arial" w:hAnsi="Arial" w:cs="Arial"/>
      <w:lang w:val="nl-NL" w:eastAsia="nl-NL" w:bidi="nl-NL"/>
    </w:rPr>
  </w:style>
  <w:style w:type="paragraph" w:styleId="Footer">
    <w:name w:val="footer"/>
    <w:basedOn w:val="Normal"/>
    <w:link w:val="FooterChar"/>
    <w:uiPriority w:val="99"/>
    <w:unhideWhenUsed/>
    <w:rsid w:val="002B0A2E"/>
    <w:pPr>
      <w:tabs>
        <w:tab w:val="center" w:pos="4513"/>
        <w:tab w:val="right" w:pos="9026"/>
      </w:tabs>
    </w:pPr>
  </w:style>
  <w:style w:type="character" w:customStyle="1" w:styleId="FooterChar">
    <w:name w:val="Footer Char"/>
    <w:basedOn w:val="DefaultParagraphFont"/>
    <w:link w:val="Footer"/>
    <w:uiPriority w:val="99"/>
    <w:rsid w:val="002B0A2E"/>
    <w:rPr>
      <w:rFonts w:ascii="Arial" w:eastAsia="Arial" w:hAnsi="Arial" w:cs="Arial"/>
      <w:lang w:val="nl-NL" w:eastAsia="nl-NL" w:bidi="nl-NL"/>
    </w:rPr>
  </w:style>
  <w:style w:type="paragraph" w:styleId="TOCHeading">
    <w:name w:val="TOC Heading"/>
    <w:basedOn w:val="Heading1"/>
    <w:next w:val="Normal"/>
    <w:uiPriority w:val="39"/>
    <w:unhideWhenUsed/>
    <w:qFormat/>
    <w:rsid w:val="00663757"/>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n-GB" w:eastAsia="en-GB" w:bidi="ar-SA"/>
    </w:rPr>
  </w:style>
  <w:style w:type="paragraph" w:styleId="TOC1">
    <w:name w:val="toc 1"/>
    <w:basedOn w:val="Normal"/>
    <w:next w:val="Normal"/>
    <w:autoRedefine/>
    <w:uiPriority w:val="39"/>
    <w:unhideWhenUsed/>
    <w:rsid w:val="00663757"/>
    <w:pPr>
      <w:spacing w:after="100"/>
    </w:pPr>
  </w:style>
  <w:style w:type="paragraph" w:styleId="TOC2">
    <w:name w:val="toc 2"/>
    <w:basedOn w:val="Normal"/>
    <w:next w:val="Normal"/>
    <w:autoRedefine/>
    <w:uiPriority w:val="39"/>
    <w:unhideWhenUsed/>
    <w:rsid w:val="00663757"/>
    <w:pPr>
      <w:spacing w:after="100"/>
      <w:ind w:left="220"/>
    </w:pPr>
  </w:style>
  <w:style w:type="character" w:styleId="Hyperlink">
    <w:name w:val="Hyperlink"/>
    <w:basedOn w:val="DefaultParagraphFont"/>
    <w:uiPriority w:val="99"/>
    <w:unhideWhenUsed/>
    <w:rsid w:val="00663757"/>
    <w:rPr>
      <w:color w:val="0000FF" w:themeColor="hyperlink"/>
      <w:u w:val="single"/>
    </w:rPr>
  </w:style>
  <w:style w:type="character" w:styleId="UnresolvedMention">
    <w:name w:val="Unresolved Mention"/>
    <w:basedOn w:val="DefaultParagraphFont"/>
    <w:uiPriority w:val="99"/>
    <w:semiHidden/>
    <w:unhideWhenUsed/>
    <w:rsid w:val="00F20AA7"/>
    <w:rPr>
      <w:color w:val="808080"/>
      <w:shd w:val="clear" w:color="auto" w:fill="E6E6E6"/>
    </w:rPr>
  </w:style>
  <w:style w:type="paragraph" w:styleId="FootnoteText">
    <w:name w:val="footnote text"/>
    <w:basedOn w:val="Normal"/>
    <w:link w:val="FootnoteTextChar"/>
    <w:uiPriority w:val="99"/>
    <w:semiHidden/>
    <w:unhideWhenUsed/>
    <w:rsid w:val="00893986"/>
    <w:rPr>
      <w:sz w:val="20"/>
      <w:szCs w:val="20"/>
    </w:rPr>
  </w:style>
  <w:style w:type="character" w:customStyle="1" w:styleId="FootnoteTextChar">
    <w:name w:val="Footnote Text Char"/>
    <w:basedOn w:val="DefaultParagraphFont"/>
    <w:link w:val="FootnoteText"/>
    <w:uiPriority w:val="99"/>
    <w:semiHidden/>
    <w:rsid w:val="00893986"/>
    <w:rPr>
      <w:rFonts w:ascii="Arial" w:eastAsia="Arial" w:hAnsi="Arial" w:cs="Arial"/>
      <w:sz w:val="20"/>
      <w:szCs w:val="20"/>
      <w:lang w:val="nl-NL" w:eastAsia="nl-NL" w:bidi="nl-NL"/>
    </w:rPr>
  </w:style>
  <w:style w:type="character" w:styleId="FootnoteReference">
    <w:name w:val="footnote reference"/>
    <w:basedOn w:val="DefaultParagraphFont"/>
    <w:uiPriority w:val="99"/>
    <w:semiHidden/>
    <w:unhideWhenUsed/>
    <w:rsid w:val="008939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www.waarstaatjegemeente.nl/" TargetMode="External"/><Relationship Id="rId39" Type="http://schemas.openxmlformats.org/officeDocument/2006/relationships/footer" Target="footer4.xml"/><Relationship Id="rId21" Type="http://schemas.openxmlformats.org/officeDocument/2006/relationships/hyperlink" Target="https://forum.vng.nl/" TargetMode="External"/><Relationship Id="rId34" Type="http://schemas.openxmlformats.org/officeDocument/2006/relationships/hyperlink" Target="https://forum.vng.nl/"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VNG-Realisatie/Burgerpeiling" TargetMode="External"/><Relationship Id="rId29" Type="http://schemas.openxmlformats.org/officeDocument/2006/relationships/hyperlink" Target="mailto:databeheer@vng.n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vngrealisatie.nl/producten/burgerpeiling" TargetMode="External"/><Relationship Id="rId32" Type="http://schemas.openxmlformats.org/officeDocument/2006/relationships/hyperlink" Target="https://forum.vng.nl/"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mailto:databeheer@vng.nl" TargetMode="External"/><Relationship Id="rId28" Type="http://schemas.openxmlformats.org/officeDocument/2006/relationships/hyperlink" Target="https://statline.cbs.nl/statweb/" TargetMode="External"/><Relationship Id="rId36" Type="http://schemas.openxmlformats.org/officeDocument/2006/relationships/image" Target="media/image6.png"/><Relationship Id="rId10" Type="http://schemas.openxmlformats.org/officeDocument/2006/relationships/webSettings" Target="webSettings.xml"/><Relationship Id="rId19" Type="http://schemas.openxmlformats.org/officeDocument/2006/relationships/header" Target="header1.xml"/><Relationship Id="rId31" Type="http://schemas.openxmlformats.org/officeDocument/2006/relationships/hyperlink" Target="http://kinggemeenten.nl/sites/king/files/Rapport-Maatschappelijke-veerkracht-en-vitaliteit-van-buurten.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movisie.nl/" TargetMode="External"/><Relationship Id="rId27" Type="http://schemas.openxmlformats.org/officeDocument/2006/relationships/hyperlink" Target="https://github.com/VNG-Realisatie/Burgerpeiling" TargetMode="External"/><Relationship Id="rId30" Type="http://schemas.openxmlformats.org/officeDocument/2006/relationships/hyperlink" Target="mailto:databeheer@vng.nl" TargetMode="External"/><Relationship Id="rId35" Type="http://schemas.openxmlformats.org/officeDocument/2006/relationships/hyperlink" Target="https://github.com/VNG-Realisatie/Burgerpeiling"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hyperlink" Target="mailto:databeheer@vng.nl" TargetMode="Externa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KING\VNGR_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bb9e15d-2bef-4d07-a5e2-45d09094ffca" ContentTypeId="0x010100C72024E22235D146BD3F5C9F1A14257E"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erkdocument" ma:contentTypeID="0x010100C72024E22235D146BD3F5C9F1A14257E0100E7B073737BB9EC4DA73B321EA01F781D" ma:contentTypeVersion="7" ma:contentTypeDescription="Een nieuw document maken." ma:contentTypeScope="" ma:versionID="a987624e2f7fac0c714635e544caa2a2">
  <xsd:schema xmlns:xsd="http://www.w3.org/2001/XMLSchema" xmlns:xs="http://www.w3.org/2001/XMLSchema" xmlns:p="http://schemas.microsoft.com/office/2006/metadata/properties" xmlns:ns2="3ab34907-cfea-4875-a9e3-dcc53d1d57a8" xmlns:ns3="VNG.SP2013.PowerShell" xmlns:ns4="850e99bc-7c50-40aa-bb40-6e2a2313a4b8" targetNamespace="http://schemas.microsoft.com/office/2006/metadata/properties" ma:root="true" ma:fieldsID="18abbaebbfc9f93ebbedda60bdce9821" ns2:_="" ns3:_="" ns4:_="">
    <xsd:import namespace="3ab34907-cfea-4875-a9e3-dcc53d1d57a8"/>
    <xsd:import namespace="VNG.SP2013.PowerShell"/>
    <xsd:import namespace="850e99bc-7c50-40aa-bb40-6e2a2313a4b8"/>
    <xsd:element name="properties">
      <xsd:complexType>
        <xsd:sequence>
          <xsd:element name="documentManagement">
            <xsd:complexType>
              <xsd:all>
                <xsd:element ref="ns2:TaxKeywordTaxHTField" minOccurs="0"/>
                <xsd:element ref="ns2:TaxCatchAll" minOccurs="0"/>
                <xsd:element ref="ns2:TaxCatchAllLabel" minOccurs="0"/>
                <xsd:element ref="ns3:DocumentTopic" minOccurs="0"/>
                <xsd:element ref="ns2:_dlc_DocId" minOccurs="0"/>
                <xsd:element ref="ns2:_dlc_DocIdUrl" minOccurs="0"/>
                <xsd:element ref="ns2:_dlc_DocIdPersistId" minOccurs="0"/>
                <xsd:element ref="ns4:Categori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34907-cfea-4875-a9e3-dcc53d1d57a8"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Ondernemingstrefwoorden" ma:fieldId="{23f27201-bee3-471e-b2e7-b64fd8b7ca38}" ma:taxonomyMulti="true" ma:sspId="2bb9e15d-2bef-4d07-a5e2-45d09094ffca"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9dd8a325-9fe9-45e1-9ef1-91e5cab96499}" ma:internalName="TaxCatchAll" ma:showField="CatchAllData" ma:web="8aa8fc37-dc6e-4585-903c-0273e9b981a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9dd8a325-9fe9-45e1-9ef1-91e5cab96499}" ma:internalName="TaxCatchAllLabel" ma:readOnly="true" ma:showField="CatchAllDataLabel" ma:web="8aa8fc37-dc6e-4585-903c-0273e9b981a7">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Waarde van de document-id" ma:description="De waarde van de document-id die aan dit item is toegewezen." ma:internalName="_dlc_DocId" ma:readOnly="true">
      <xsd:simpleType>
        <xsd:restriction base="dms:Text"/>
      </xsd:simpleType>
    </xsd:element>
    <xsd:element name="_dlc_DocIdUrl" ma:index="14"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VNG.SP2013.PowerShell" elementFormDefault="qualified">
    <xsd:import namespace="http://schemas.microsoft.com/office/2006/documentManagement/types"/>
    <xsd:import namespace="http://schemas.microsoft.com/office/infopath/2007/PartnerControls"/>
    <xsd:element name="DocumentTopic" ma:index="12" nillable="true" ma:displayName="Onderwerp" ma:internalName="DocumentTopic">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0e99bc-7c50-40aa-bb40-6e2a2313a4b8" elementFormDefault="qualified">
    <xsd:import namespace="http://schemas.microsoft.com/office/2006/documentManagement/types"/>
    <xsd:import namespace="http://schemas.microsoft.com/office/infopath/2007/PartnerControls"/>
    <xsd:element name="Categorie" ma:index="16" nillable="true" ma:displayName="Categorie" ma:default="01 - Algemene sjablonen" ma:format="Dropdown" ma:internalName="Categorie">
      <xsd:simpleType>
        <xsd:restriction base="dms:Choice">
          <xsd:enumeration value="01 - Algemene sjablonen"/>
          <xsd:enumeration value="02 - Sjablonen tbv MT-stukken"/>
          <xsd:enumeration value="03 - Sjablonen tbv Projecten"/>
          <xsd:enumeration value="04 - Schrijfwijzer"/>
          <xsd:enumeration value="10 - Logo's"/>
          <xsd:enumeration value="99 - Archief"/>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ategorie xmlns="850e99bc-7c50-40aa-bb40-6e2a2313a4b8">01 - Algemene sjablonen</Categorie>
    <TaxKeywordTaxHTField xmlns="3ab34907-cfea-4875-a9e3-dcc53d1d57a8">
      <Terms xmlns="http://schemas.microsoft.com/office/infopath/2007/PartnerControls">
        <TermInfo xmlns="http://schemas.microsoft.com/office/infopath/2007/PartnerControls">
          <TermName xmlns="http://schemas.microsoft.com/office/infopath/2007/PartnerControls">sjabloon</TermName>
          <TermId xmlns="http://schemas.microsoft.com/office/infopath/2007/PartnerControls">5285f50d-fc45-4921-9a3b-f97bf4e406c0</TermId>
        </TermInfo>
        <TermInfo xmlns="http://schemas.microsoft.com/office/infopath/2007/PartnerControls">
          <TermName xmlns="http://schemas.microsoft.com/office/infopath/2007/PartnerControls">format</TermName>
          <TermId xmlns="http://schemas.microsoft.com/office/infopath/2007/PartnerControls">18dcc254-2d05-4b03-bc77-70bf18921ab1</TermId>
        </TermInfo>
        <TermInfo xmlns="http://schemas.microsoft.com/office/infopath/2007/PartnerControls">
          <TermName xmlns="http://schemas.microsoft.com/office/infopath/2007/PartnerControls">rapport</TermName>
          <TermId xmlns="http://schemas.microsoft.com/office/infopath/2007/PartnerControls">3e5effd8-22be-48f6-a403-731f7b1da2da</TermId>
        </TermInfo>
        <TermInfo xmlns="http://schemas.microsoft.com/office/infopath/2007/PartnerControls">
          <TermName xmlns="http://schemas.microsoft.com/office/infopath/2007/PartnerControls">publicatie</TermName>
          <TermId xmlns="http://schemas.microsoft.com/office/infopath/2007/PartnerControls">8669a846-766f-49ae-9fdb-97e72847322c</TermId>
        </TermInfo>
        <TermInfo xmlns="http://schemas.microsoft.com/office/infopath/2007/PartnerControls">
          <TermName xmlns="http://schemas.microsoft.com/office/infopath/2007/PartnerControls">presentatie</TermName>
          <TermId xmlns="http://schemas.microsoft.com/office/infopath/2007/PartnerControls">bdcc2f32-4f8f-4d7b-a0f3-8b50a97f46ea</TermId>
        </TermInfo>
      </Terms>
    </TaxKeywordTaxHTField>
    <TaxCatchAll xmlns="3ab34907-cfea-4875-a9e3-dcc53d1d57a8">
      <Value>515</Value>
      <Value>263</Value>
      <Value>633</Value>
      <Value>323</Value>
      <Value>651</Value>
    </TaxCatchAll>
    <DocumentTopic xmlns="VNG.SP2013.PowerShell" xsi:nil="true"/>
    <_dlc_DocId xmlns="3ab34907-cfea-4875-a9e3-dcc53d1d57a8">WHOF-393-35</_dlc_DocId>
    <_dlc_DocIdUrl xmlns="3ab34907-cfea-4875-a9e3-dcc53d1d57a8">
      <Url>https://willemshof.vng.nl/realisatie/comm/huisstijl/_layouts/15/DocIdRedir.aspx?ID=WHOF-393-35</Url>
      <Description>WHOF-393-35</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C8D42-C0FF-40CF-8BCA-33D7971A14A2}">
  <ds:schemaRefs>
    <ds:schemaRef ds:uri="Microsoft.SharePoint.Taxonomy.ContentTypeSync"/>
  </ds:schemaRefs>
</ds:datastoreItem>
</file>

<file path=customXml/itemProps2.xml><?xml version="1.0" encoding="utf-8"?>
<ds:datastoreItem xmlns:ds="http://schemas.openxmlformats.org/officeDocument/2006/customXml" ds:itemID="{C48AB10C-025B-4AA8-8BF5-70D680F45DFB}">
  <ds:schemaRefs>
    <ds:schemaRef ds:uri="http://schemas.microsoft.com/sharepoint/events"/>
  </ds:schemaRefs>
</ds:datastoreItem>
</file>

<file path=customXml/itemProps3.xml><?xml version="1.0" encoding="utf-8"?>
<ds:datastoreItem xmlns:ds="http://schemas.openxmlformats.org/officeDocument/2006/customXml" ds:itemID="{6EA6AB78-267B-4E1D-889B-F40FAF4A9F2D}">
  <ds:schemaRefs>
    <ds:schemaRef ds:uri="http://schemas.microsoft.com/sharepoint/v3/contenttype/forms"/>
  </ds:schemaRefs>
</ds:datastoreItem>
</file>

<file path=customXml/itemProps4.xml><?xml version="1.0" encoding="utf-8"?>
<ds:datastoreItem xmlns:ds="http://schemas.openxmlformats.org/officeDocument/2006/customXml" ds:itemID="{3D70B721-3F08-4CC5-BF4E-38A7E8F3A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34907-cfea-4875-a9e3-dcc53d1d57a8"/>
    <ds:schemaRef ds:uri="VNG.SP2013.PowerShell"/>
    <ds:schemaRef ds:uri="850e99bc-7c50-40aa-bb40-6e2a2313a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AB8AAA-8AFE-4AED-AB43-49C12F25AEFA}">
  <ds:schemaRefs>
    <ds:schemaRef ds:uri="http://schemas.microsoft.com/office/2006/metadata/properties"/>
    <ds:schemaRef ds:uri="http://schemas.microsoft.com/office/infopath/2007/PartnerControls"/>
    <ds:schemaRef ds:uri="850e99bc-7c50-40aa-bb40-6e2a2313a4b8"/>
    <ds:schemaRef ds:uri="3ab34907-cfea-4875-a9e3-dcc53d1d57a8"/>
    <ds:schemaRef ds:uri="VNG.SP2013.PowerShell"/>
  </ds:schemaRefs>
</ds:datastoreItem>
</file>

<file path=customXml/itemProps6.xml><?xml version="1.0" encoding="utf-8"?>
<ds:datastoreItem xmlns:ds="http://schemas.openxmlformats.org/officeDocument/2006/customXml" ds:itemID="{D0778347-D4B8-4A21-8F4E-2A97689F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VNGR_rapport</Template>
  <TotalTime>0</TotalTime>
  <Pages>35</Pages>
  <Words>10692</Words>
  <Characters>58812</Characters>
  <Application>Microsoft Office Word</Application>
  <DocSecurity>0</DocSecurity>
  <Lines>490</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Burgerpeiling Waar staat je gemeente</vt:lpstr>
      <vt:lpstr>Rapport VNG Realisatie - wordsjabloon</vt:lpstr>
    </vt:vector>
  </TitlesOfParts>
  <Company>Valid WPS</Company>
  <LinksUpToDate>false</LinksUpToDate>
  <CharactersWithSpaces>69366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Burgerpeiling Waar staat je gemeente</dc:title>
  <dc:creator>Mark Gremmen</dc:creator>
  <cp:keywords>sjabloon; presentatie; publicatie; rapport; format</cp:keywords>
  <dc:description>Mark Gremmen, projectleider Burgerpeiling
VNG</dc:description>
  <cp:lastModifiedBy>sw</cp:lastModifiedBy>
  <cp:revision>9</cp:revision>
  <dcterms:created xsi:type="dcterms:W3CDTF">2019-10-22T09:35:00Z</dcterms:created>
  <dcterms:modified xsi:type="dcterms:W3CDTF">2019-10-22T11:38:00Z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Adobe InDesign CC 13.0 (Windows)</vt:lpwstr>
  </property>
  <property fmtid="{D5CDD505-2E9C-101B-9397-08002B2CF9AE}" pid="4" name="LastSaved">
    <vt:filetime>2017-12-06T00:00:00Z</vt:filetime>
  </property>
  <property fmtid="{D5CDD505-2E9C-101B-9397-08002B2CF9AE}" pid="5" name="ContentTypeId">
    <vt:lpwstr>0x010100C72024E22235D146BD3F5C9F1A14257E0100E7B073737BB9EC4DA73B321EA01F781D</vt:lpwstr>
  </property>
  <property fmtid="{D5CDD505-2E9C-101B-9397-08002B2CF9AE}" pid="6" name="_dlc_DocIdItemGuid">
    <vt:lpwstr>fe885c80-bad0-43e2-9f6d-0de9246c3ae9</vt:lpwstr>
  </property>
  <property fmtid="{D5CDD505-2E9C-101B-9397-08002B2CF9AE}" pid="7" name="TaxKeyword">
    <vt:lpwstr>263;#sjabloon|5285f50d-fc45-4921-9a3b-f97bf4e406c0;#323;#format|18dcc254-2d05-4b03-bc77-70bf18921ab1;#515;#rapport|3e5effd8-22be-48f6-a403-731f7b1da2da;#651;#publicatie|8669a846-766f-49ae-9fdb-97e72847322c;#633;#presentatie|bdcc2f32-4f8f-4d7b-a0f3-8b50a97</vt:lpwstr>
  </property>
  <property fmtid="{D5CDD505-2E9C-101B-9397-08002B2CF9AE}" pid="8" name="CTStuknummer">
    <vt:lpwstr/>
  </property>
  <property fmtid="{D5CDD505-2E9C-101B-9397-08002B2CF9AE}" pid="9" name="CTDBID">
    <vt:lpwstr/>
  </property>
</Properties>
</file>